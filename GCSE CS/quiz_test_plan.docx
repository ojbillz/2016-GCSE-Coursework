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850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4252"/>
        <w:gridCol w:w="3686"/>
        <w:gridCol w:w="2751"/>
        <w:gridCol w:w="792"/>
      </w:tblGrid>
      <w:tr w:rsidR="004306E8" w:rsidRPr="00E36668" w14:paraId="6940E0CB" w14:textId="77777777" w:rsidTr="00804AA5">
        <w:trPr>
          <w:trHeight w:val="800"/>
          <w:tblHeader/>
        </w:trPr>
        <w:tc>
          <w:tcPr>
            <w:tcW w:w="959" w:type="dxa"/>
            <w:shd w:val="clear" w:color="auto" w:fill="EEECE1" w:themeFill="background2"/>
          </w:tcPr>
          <w:p w14:paraId="1268A176" w14:textId="5E8E80DE" w:rsidR="00FE1A5E" w:rsidRPr="00E36668" w:rsidRDefault="00E36668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Test numb</w:t>
            </w:r>
          </w:p>
        </w:tc>
        <w:tc>
          <w:tcPr>
            <w:tcW w:w="2410" w:type="dxa"/>
            <w:shd w:val="clear" w:color="auto" w:fill="EEECE1" w:themeFill="background2"/>
          </w:tcPr>
          <w:p w14:paraId="5306F346" w14:textId="77777777" w:rsidR="00FE1A5E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Description of test</w:t>
            </w:r>
          </w:p>
        </w:tc>
        <w:tc>
          <w:tcPr>
            <w:tcW w:w="4252" w:type="dxa"/>
            <w:shd w:val="clear" w:color="auto" w:fill="EEECE1" w:themeFill="background2"/>
          </w:tcPr>
          <w:p w14:paraId="4CAFA23D" w14:textId="77777777" w:rsidR="00FE1A5E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Test data</w:t>
            </w:r>
          </w:p>
        </w:tc>
        <w:tc>
          <w:tcPr>
            <w:tcW w:w="3686" w:type="dxa"/>
            <w:shd w:val="clear" w:color="auto" w:fill="EEECE1" w:themeFill="background2"/>
          </w:tcPr>
          <w:p w14:paraId="08EFE7E3" w14:textId="77777777" w:rsidR="00FE1A5E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Expected result</w:t>
            </w:r>
          </w:p>
        </w:tc>
        <w:tc>
          <w:tcPr>
            <w:tcW w:w="2751" w:type="dxa"/>
            <w:shd w:val="clear" w:color="auto" w:fill="EEECE1" w:themeFill="background2"/>
          </w:tcPr>
          <w:p w14:paraId="769FAE40" w14:textId="77777777" w:rsidR="00FE1A5E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Actual result</w:t>
            </w:r>
          </w:p>
        </w:tc>
        <w:tc>
          <w:tcPr>
            <w:tcW w:w="792" w:type="dxa"/>
            <w:shd w:val="clear" w:color="auto" w:fill="EEECE1" w:themeFill="background2"/>
          </w:tcPr>
          <w:p w14:paraId="66ECD5B1" w14:textId="77777777" w:rsidR="008A1442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Pass/</w:t>
            </w:r>
          </w:p>
          <w:p w14:paraId="26CEDEAA" w14:textId="77777777" w:rsidR="00FE1A5E" w:rsidRPr="00E36668" w:rsidRDefault="00FE1A5E" w:rsidP="00A1492B">
            <w:pPr>
              <w:spacing w:after="120"/>
              <w:rPr>
                <w:rFonts w:ascii="Arial" w:hAnsi="Arial"/>
                <w:b/>
              </w:rPr>
            </w:pPr>
            <w:r w:rsidRPr="00E36668">
              <w:rPr>
                <w:rFonts w:ascii="Arial" w:hAnsi="Arial"/>
                <w:b/>
              </w:rPr>
              <w:t>Fail</w:t>
            </w:r>
          </w:p>
        </w:tc>
      </w:tr>
      <w:tr w:rsidR="009E23AD" w:rsidRPr="00E36668" w14:paraId="73134158" w14:textId="77777777" w:rsidTr="00804AA5">
        <w:tc>
          <w:tcPr>
            <w:tcW w:w="959" w:type="dxa"/>
            <w:vMerge w:val="restart"/>
          </w:tcPr>
          <w:p w14:paraId="334AF0B2" w14:textId="131F49E0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1</w:t>
            </w:r>
          </w:p>
        </w:tc>
        <w:tc>
          <w:tcPr>
            <w:tcW w:w="2410" w:type="dxa"/>
            <w:vMerge w:val="restart"/>
          </w:tcPr>
          <w:p w14:paraId="5D00A1BF" w14:textId="7E7193EE" w:rsidR="009E23AD" w:rsidRPr="00E36668" w:rsidRDefault="009E23AD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Are names not in list of registered players rejected? (Names of registered players taken from data in Appendix A of brief. All are less than 12 characters long.)</w:t>
            </w:r>
          </w:p>
        </w:tc>
        <w:tc>
          <w:tcPr>
            <w:tcW w:w="4252" w:type="dxa"/>
          </w:tcPr>
          <w:p w14:paraId="0BC791E8" w14:textId="77777777" w:rsidR="009E23AD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Granny Smith Special</w:t>
            </w:r>
          </w:p>
          <w:p w14:paraId="7C4A085B" w14:textId="4911C040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Fred</w:t>
            </w:r>
          </w:p>
        </w:tc>
        <w:tc>
          <w:tcPr>
            <w:tcW w:w="3686" w:type="dxa"/>
          </w:tcPr>
          <w:p w14:paraId="3F2F8172" w14:textId="4013AA44" w:rsidR="009E23AD" w:rsidRPr="00E36668" w:rsidRDefault="009E23AD" w:rsidP="00A1492B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Rejected</w:t>
            </w:r>
          </w:p>
        </w:tc>
        <w:tc>
          <w:tcPr>
            <w:tcW w:w="2751" w:type="dxa"/>
          </w:tcPr>
          <w:p w14:paraId="1C85CBF5" w14:textId="04C99BBA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53EE2BCD" w14:textId="4CC2A063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9E23AD" w:rsidRPr="00E36668" w14:paraId="605FC147" w14:textId="77777777" w:rsidTr="00804AA5">
        <w:tc>
          <w:tcPr>
            <w:tcW w:w="959" w:type="dxa"/>
            <w:vMerge/>
          </w:tcPr>
          <w:p w14:paraId="3F771F04" w14:textId="77777777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410" w:type="dxa"/>
            <w:vMerge/>
          </w:tcPr>
          <w:p w14:paraId="57EDA8CE" w14:textId="77777777" w:rsidR="009E23AD" w:rsidRDefault="009E23AD" w:rsidP="00804AA5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4252" w:type="dxa"/>
          </w:tcPr>
          <w:p w14:paraId="784162BF" w14:textId="77777777" w:rsidR="009E23AD" w:rsidRDefault="00071814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Isaac</w:t>
            </w:r>
          </w:p>
          <w:p w14:paraId="7F762BCC" w14:textId="77777777" w:rsidR="00071814" w:rsidRDefault="00071814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Mike</w:t>
            </w:r>
          </w:p>
          <w:p w14:paraId="5371C432" w14:textId="5A3C037F" w:rsidR="00071814" w:rsidRDefault="00071814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Claire</w:t>
            </w:r>
          </w:p>
        </w:tc>
        <w:tc>
          <w:tcPr>
            <w:tcW w:w="3686" w:type="dxa"/>
          </w:tcPr>
          <w:p w14:paraId="4E809871" w14:textId="5454E015" w:rsidR="009E23AD" w:rsidRDefault="009E23AD" w:rsidP="00A1492B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eastAsia="Times New Roman" w:hAnsi="Arial" w:cs="Times New Roman"/>
                <w:color w:val="000000"/>
              </w:rPr>
            </w:pPr>
            <w:r>
              <w:rPr>
                <w:rFonts w:ascii="Arial" w:eastAsia="Times New Roman" w:hAnsi="Arial" w:cs="Times New Roman"/>
                <w:color w:val="000000"/>
              </w:rPr>
              <w:t>Accepted</w:t>
            </w:r>
          </w:p>
        </w:tc>
        <w:tc>
          <w:tcPr>
            <w:tcW w:w="2751" w:type="dxa"/>
          </w:tcPr>
          <w:p w14:paraId="3664FE91" w14:textId="1243D1BE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5B86E082" w14:textId="4ED2124E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  <w:r w:rsidRPr="00E36668">
              <w:rPr>
                <w:rFonts w:ascii="Arial" w:hAnsi="Arial"/>
              </w:rPr>
              <w:t>Pass</w:t>
            </w:r>
          </w:p>
        </w:tc>
      </w:tr>
      <w:tr w:rsidR="009E23AD" w:rsidRPr="00E36668" w14:paraId="52DBA573" w14:textId="77777777" w:rsidTr="00804AA5">
        <w:tc>
          <w:tcPr>
            <w:tcW w:w="959" w:type="dxa"/>
          </w:tcPr>
          <w:p w14:paraId="6C4A67D6" w14:textId="4B0AD5FC" w:rsidR="009E23AD" w:rsidRDefault="003A0EB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410" w:type="dxa"/>
          </w:tcPr>
          <w:p w14:paraId="7D7E675D" w14:textId="79A4582C" w:rsidR="009E23AD" w:rsidRDefault="003A0EBD" w:rsidP="00804AA5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It displays the rules of the Quiz</w:t>
            </w:r>
          </w:p>
        </w:tc>
        <w:tc>
          <w:tcPr>
            <w:tcW w:w="4252" w:type="dxa"/>
          </w:tcPr>
          <w:p w14:paraId="755046E7" w14:textId="343C4E47" w:rsidR="009E23AD" w:rsidRDefault="009E23AD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3686" w:type="dxa"/>
          </w:tcPr>
          <w:p w14:paraId="23BD1051" w14:textId="2E55FF9F" w:rsidR="009E23AD" w:rsidRPr="009E23AD" w:rsidRDefault="009E23AD" w:rsidP="009E23AD">
            <w:pPr>
              <w:tabs>
                <w:tab w:val="left" w:pos="968"/>
                <w:tab w:val="left" w:pos="2088"/>
                <w:tab w:val="left" w:pos="3048"/>
                <w:tab w:val="left" w:pos="3548"/>
                <w:tab w:val="left" w:pos="5188"/>
                <w:tab w:val="left" w:pos="5688"/>
                <w:tab w:val="left" w:pos="6688"/>
                <w:tab w:val="left" w:pos="7188"/>
                <w:tab w:val="left" w:pos="9328"/>
                <w:tab w:val="left" w:pos="9828"/>
                <w:tab w:val="left" w:pos="11528"/>
                <w:tab w:val="left" w:pos="12028"/>
              </w:tabs>
              <w:spacing w:after="120"/>
              <w:rPr>
                <w:rFonts w:ascii="Arial" w:hAnsi="Arial"/>
                <w:b/>
              </w:rPr>
            </w:pPr>
          </w:p>
        </w:tc>
        <w:tc>
          <w:tcPr>
            <w:tcW w:w="2751" w:type="dxa"/>
          </w:tcPr>
          <w:p w14:paraId="2727CBC5" w14:textId="30D77D4E" w:rsidR="009E23AD" w:rsidRPr="00E36668" w:rsidRDefault="003A0EB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3CC0FDF6" w14:textId="55EEF3C6" w:rsidR="009E23AD" w:rsidRPr="00E36668" w:rsidRDefault="003A0EB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9E23AD" w:rsidRPr="00E36668" w14:paraId="41CB67C5" w14:textId="77777777" w:rsidTr="00804AA5">
        <w:tc>
          <w:tcPr>
            <w:tcW w:w="959" w:type="dxa"/>
          </w:tcPr>
          <w:p w14:paraId="08EFA4BE" w14:textId="79C00354" w:rsidR="009E23AD" w:rsidRDefault="003A0EBD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410" w:type="dxa"/>
          </w:tcPr>
          <w:p w14:paraId="6C8FB46F" w14:textId="76AF635D" w:rsidR="009E23AD" w:rsidRDefault="00133E58" w:rsidP="00804AA5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It displays a question </w:t>
            </w:r>
          </w:p>
        </w:tc>
        <w:tc>
          <w:tcPr>
            <w:tcW w:w="4252" w:type="dxa"/>
          </w:tcPr>
          <w:p w14:paraId="6009F4FE" w14:textId="2EAD1C32" w:rsidR="009E23AD" w:rsidRDefault="00133E58" w:rsidP="00A1492B">
            <w:pPr>
              <w:spacing w:after="12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Eg</w:t>
            </w:r>
            <w:proofErr w:type="spellEnd"/>
            <w:r>
              <w:rPr>
                <w:rFonts w:ascii="Arial" w:hAnsi="Arial"/>
              </w:rPr>
              <w:t xml:space="preserve">. </w:t>
            </w:r>
            <w:r w:rsidRPr="00133E58">
              <w:rPr>
                <w:rFonts w:ascii="Arial" w:hAnsi="Arial"/>
              </w:rPr>
              <w:t>Which of these passwords are safe?</w:t>
            </w:r>
          </w:p>
        </w:tc>
        <w:tc>
          <w:tcPr>
            <w:tcW w:w="3686" w:type="dxa"/>
          </w:tcPr>
          <w:p w14:paraId="7908990D" w14:textId="22AD917A" w:rsidR="009E23AD" w:rsidRPr="00E36668" w:rsidRDefault="009E23AD" w:rsidP="009E23AD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751" w:type="dxa"/>
          </w:tcPr>
          <w:p w14:paraId="59E46D53" w14:textId="421F63B6" w:rsidR="009E23AD" w:rsidRDefault="00133E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2B42EEAF" w14:textId="494103C6" w:rsidR="009E23AD" w:rsidRPr="00E36668" w:rsidRDefault="00133E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9E23AD" w:rsidRPr="00E36668" w14:paraId="13A60031" w14:textId="77777777" w:rsidTr="00804AA5">
        <w:tc>
          <w:tcPr>
            <w:tcW w:w="959" w:type="dxa"/>
            <w:vMerge w:val="restart"/>
          </w:tcPr>
          <w:p w14:paraId="3C8C6CD3" w14:textId="5E3AA7C8" w:rsidR="009E23AD" w:rsidRDefault="00133E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2410" w:type="dxa"/>
            <w:vMerge w:val="restart"/>
          </w:tcPr>
          <w:p w14:paraId="7237B038" w14:textId="0B43903B" w:rsidR="009E23AD" w:rsidRDefault="00133E58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Allows you to answer the question</w:t>
            </w:r>
          </w:p>
        </w:tc>
        <w:tc>
          <w:tcPr>
            <w:tcW w:w="4252" w:type="dxa"/>
          </w:tcPr>
          <w:p w14:paraId="00F2548E" w14:textId="77777777" w:rsidR="009E23AD" w:rsidRDefault="00133E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lol123</w:t>
            </w:r>
          </w:p>
          <w:p w14:paraId="5D703ED1" w14:textId="6BA26B94" w:rsidR="00133E58" w:rsidRDefault="00133E58" w:rsidP="00A1492B">
            <w:pPr>
              <w:spacing w:after="12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LoL</w:t>
            </w:r>
            <w:proofErr w:type="spellEnd"/>
          </w:p>
        </w:tc>
        <w:tc>
          <w:tcPr>
            <w:tcW w:w="3686" w:type="dxa"/>
          </w:tcPr>
          <w:p w14:paraId="3626B61D" w14:textId="6DA5A067" w:rsidR="009E23AD" w:rsidRPr="00E36668" w:rsidRDefault="00133E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Rejected</w:t>
            </w:r>
          </w:p>
        </w:tc>
        <w:tc>
          <w:tcPr>
            <w:tcW w:w="2751" w:type="dxa"/>
          </w:tcPr>
          <w:p w14:paraId="06253661" w14:textId="3907A25F" w:rsidR="009E23AD" w:rsidRPr="00E36668" w:rsidRDefault="00133E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5CA3D16C" w14:textId="74ECD779" w:rsidR="009E23AD" w:rsidRPr="00E36668" w:rsidRDefault="00133E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9E23AD" w:rsidRPr="00E36668" w14:paraId="3F7646F3" w14:textId="77777777" w:rsidTr="00804AA5">
        <w:tc>
          <w:tcPr>
            <w:tcW w:w="959" w:type="dxa"/>
            <w:vMerge/>
          </w:tcPr>
          <w:p w14:paraId="7B0BCEDB" w14:textId="55F7FC86" w:rsidR="009E23AD" w:rsidRDefault="009E23AD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410" w:type="dxa"/>
            <w:vMerge/>
          </w:tcPr>
          <w:p w14:paraId="0F0BAB70" w14:textId="0A1E0107" w:rsidR="009E23AD" w:rsidRDefault="009E23AD" w:rsidP="009E23AD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4252" w:type="dxa"/>
          </w:tcPr>
          <w:p w14:paraId="4DBC8F2D" w14:textId="5105FC1C" w:rsidR="009E23AD" w:rsidRDefault="00133E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L0l123</w:t>
            </w:r>
          </w:p>
        </w:tc>
        <w:tc>
          <w:tcPr>
            <w:tcW w:w="3686" w:type="dxa"/>
          </w:tcPr>
          <w:p w14:paraId="55CD809F" w14:textId="06076E48" w:rsidR="009E23AD" w:rsidRPr="00E36668" w:rsidRDefault="00133E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Accepted</w:t>
            </w:r>
          </w:p>
        </w:tc>
        <w:tc>
          <w:tcPr>
            <w:tcW w:w="2751" w:type="dxa"/>
          </w:tcPr>
          <w:p w14:paraId="47CC3458" w14:textId="661E71FB" w:rsidR="009E23AD" w:rsidRDefault="00133E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0000F2FB" w14:textId="3D13294E" w:rsidR="009E23AD" w:rsidRPr="00E36668" w:rsidRDefault="00133E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133E58" w:rsidRPr="00E36668" w14:paraId="2ADC952C" w14:textId="77777777" w:rsidTr="00133E58">
        <w:trPr>
          <w:cantSplit/>
          <w:trHeight w:val="312"/>
        </w:trPr>
        <w:tc>
          <w:tcPr>
            <w:tcW w:w="959" w:type="dxa"/>
            <w:vMerge w:val="restart"/>
          </w:tcPr>
          <w:p w14:paraId="7216018B" w14:textId="232461D7" w:rsidR="00133E58" w:rsidRDefault="00133E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410" w:type="dxa"/>
            <w:vMerge w:val="restart"/>
          </w:tcPr>
          <w:p w14:paraId="51462004" w14:textId="45CA3A0A" w:rsidR="00133E58" w:rsidRPr="00E36668" w:rsidRDefault="00133E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Displays if the answer is correct or not.</w:t>
            </w:r>
          </w:p>
        </w:tc>
        <w:tc>
          <w:tcPr>
            <w:tcW w:w="4252" w:type="dxa"/>
          </w:tcPr>
          <w:p w14:paraId="0A47104C" w14:textId="450DEFCA" w:rsidR="00133E58" w:rsidRDefault="00133E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Incorrect Answer: </w:t>
            </w:r>
            <w:r w:rsidRPr="00133E58">
              <w:rPr>
                <w:rFonts w:ascii="Arial" w:hAnsi="Arial"/>
                <w:i/>
                <w:sz w:val="20"/>
              </w:rPr>
              <w:t>This is incorrect. The correct answer is: …</w:t>
            </w:r>
          </w:p>
        </w:tc>
        <w:tc>
          <w:tcPr>
            <w:tcW w:w="3686" w:type="dxa"/>
            <w:vMerge w:val="restart"/>
          </w:tcPr>
          <w:p w14:paraId="6348FB17" w14:textId="7D2D0594" w:rsidR="00133E58" w:rsidRPr="00E36668" w:rsidRDefault="00133E58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751" w:type="dxa"/>
            <w:vMerge w:val="restart"/>
          </w:tcPr>
          <w:p w14:paraId="01D58623" w14:textId="72DEB288" w:rsidR="00133E58" w:rsidRDefault="00133E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  <w:vMerge w:val="restart"/>
          </w:tcPr>
          <w:p w14:paraId="7787ABF4" w14:textId="49CF03FB" w:rsidR="00133E58" w:rsidRPr="00E36668" w:rsidRDefault="00C85501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133E58" w:rsidRPr="00E36668" w14:paraId="00305E04" w14:textId="77777777" w:rsidTr="009E23AD">
        <w:trPr>
          <w:cantSplit/>
          <w:trHeight w:val="312"/>
        </w:trPr>
        <w:tc>
          <w:tcPr>
            <w:tcW w:w="959" w:type="dxa"/>
            <w:vMerge/>
          </w:tcPr>
          <w:p w14:paraId="1087121D" w14:textId="77777777" w:rsidR="00133E58" w:rsidRDefault="00133E58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410" w:type="dxa"/>
            <w:vMerge/>
          </w:tcPr>
          <w:p w14:paraId="28CE99D5" w14:textId="77777777" w:rsidR="00133E58" w:rsidRDefault="00133E58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4252" w:type="dxa"/>
          </w:tcPr>
          <w:p w14:paraId="18F05C2B" w14:textId="12521AE6" w:rsidR="00133E58" w:rsidRDefault="00133E58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Correct Answer: </w:t>
            </w:r>
            <w:r w:rsidRPr="00133E58">
              <w:rPr>
                <w:rFonts w:ascii="Arial" w:hAnsi="Arial"/>
                <w:i/>
                <w:sz w:val="20"/>
              </w:rPr>
              <w:t>This is the correct answer.</w:t>
            </w:r>
          </w:p>
        </w:tc>
        <w:tc>
          <w:tcPr>
            <w:tcW w:w="3686" w:type="dxa"/>
            <w:vMerge/>
          </w:tcPr>
          <w:p w14:paraId="580CA4A7" w14:textId="77777777" w:rsidR="00133E58" w:rsidRPr="00E36668" w:rsidRDefault="00133E58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751" w:type="dxa"/>
            <w:vMerge/>
          </w:tcPr>
          <w:p w14:paraId="78157BFF" w14:textId="77777777" w:rsidR="00133E58" w:rsidRDefault="00133E58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792" w:type="dxa"/>
            <w:vMerge/>
          </w:tcPr>
          <w:p w14:paraId="6B42E3F7" w14:textId="77777777" w:rsidR="00133E58" w:rsidRPr="00E36668" w:rsidRDefault="00133E58" w:rsidP="00A1492B">
            <w:pPr>
              <w:spacing w:after="120"/>
              <w:rPr>
                <w:rFonts w:ascii="Arial" w:hAnsi="Arial"/>
              </w:rPr>
            </w:pPr>
          </w:p>
        </w:tc>
      </w:tr>
      <w:tr w:rsidR="0028109A" w:rsidRPr="00E36668" w14:paraId="18238DA3" w14:textId="77777777" w:rsidTr="009E23AD">
        <w:trPr>
          <w:cantSplit/>
        </w:trPr>
        <w:tc>
          <w:tcPr>
            <w:tcW w:w="959" w:type="dxa"/>
          </w:tcPr>
          <w:p w14:paraId="68CDB311" w14:textId="359929E4" w:rsidR="0028109A" w:rsidRDefault="00C85501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2410" w:type="dxa"/>
          </w:tcPr>
          <w:p w14:paraId="365B8DE9" w14:textId="4FE8D523" w:rsidR="0028109A" w:rsidRDefault="00C85501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Asks a question</w:t>
            </w:r>
          </w:p>
        </w:tc>
        <w:tc>
          <w:tcPr>
            <w:tcW w:w="4252" w:type="dxa"/>
          </w:tcPr>
          <w:p w14:paraId="715FEB59" w14:textId="0951E48A" w:rsidR="0028109A" w:rsidRDefault="003F1E4F" w:rsidP="00445FDE">
            <w:pPr>
              <w:spacing w:after="120"/>
              <w:rPr>
                <w:rFonts w:ascii="Arial" w:hAnsi="Arial"/>
              </w:rPr>
            </w:pPr>
            <w:r w:rsidRPr="003F1E4F">
              <w:rPr>
                <w:rFonts w:ascii="Arial" w:hAnsi="Arial"/>
              </w:rPr>
              <w:t>How should you protect your wireless network from eavesdroppers and possible freeloaders?</w:t>
            </w:r>
          </w:p>
        </w:tc>
        <w:tc>
          <w:tcPr>
            <w:tcW w:w="3686" w:type="dxa"/>
          </w:tcPr>
          <w:p w14:paraId="07D4AF05" w14:textId="277B3BA2" w:rsidR="0028109A" w:rsidRDefault="0028109A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751" w:type="dxa"/>
          </w:tcPr>
          <w:p w14:paraId="054B05B2" w14:textId="2F464B6D" w:rsidR="0028109A" w:rsidRPr="00E36668" w:rsidRDefault="0028109A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792" w:type="dxa"/>
          </w:tcPr>
          <w:p w14:paraId="2A263DF4" w14:textId="366DD9B8" w:rsidR="00C85501" w:rsidRPr="00E36668" w:rsidRDefault="00C85501" w:rsidP="00A1492B">
            <w:pPr>
              <w:spacing w:after="120"/>
              <w:rPr>
                <w:rFonts w:ascii="Arial" w:hAnsi="Arial"/>
              </w:rPr>
            </w:pPr>
          </w:p>
        </w:tc>
      </w:tr>
      <w:tr w:rsidR="009E23AD" w:rsidRPr="00E36668" w14:paraId="074D9D09" w14:textId="77777777" w:rsidTr="00804AA5">
        <w:tc>
          <w:tcPr>
            <w:tcW w:w="959" w:type="dxa"/>
          </w:tcPr>
          <w:p w14:paraId="1EFE4D55" w14:textId="452F6E64" w:rsidR="009E23AD" w:rsidRPr="00E36668" w:rsidRDefault="009E23AD" w:rsidP="009E23AD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410" w:type="dxa"/>
          </w:tcPr>
          <w:p w14:paraId="1CE97ABE" w14:textId="25B9287F" w:rsidR="009E23AD" w:rsidRPr="00E36668" w:rsidRDefault="003F1E4F" w:rsidP="009E23AD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Allows you to answer the question</w:t>
            </w:r>
          </w:p>
        </w:tc>
        <w:tc>
          <w:tcPr>
            <w:tcW w:w="4252" w:type="dxa"/>
          </w:tcPr>
          <w:p w14:paraId="2D956AF5" w14:textId="486D0B26" w:rsidR="009E23AD" w:rsidRPr="00E36668" w:rsidRDefault="009E23AD" w:rsidP="009E23AD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3686" w:type="dxa"/>
          </w:tcPr>
          <w:p w14:paraId="06EA1C9A" w14:textId="3464CAD1" w:rsidR="009E23AD" w:rsidRPr="00E36668" w:rsidRDefault="009E23AD" w:rsidP="009E23AD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751" w:type="dxa"/>
          </w:tcPr>
          <w:p w14:paraId="5E57F48B" w14:textId="6DC562D2" w:rsidR="009E23AD" w:rsidRPr="00E36668" w:rsidRDefault="009E23AD" w:rsidP="009E23AD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792" w:type="dxa"/>
          </w:tcPr>
          <w:p w14:paraId="6F4D65F7" w14:textId="1525FF72" w:rsidR="009E23AD" w:rsidRPr="00E36668" w:rsidRDefault="009E23AD" w:rsidP="009E23AD">
            <w:pPr>
              <w:spacing w:after="120"/>
              <w:rPr>
                <w:rFonts w:ascii="Arial" w:hAnsi="Arial"/>
              </w:rPr>
            </w:pPr>
          </w:p>
        </w:tc>
      </w:tr>
      <w:tr w:rsidR="009E23AD" w:rsidRPr="00E36668" w14:paraId="4FE6447F" w14:textId="77777777" w:rsidTr="00804AA5">
        <w:trPr>
          <w:cantSplit/>
        </w:trPr>
        <w:tc>
          <w:tcPr>
            <w:tcW w:w="959" w:type="dxa"/>
          </w:tcPr>
          <w:p w14:paraId="7520FC10" w14:textId="1FAF014E" w:rsidR="009E23AD" w:rsidRDefault="009E23AD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410" w:type="dxa"/>
          </w:tcPr>
          <w:p w14:paraId="0D72EB46" w14:textId="0B6AEA66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4252" w:type="dxa"/>
          </w:tcPr>
          <w:p w14:paraId="0CB8A0D8" w14:textId="6309D630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3686" w:type="dxa"/>
          </w:tcPr>
          <w:p w14:paraId="21FF2BBA" w14:textId="77777777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751" w:type="dxa"/>
          </w:tcPr>
          <w:p w14:paraId="553D4D52" w14:textId="7C4AF79A" w:rsidR="009E23AD" w:rsidRDefault="009E23AD" w:rsidP="00A1492B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792" w:type="dxa"/>
          </w:tcPr>
          <w:p w14:paraId="2BCC18F5" w14:textId="47AABE15" w:rsidR="009E23AD" w:rsidRPr="00E36668" w:rsidRDefault="009E23AD" w:rsidP="00A1492B">
            <w:pPr>
              <w:spacing w:after="120"/>
              <w:rPr>
                <w:rFonts w:ascii="Arial" w:hAnsi="Arial"/>
              </w:rPr>
            </w:pPr>
          </w:p>
        </w:tc>
      </w:tr>
      <w:tr w:rsidR="00C85501" w:rsidRPr="00E36668" w14:paraId="3B40FF94" w14:textId="77777777" w:rsidTr="00804AA5">
        <w:trPr>
          <w:cantSplit/>
        </w:trPr>
        <w:tc>
          <w:tcPr>
            <w:tcW w:w="959" w:type="dxa"/>
          </w:tcPr>
          <w:p w14:paraId="5AE6B613" w14:textId="760DF8F7" w:rsidR="00C85501" w:rsidRDefault="00E172E3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2410" w:type="dxa"/>
          </w:tcPr>
          <w:p w14:paraId="5FE3D769" w14:textId="56A96D33" w:rsidR="00C85501" w:rsidRDefault="00C85501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Displays the level reached and the score</w:t>
            </w:r>
          </w:p>
        </w:tc>
        <w:tc>
          <w:tcPr>
            <w:tcW w:w="4252" w:type="dxa"/>
          </w:tcPr>
          <w:p w14:paraId="42CBAF2F" w14:textId="2979748C" w:rsidR="00C85501" w:rsidRDefault="003F1E4F" w:rsidP="00A1492B">
            <w:pPr>
              <w:spacing w:after="120"/>
              <w:rPr>
                <w:rFonts w:ascii="Arial" w:hAnsi="Arial"/>
              </w:rPr>
            </w:pPr>
            <w:proofErr w:type="gramStart"/>
            <w:r w:rsidRPr="003F1E4F">
              <w:rPr>
                <w:rFonts w:ascii="Arial" w:hAnsi="Arial"/>
              </w:rPr>
              <w:t>Isaac  reached</w:t>
            </w:r>
            <w:proofErr w:type="gramEnd"/>
            <w:r w:rsidRPr="003F1E4F">
              <w:rPr>
                <w:rFonts w:ascii="Arial" w:hAnsi="Arial"/>
              </w:rPr>
              <w:t xml:space="preserve"> level  1  and scored  3  out of  27 points.</w:t>
            </w:r>
          </w:p>
        </w:tc>
        <w:tc>
          <w:tcPr>
            <w:tcW w:w="3686" w:type="dxa"/>
          </w:tcPr>
          <w:p w14:paraId="1B0C8853" w14:textId="071A3434" w:rsidR="00C85501" w:rsidRDefault="003F1E4F" w:rsidP="0028109A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Accepted</w:t>
            </w:r>
          </w:p>
        </w:tc>
        <w:tc>
          <w:tcPr>
            <w:tcW w:w="2751" w:type="dxa"/>
          </w:tcPr>
          <w:p w14:paraId="4AD6A15B" w14:textId="3CCF24EE" w:rsidR="00C85501" w:rsidRDefault="00C85501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26F90BA8" w14:textId="71C88B69" w:rsidR="00C85501" w:rsidRDefault="00C85501" w:rsidP="00A1492B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C85501" w:rsidRPr="00E36668" w14:paraId="18267265" w14:textId="77777777" w:rsidTr="00C85501">
        <w:tc>
          <w:tcPr>
            <w:tcW w:w="959" w:type="dxa"/>
          </w:tcPr>
          <w:p w14:paraId="32457A3B" w14:textId="71AC93B1" w:rsidR="00C85501" w:rsidRDefault="00E172E3" w:rsidP="00AE23B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10</w:t>
            </w:r>
          </w:p>
        </w:tc>
        <w:tc>
          <w:tcPr>
            <w:tcW w:w="2410" w:type="dxa"/>
          </w:tcPr>
          <w:p w14:paraId="2E6EED18" w14:textId="77777777" w:rsidR="00C85501" w:rsidRDefault="00C85501" w:rsidP="00AE23B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It displays a question </w:t>
            </w:r>
          </w:p>
        </w:tc>
        <w:tc>
          <w:tcPr>
            <w:tcW w:w="4252" w:type="dxa"/>
          </w:tcPr>
          <w:p w14:paraId="708A8C61" w14:textId="77777777" w:rsidR="00C85501" w:rsidRDefault="00C85501" w:rsidP="00AE23B6">
            <w:pPr>
              <w:spacing w:after="12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Eg</w:t>
            </w:r>
            <w:proofErr w:type="spellEnd"/>
            <w:r>
              <w:rPr>
                <w:rFonts w:ascii="Arial" w:hAnsi="Arial"/>
              </w:rPr>
              <w:t xml:space="preserve">. </w:t>
            </w:r>
            <w:r w:rsidRPr="00133E58">
              <w:rPr>
                <w:rFonts w:ascii="Arial" w:hAnsi="Arial"/>
              </w:rPr>
              <w:t>Which of these passwords are safe?</w:t>
            </w:r>
          </w:p>
        </w:tc>
        <w:tc>
          <w:tcPr>
            <w:tcW w:w="3686" w:type="dxa"/>
          </w:tcPr>
          <w:p w14:paraId="0E385D34" w14:textId="77777777" w:rsidR="00C85501" w:rsidRPr="00E36668" w:rsidRDefault="00C85501" w:rsidP="00AE23B6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751" w:type="dxa"/>
          </w:tcPr>
          <w:p w14:paraId="235C4007" w14:textId="77777777" w:rsidR="00C85501" w:rsidRDefault="00C85501" w:rsidP="00AE23B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2510FF7F" w14:textId="77777777" w:rsidR="00C85501" w:rsidRPr="00E36668" w:rsidRDefault="00C85501" w:rsidP="00AE23B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3F1E4F" w:rsidRPr="00E36668" w14:paraId="76C803DB" w14:textId="77777777" w:rsidTr="003F1E4F">
        <w:trPr>
          <w:trHeight w:val="840"/>
        </w:trPr>
        <w:tc>
          <w:tcPr>
            <w:tcW w:w="959" w:type="dxa"/>
            <w:vMerge w:val="restart"/>
          </w:tcPr>
          <w:p w14:paraId="15FF5C91" w14:textId="2B552BD3" w:rsidR="003F1E4F" w:rsidRDefault="00E172E3" w:rsidP="00AE23B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  <w:bookmarkStart w:id="0" w:name="_GoBack"/>
            <w:bookmarkEnd w:id="0"/>
          </w:p>
        </w:tc>
        <w:tc>
          <w:tcPr>
            <w:tcW w:w="2410" w:type="dxa"/>
            <w:vMerge w:val="restart"/>
          </w:tcPr>
          <w:p w14:paraId="008EF248" w14:textId="0E43DF5B" w:rsidR="003F1E4F" w:rsidRDefault="003F1E4F" w:rsidP="003F1E4F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Asks to go for another go</w:t>
            </w:r>
          </w:p>
        </w:tc>
        <w:tc>
          <w:tcPr>
            <w:tcW w:w="4252" w:type="dxa"/>
            <w:vMerge w:val="restart"/>
          </w:tcPr>
          <w:p w14:paraId="77B6D149" w14:textId="036D1C53" w:rsidR="003F1E4F" w:rsidRDefault="003F1E4F" w:rsidP="00AE23B6">
            <w:pPr>
              <w:spacing w:after="120"/>
              <w:rPr>
                <w:rFonts w:ascii="Arial" w:hAnsi="Arial"/>
              </w:rPr>
            </w:pPr>
            <w:r w:rsidRPr="003F1E4F">
              <w:rPr>
                <w:rFonts w:ascii="Arial" w:hAnsi="Arial"/>
              </w:rPr>
              <w:t>Another go(Y/N)?</w:t>
            </w:r>
          </w:p>
        </w:tc>
        <w:tc>
          <w:tcPr>
            <w:tcW w:w="3686" w:type="dxa"/>
          </w:tcPr>
          <w:p w14:paraId="092E0FC1" w14:textId="4FC7ABE8" w:rsidR="003F1E4F" w:rsidRDefault="003F1E4F" w:rsidP="00AE23B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Allows another go (if  Y)</w:t>
            </w:r>
          </w:p>
          <w:p w14:paraId="3B87E328" w14:textId="3BF03500" w:rsidR="003F1E4F" w:rsidRPr="00E36668" w:rsidRDefault="003F1E4F" w:rsidP="00AE23B6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751" w:type="dxa"/>
          </w:tcPr>
          <w:p w14:paraId="67223A8A" w14:textId="77777777" w:rsidR="003F1E4F" w:rsidRPr="00E36668" w:rsidRDefault="003F1E4F" w:rsidP="00AE23B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As expected</w:t>
            </w:r>
          </w:p>
        </w:tc>
        <w:tc>
          <w:tcPr>
            <w:tcW w:w="792" w:type="dxa"/>
          </w:tcPr>
          <w:p w14:paraId="272CA523" w14:textId="77777777" w:rsidR="003F1E4F" w:rsidRPr="00E36668" w:rsidRDefault="003F1E4F" w:rsidP="00AE23B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  <w:tr w:rsidR="003F1E4F" w:rsidRPr="00E36668" w14:paraId="419B9646" w14:textId="77777777" w:rsidTr="003F1E4F">
        <w:trPr>
          <w:trHeight w:val="148"/>
        </w:trPr>
        <w:tc>
          <w:tcPr>
            <w:tcW w:w="959" w:type="dxa"/>
            <w:vMerge/>
          </w:tcPr>
          <w:p w14:paraId="6E73B7AF" w14:textId="77777777" w:rsidR="003F1E4F" w:rsidRDefault="003F1E4F" w:rsidP="00AE23B6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2410" w:type="dxa"/>
            <w:vMerge/>
          </w:tcPr>
          <w:p w14:paraId="685A9681" w14:textId="77777777" w:rsidR="003F1E4F" w:rsidRDefault="003F1E4F" w:rsidP="003F1E4F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4252" w:type="dxa"/>
            <w:vMerge/>
          </w:tcPr>
          <w:p w14:paraId="764CBC49" w14:textId="77777777" w:rsidR="003F1E4F" w:rsidRPr="003F1E4F" w:rsidRDefault="003F1E4F" w:rsidP="00AE23B6">
            <w:pPr>
              <w:spacing w:after="120"/>
              <w:rPr>
                <w:rFonts w:ascii="Arial" w:hAnsi="Arial"/>
              </w:rPr>
            </w:pPr>
          </w:p>
        </w:tc>
        <w:tc>
          <w:tcPr>
            <w:tcW w:w="3686" w:type="dxa"/>
          </w:tcPr>
          <w:p w14:paraId="78E02C29" w14:textId="696FA6A2" w:rsidR="003F1E4F" w:rsidRDefault="003F1E4F" w:rsidP="00AE23B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Finishes program (If not Y)</w:t>
            </w:r>
          </w:p>
        </w:tc>
        <w:tc>
          <w:tcPr>
            <w:tcW w:w="2751" w:type="dxa"/>
          </w:tcPr>
          <w:p w14:paraId="4B0B1376" w14:textId="3A1ABC72" w:rsidR="003F1E4F" w:rsidRDefault="003F1E4F" w:rsidP="00AE23B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Not as expected</w:t>
            </w:r>
          </w:p>
        </w:tc>
        <w:tc>
          <w:tcPr>
            <w:tcW w:w="792" w:type="dxa"/>
          </w:tcPr>
          <w:p w14:paraId="02F6655F" w14:textId="2EBC4119" w:rsidR="003F1E4F" w:rsidRDefault="003F1E4F" w:rsidP="00AE23B6">
            <w:pPr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Pass</w:t>
            </w:r>
          </w:p>
        </w:tc>
      </w:tr>
    </w:tbl>
    <w:p w14:paraId="751E2113" w14:textId="471F0EEB" w:rsidR="007532A1" w:rsidRDefault="007532A1"/>
    <w:sectPr w:rsidR="007532A1" w:rsidSect="00FE1A5E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FFB8A1" w14:textId="77777777" w:rsidR="0028109A" w:rsidRDefault="0028109A" w:rsidP="00457DD6">
      <w:pPr>
        <w:spacing w:after="0" w:line="240" w:lineRule="auto"/>
      </w:pPr>
      <w:r>
        <w:separator/>
      </w:r>
    </w:p>
  </w:endnote>
  <w:endnote w:type="continuationSeparator" w:id="0">
    <w:p w14:paraId="1127F88B" w14:textId="77777777" w:rsidR="0028109A" w:rsidRDefault="0028109A" w:rsidP="0045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7C121" w14:textId="77777777" w:rsidR="0028109A" w:rsidRDefault="0028109A" w:rsidP="00457DD6">
      <w:pPr>
        <w:spacing w:after="0" w:line="240" w:lineRule="auto"/>
      </w:pPr>
      <w:r>
        <w:separator/>
      </w:r>
    </w:p>
  </w:footnote>
  <w:footnote w:type="continuationSeparator" w:id="0">
    <w:p w14:paraId="3411A58F" w14:textId="77777777" w:rsidR="0028109A" w:rsidRDefault="0028109A" w:rsidP="00457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688EF" w14:textId="77777777" w:rsidR="0028109A" w:rsidRDefault="0028109A">
    <w:pPr>
      <w:pStyle w:val="Header"/>
    </w:pPr>
    <w:r>
      <w:t>Test Plan – Task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5E"/>
    <w:rsid w:val="00025C95"/>
    <w:rsid w:val="00065873"/>
    <w:rsid w:val="00071814"/>
    <w:rsid w:val="000A10CE"/>
    <w:rsid w:val="001237B1"/>
    <w:rsid w:val="00133E58"/>
    <w:rsid w:val="0028109A"/>
    <w:rsid w:val="0031475E"/>
    <w:rsid w:val="00317DDD"/>
    <w:rsid w:val="003552AA"/>
    <w:rsid w:val="00374A69"/>
    <w:rsid w:val="00375ADB"/>
    <w:rsid w:val="003A0EBD"/>
    <w:rsid w:val="003B0F1A"/>
    <w:rsid w:val="003F1E4F"/>
    <w:rsid w:val="00420AFB"/>
    <w:rsid w:val="004306E8"/>
    <w:rsid w:val="00445FDE"/>
    <w:rsid w:val="00457DD6"/>
    <w:rsid w:val="00462651"/>
    <w:rsid w:val="00481788"/>
    <w:rsid w:val="0048606E"/>
    <w:rsid w:val="00587A69"/>
    <w:rsid w:val="0068744E"/>
    <w:rsid w:val="006D0CD9"/>
    <w:rsid w:val="0070667B"/>
    <w:rsid w:val="00731016"/>
    <w:rsid w:val="007532A1"/>
    <w:rsid w:val="00757D05"/>
    <w:rsid w:val="00804AA5"/>
    <w:rsid w:val="008145C6"/>
    <w:rsid w:val="00824BAD"/>
    <w:rsid w:val="00841246"/>
    <w:rsid w:val="00846E5B"/>
    <w:rsid w:val="008947AC"/>
    <w:rsid w:val="008A1442"/>
    <w:rsid w:val="008D75DB"/>
    <w:rsid w:val="009875ED"/>
    <w:rsid w:val="0098767F"/>
    <w:rsid w:val="009C2406"/>
    <w:rsid w:val="009E23AD"/>
    <w:rsid w:val="00A1492B"/>
    <w:rsid w:val="00B50FF0"/>
    <w:rsid w:val="00BD1921"/>
    <w:rsid w:val="00BE7FE4"/>
    <w:rsid w:val="00C55627"/>
    <w:rsid w:val="00C85501"/>
    <w:rsid w:val="00CA7718"/>
    <w:rsid w:val="00CE325F"/>
    <w:rsid w:val="00CF1A2F"/>
    <w:rsid w:val="00D0587B"/>
    <w:rsid w:val="00D1719B"/>
    <w:rsid w:val="00D50709"/>
    <w:rsid w:val="00D6012A"/>
    <w:rsid w:val="00D65CC2"/>
    <w:rsid w:val="00DC1C74"/>
    <w:rsid w:val="00E172E3"/>
    <w:rsid w:val="00E36668"/>
    <w:rsid w:val="00F067A6"/>
    <w:rsid w:val="00F40D8A"/>
    <w:rsid w:val="00F65462"/>
    <w:rsid w:val="00F871BF"/>
    <w:rsid w:val="00FE1A5E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424E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DD6"/>
  </w:style>
  <w:style w:type="paragraph" w:styleId="Footer">
    <w:name w:val="footer"/>
    <w:basedOn w:val="Normal"/>
    <w:link w:val="FooterChar"/>
    <w:uiPriority w:val="99"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D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DD6"/>
  </w:style>
  <w:style w:type="paragraph" w:styleId="Footer">
    <w:name w:val="footer"/>
    <w:basedOn w:val="Normal"/>
    <w:link w:val="FooterChar"/>
    <w:uiPriority w:val="99"/>
    <w:unhideWhenUsed/>
    <w:rsid w:val="00457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671AFC68</Template>
  <TotalTime>88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Gladesmore Community School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Kalonji</dc:creator>
  <cp:lastModifiedBy>Isaac Kalonji</cp:lastModifiedBy>
  <cp:revision>4</cp:revision>
  <dcterms:created xsi:type="dcterms:W3CDTF">2015-09-22T08:06:00Z</dcterms:created>
  <dcterms:modified xsi:type="dcterms:W3CDTF">2015-09-25T12:00:00Z</dcterms:modified>
</cp:coreProperties>
</file>