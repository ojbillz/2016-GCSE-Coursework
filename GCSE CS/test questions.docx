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 xml:space="preserve">You have been given the file </w:t>
      </w:r>
      <w:r w:rsidRPr="0098047F">
        <w:rPr>
          <w:rFonts w:ascii="Trebuchet MS" w:hAnsi="Trebuchet MS" w:cs="MyriadPro-Bold"/>
          <w:b/>
          <w:bCs/>
          <w:sz w:val="24"/>
          <w:szCs w:val="24"/>
        </w:rPr>
        <w:t>quizQuestions.txt</w:t>
      </w:r>
      <w:r w:rsidRPr="0098047F">
        <w:rPr>
          <w:rFonts w:ascii="Trebuchet MS" w:hAnsi="Trebuchet MS" w:cs="MyriadPro-Regular"/>
          <w:sz w:val="24"/>
          <w:szCs w:val="24"/>
        </w:rPr>
        <w:t>. A copy of the file is shown here.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The data is grouped as follows: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Bold"/>
          <w:b/>
          <w:bCs/>
          <w:sz w:val="24"/>
          <w:szCs w:val="24"/>
        </w:rPr>
        <w:t xml:space="preserve">– </w:t>
      </w:r>
      <w:proofErr w:type="gramStart"/>
      <w:r w:rsidRPr="0098047F">
        <w:rPr>
          <w:rFonts w:ascii="Trebuchet MS" w:hAnsi="Trebuchet MS" w:cs="MyriadPro-Regular"/>
          <w:sz w:val="24"/>
          <w:szCs w:val="24"/>
        </w:rPr>
        <w:t>the</w:t>
      </w:r>
      <w:proofErr w:type="gramEnd"/>
      <w:r w:rsidRPr="0098047F">
        <w:rPr>
          <w:rFonts w:ascii="Trebuchet MS" w:hAnsi="Trebuchet MS" w:cs="MyriadPro-Regular"/>
          <w:sz w:val="24"/>
          <w:szCs w:val="24"/>
        </w:rPr>
        <w:t xml:space="preserve"> quiz question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Bold"/>
          <w:b/>
          <w:bCs/>
          <w:sz w:val="24"/>
          <w:szCs w:val="24"/>
        </w:rPr>
        <w:t xml:space="preserve">– </w:t>
      </w:r>
      <w:proofErr w:type="gramStart"/>
      <w:r w:rsidRPr="0098047F">
        <w:rPr>
          <w:rFonts w:ascii="Trebuchet MS" w:hAnsi="Trebuchet MS" w:cs="MyriadPro-Regular"/>
          <w:sz w:val="24"/>
          <w:szCs w:val="24"/>
        </w:rPr>
        <w:t>the</w:t>
      </w:r>
      <w:proofErr w:type="gramEnd"/>
      <w:r w:rsidRPr="0098047F">
        <w:rPr>
          <w:rFonts w:ascii="Trebuchet MS" w:hAnsi="Trebuchet MS" w:cs="MyriadPro-Regular"/>
          <w:sz w:val="24"/>
          <w:szCs w:val="24"/>
        </w:rPr>
        <w:t xml:space="preserve"> correct answer</w:t>
      </w:r>
    </w:p>
    <w:p w:rsid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Bold"/>
          <w:b/>
          <w:bCs/>
          <w:sz w:val="24"/>
          <w:szCs w:val="24"/>
        </w:rPr>
        <w:t xml:space="preserve">– </w:t>
      </w:r>
      <w:proofErr w:type="gramStart"/>
      <w:r w:rsidRPr="0098047F">
        <w:rPr>
          <w:rFonts w:ascii="Trebuchet MS" w:hAnsi="Trebuchet MS" w:cs="MyriadPro-Regular"/>
          <w:sz w:val="24"/>
          <w:szCs w:val="24"/>
        </w:rPr>
        <w:t>two</w:t>
      </w:r>
      <w:proofErr w:type="gramEnd"/>
      <w:r w:rsidRPr="0098047F">
        <w:rPr>
          <w:rFonts w:ascii="Trebuchet MS" w:hAnsi="Trebuchet MS" w:cs="MyriadPro-Regular"/>
          <w:sz w:val="24"/>
          <w:szCs w:val="24"/>
        </w:rPr>
        <w:t xml:space="preserve"> incorrect alternatives.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What is CEOP?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Child Exploitation and Online Protection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Criminal Exploration and Online Protection</w:t>
      </w:r>
    </w:p>
    <w:p w:rsid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Child Exploitation and Organised Protectors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proofErr w:type="gramStart"/>
      <w:r w:rsidRPr="0098047F">
        <w:rPr>
          <w:rFonts w:ascii="Trebuchet MS" w:hAnsi="Trebuchet MS" w:cs="MyriadPro-Regular"/>
          <w:sz w:val="24"/>
          <w:szCs w:val="24"/>
        </w:rPr>
        <w:t>When you get an email from someone you do not know, what should you do?</w:t>
      </w:r>
      <w:proofErr w:type="gramEnd"/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Delete it and mark as spam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Reply and say hello</w:t>
      </w:r>
    </w:p>
    <w:p w:rsid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Forward to your friends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How secret should you keep your passwords?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Never give out passwords except to your parents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Give them only to your best friends</w:t>
      </w:r>
    </w:p>
    <w:p w:rsid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Give them to strangers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When an online contact who frightens you asks to meet you in person what should you do?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Report to CEOP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Arrange to meet them</w:t>
      </w:r>
    </w:p>
    <w:p w:rsid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Arrange to meet them with your best friend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</w:p>
    <w:p w:rsid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If an email asks you to enter your bank account details</w:t>
      </w:r>
      <w:r>
        <w:rPr>
          <w:rFonts w:ascii="Trebuchet MS" w:hAnsi="Trebuchet MS" w:cs="MyriadPro-Regular"/>
          <w:sz w:val="24"/>
          <w:szCs w:val="24"/>
        </w:rPr>
        <w:t xml:space="preserve"> because of a problem with your </w:t>
      </w:r>
      <w:r w:rsidRPr="0098047F">
        <w:rPr>
          <w:rFonts w:ascii="Trebuchet MS" w:hAnsi="Trebuchet MS" w:cs="MyriadPro-Regular"/>
          <w:sz w:val="24"/>
          <w:szCs w:val="24"/>
        </w:rPr>
        <w:t>account what should you do?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rPr>
          <w:rFonts w:ascii="Trebuchet MS" w:hAnsi="Trebuchet MS" w:cs="MyriadPro-Regular"/>
          <w:sz w:val="24"/>
          <w:szCs w:val="24"/>
        </w:rPr>
      </w:pP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Contact the bank to check if they sent the email</w:t>
      </w:r>
    </w:p>
    <w:p w:rsidR="0098047F" w:rsidRPr="0098047F" w:rsidRDefault="0098047F" w:rsidP="00980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Reply to the email</w:t>
      </w:r>
    </w:p>
    <w:p w:rsidR="00334F69" w:rsidRPr="0098047F" w:rsidRDefault="0098047F" w:rsidP="0098047F">
      <w:pPr>
        <w:spacing w:line="240" w:lineRule="auto"/>
        <w:ind w:left="720" w:firstLine="72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Enter your bank account details</w:t>
      </w:r>
    </w:p>
    <w:p w:rsidR="0098047F" w:rsidRPr="0098047F" w:rsidRDefault="0098047F" w:rsidP="0098047F">
      <w:pPr>
        <w:spacing w:line="240" w:lineRule="auto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>If an email is sent to you, telling you that you have won something, what should you do?</w:t>
      </w:r>
    </w:p>
    <w:p w:rsidR="0098047F" w:rsidRPr="0098047F" w:rsidRDefault="0098047F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ab/>
        <w:t>Delete it and mark as spam</w:t>
      </w:r>
    </w:p>
    <w:p w:rsidR="0098047F" w:rsidRPr="0098047F" w:rsidRDefault="0098047F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 w:rsidRPr="0098047F">
        <w:rPr>
          <w:rFonts w:ascii="Trebuchet MS" w:hAnsi="Trebuchet MS" w:cs="MyriadPro-Regular"/>
          <w:sz w:val="24"/>
          <w:szCs w:val="24"/>
        </w:rPr>
        <w:tab/>
      </w:r>
      <w:r w:rsidRPr="0098047F">
        <w:rPr>
          <w:rFonts w:ascii="Trebuchet MS" w:hAnsi="Trebuchet MS" w:cs="MyriadPro-Regular"/>
          <w:sz w:val="24"/>
          <w:szCs w:val="24"/>
        </w:rPr>
        <w:tab/>
        <w:t>Click on the link provided</w:t>
      </w:r>
    </w:p>
    <w:p w:rsidR="0098047F" w:rsidRDefault="0098047F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ab/>
        <w:t>Forward it to others</w:t>
      </w: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>Which of these passwords are safe?</w:t>
      </w: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  <w:t>Money120boy</w:t>
      </w: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ab/>
        <w:t>Arsenal</w:t>
      </w: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ab/>
        <w:t>Password</w:t>
      </w: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>How can you tell if an email is a fake or phishing email, sent to trick you into giving away personal information?</w:t>
      </w:r>
    </w:p>
    <w:p w:rsidR="001B39E9" w:rsidRDefault="001B39E9" w:rsidP="001B39E9">
      <w:pPr>
        <w:spacing w:after="0"/>
        <w:ind w:left="72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lastRenderedPageBreak/>
        <w:t>It asks you to do something you wouldn’t otherwise do, such as respond with your username, full password and credit card details</w:t>
      </w:r>
      <w:r>
        <w:rPr>
          <w:rFonts w:ascii="Trebuchet MS" w:hAnsi="Trebuchet MS" w:cs="MyriadPro-Regular"/>
          <w:sz w:val="24"/>
          <w:szCs w:val="24"/>
        </w:rPr>
        <w:tab/>
      </w:r>
    </w:p>
    <w:p w:rsidR="001B39E9" w:rsidRDefault="001B39E9" w:rsidP="001B39E9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ab/>
        <w:t>The ‘from’ address looks suspicious</w:t>
      </w:r>
    </w:p>
    <w:p w:rsidR="001B39E9" w:rsidRDefault="001B39E9" w:rsidP="001B39E9">
      <w:pPr>
        <w:spacing w:after="0"/>
        <w:ind w:left="144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>It asks you to do something you wouldn’t otherwise do, such as respond with your username, full password and credit card details</w:t>
      </w:r>
      <w:r>
        <w:rPr>
          <w:rFonts w:ascii="Trebuchet MS" w:hAnsi="Trebuchet MS" w:cs="MyriadPro-Regular"/>
          <w:sz w:val="24"/>
          <w:szCs w:val="24"/>
        </w:rPr>
        <w:tab/>
      </w:r>
    </w:p>
    <w:p w:rsidR="001B39E9" w:rsidRDefault="001B39E9" w:rsidP="001B39E9">
      <w:pPr>
        <w:spacing w:after="0"/>
        <w:ind w:left="720" w:firstLine="72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>You were not expecting an email form the company which sent it.</w:t>
      </w:r>
    </w:p>
    <w:p w:rsidR="0098047F" w:rsidRDefault="0098047F" w:rsidP="0098047F">
      <w:pPr>
        <w:spacing w:after="0"/>
        <w:rPr>
          <w:rFonts w:ascii="Trebuchet MS" w:hAnsi="Trebuchet MS" w:cs="MyriadPro-Regular"/>
          <w:sz w:val="24"/>
          <w:szCs w:val="24"/>
        </w:rPr>
      </w:pP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 xml:space="preserve">Which of these is a </w:t>
      </w:r>
      <w:proofErr w:type="spellStart"/>
      <w:r>
        <w:rPr>
          <w:rFonts w:ascii="Trebuchet MS" w:hAnsi="Trebuchet MS" w:cs="MyriadPro-Regular"/>
          <w:sz w:val="24"/>
          <w:szCs w:val="24"/>
        </w:rPr>
        <w:t>telltale</w:t>
      </w:r>
      <w:proofErr w:type="spellEnd"/>
      <w:r>
        <w:rPr>
          <w:rFonts w:ascii="Trebuchet MS" w:hAnsi="Trebuchet MS" w:cs="MyriadPro-Regular"/>
          <w:sz w:val="24"/>
          <w:szCs w:val="24"/>
        </w:rPr>
        <w:t xml:space="preserve"> sign that a website isn’t real, and is in fact designed to trick you into giving away your private information?</w:t>
      </w:r>
    </w:p>
    <w:p w:rsidR="001B39E9" w:rsidRDefault="001B39E9" w:rsidP="001B39E9">
      <w:pPr>
        <w:spacing w:after="0"/>
        <w:ind w:firstLine="72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 xml:space="preserve">It’s impossible for most people to spot a </w:t>
      </w:r>
      <w:proofErr w:type="spellStart"/>
      <w:r>
        <w:rPr>
          <w:rFonts w:ascii="Trebuchet MS" w:hAnsi="Trebuchet MS" w:cs="MyriadPro-Regular"/>
          <w:sz w:val="24"/>
          <w:szCs w:val="24"/>
        </w:rPr>
        <w:t>well designed</w:t>
      </w:r>
      <w:proofErr w:type="spellEnd"/>
      <w:r>
        <w:rPr>
          <w:rFonts w:ascii="Trebuchet MS" w:hAnsi="Trebuchet MS" w:cs="MyriadPro-Regular"/>
          <w:sz w:val="24"/>
          <w:szCs w:val="24"/>
        </w:rPr>
        <w:t xml:space="preserve"> fake website</w:t>
      </w: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ab/>
        <w:t>The website address looks unusual</w:t>
      </w: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ab/>
        <w:t xml:space="preserve">It looks less professional than you expect </w:t>
      </w:r>
    </w:p>
    <w:p w:rsidR="001B39E9" w:rsidRDefault="001B39E9" w:rsidP="0098047F">
      <w:pPr>
        <w:spacing w:after="0"/>
        <w:rPr>
          <w:rFonts w:ascii="Trebuchet MS" w:hAnsi="Trebuchet MS" w:cs="MyriadPro-Regular"/>
          <w:sz w:val="24"/>
          <w:szCs w:val="24"/>
        </w:rPr>
      </w:pPr>
    </w:p>
    <w:p w:rsidR="001B39E9" w:rsidRDefault="00DF5727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>How should you protect your wireless network from eavesdroppers and possible freeloaders?</w:t>
      </w:r>
    </w:p>
    <w:p w:rsidR="00DF5727" w:rsidRDefault="00DF5727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>All of the above</w:t>
      </w:r>
      <w:bookmarkStart w:id="0" w:name="_GoBack"/>
      <w:bookmarkEnd w:id="0"/>
    </w:p>
    <w:p w:rsidR="00DF5727" w:rsidRDefault="00DF5727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ab/>
        <w:t>Don’t broadcast your SSID or the name of your network</w:t>
      </w:r>
    </w:p>
    <w:p w:rsidR="00DF5727" w:rsidRDefault="00DF5727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ab/>
        <w:t>Use encryption</w:t>
      </w:r>
    </w:p>
    <w:p w:rsidR="00DF5727" w:rsidRPr="0098047F" w:rsidRDefault="00DF5727" w:rsidP="0098047F">
      <w:pPr>
        <w:spacing w:after="0"/>
        <w:rPr>
          <w:rFonts w:ascii="Trebuchet MS" w:hAnsi="Trebuchet MS" w:cs="MyriadPro-Regular"/>
          <w:sz w:val="24"/>
          <w:szCs w:val="24"/>
        </w:rPr>
      </w:pPr>
      <w:r>
        <w:rPr>
          <w:rFonts w:ascii="Trebuchet MS" w:hAnsi="Trebuchet MS" w:cs="MyriadPro-Regular"/>
          <w:sz w:val="24"/>
          <w:szCs w:val="24"/>
        </w:rPr>
        <w:tab/>
      </w:r>
      <w:r>
        <w:rPr>
          <w:rFonts w:ascii="Trebuchet MS" w:hAnsi="Trebuchet MS" w:cs="MyriadPro-Regular"/>
          <w:sz w:val="24"/>
          <w:szCs w:val="24"/>
        </w:rPr>
        <w:tab/>
        <w:t>Only let known computers connect to your access point</w:t>
      </w:r>
    </w:p>
    <w:sectPr w:rsidR="00DF5727" w:rsidRPr="0098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7F"/>
    <w:rsid w:val="001B39E9"/>
    <w:rsid w:val="00334F69"/>
    <w:rsid w:val="0098047F"/>
    <w:rsid w:val="00C81B28"/>
    <w:rsid w:val="00D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4DF359E3</Template>
  <TotalTime>22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Kalonji</dc:creator>
  <cp:lastModifiedBy>Isaac Kalonji</cp:lastModifiedBy>
  <cp:revision>1</cp:revision>
  <dcterms:created xsi:type="dcterms:W3CDTF">2015-06-22T11:52:00Z</dcterms:created>
  <dcterms:modified xsi:type="dcterms:W3CDTF">2015-06-22T12:14:00Z</dcterms:modified>
</cp:coreProperties>
</file>