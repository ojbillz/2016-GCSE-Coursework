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99" w:rsidRPr="00250C31" w:rsidRDefault="00DC2899">
      <w:pPr>
        <w:rPr>
          <w:b/>
        </w:rPr>
      </w:pPr>
      <w:r>
        <w:rPr>
          <w:b/>
        </w:rPr>
        <w:t>LESSON ACTIVITIES FOR</w:t>
      </w:r>
    </w:p>
    <w:p w:rsidR="00DC2899" w:rsidRPr="00250C31" w:rsidRDefault="00DC2899">
      <w:pPr>
        <w:rPr>
          <w:b/>
        </w:rPr>
      </w:pPr>
      <w:r w:rsidRPr="00250C31">
        <w:rPr>
          <w:b/>
        </w:rPr>
        <w:t>Introduction and Block 1: Problem Solving &amp; Programming</w:t>
      </w:r>
    </w:p>
    <w:p w:rsidR="00DC2899" w:rsidRPr="00250C31" w:rsidRDefault="00DC2899">
      <w:pPr>
        <w:rPr>
          <w:b/>
          <w:u w:val="single"/>
        </w:rPr>
      </w:pPr>
    </w:p>
    <w:p w:rsidR="00DC2899" w:rsidRPr="008939D3" w:rsidRDefault="00DC2899">
      <w:pPr>
        <w:rPr>
          <w:b/>
          <w:bCs/>
        </w:rPr>
      </w:pPr>
      <w:r>
        <w:rPr>
          <w:b/>
          <w:bCs/>
        </w:rPr>
        <w:t>Lesson 2 activities</w:t>
      </w:r>
    </w:p>
    <w:p w:rsidR="00DC2899" w:rsidRPr="007B0AB3" w:rsidRDefault="00DC2899">
      <w:pPr>
        <w:rPr>
          <w:b/>
          <w:u w:val="single"/>
        </w:rPr>
      </w:pPr>
      <w:r>
        <w:rPr>
          <w:b/>
          <w:u w:val="single"/>
        </w:rPr>
        <w:t>Activity 2.7</w:t>
      </w:r>
    </w:p>
    <w:p w:rsidR="00DC2899" w:rsidRDefault="00DC2899">
      <w:r>
        <w:t>Write a program to solve the problem.</w:t>
      </w:r>
    </w:p>
    <w:p w:rsidR="00DC2899" w:rsidRDefault="00DC2899">
      <w:r>
        <w:t>The problem:  Display your initials 5 characters high on the screen using print commands.</w:t>
      </w:r>
    </w:p>
    <w:p w:rsidR="00DC2899" w:rsidRPr="00ED0386" w:rsidRDefault="00DC2899" w:rsidP="00BB0968">
      <w:pPr>
        <w:spacing w:after="0" w:line="240" w:lineRule="auto"/>
        <w:rPr>
          <w:caps/>
          <w:lang w:val="fr-FR"/>
        </w:rPr>
      </w:pPr>
      <w:r w:rsidRPr="00ED0386">
        <w:rPr>
          <w:caps/>
          <w:lang w:val="fr-FR"/>
        </w:rPr>
        <w:t xml:space="preserve">X      </w:t>
      </w:r>
      <w:proofErr w:type="spellStart"/>
      <w:r w:rsidRPr="00ED0386">
        <w:rPr>
          <w:caps/>
          <w:lang w:val="fr-FR"/>
        </w:rPr>
        <w:t>x</w:t>
      </w:r>
      <w:proofErr w:type="spellEnd"/>
      <w:r w:rsidRPr="00ED0386">
        <w:rPr>
          <w:caps/>
          <w:lang w:val="fr-FR"/>
        </w:rPr>
        <w:t xml:space="preserve">   x        </w:t>
      </w:r>
      <w:proofErr w:type="spellStart"/>
      <w:r w:rsidRPr="00ED0386">
        <w:rPr>
          <w:caps/>
          <w:lang w:val="fr-FR"/>
        </w:rPr>
        <w:t>x</w:t>
      </w:r>
      <w:proofErr w:type="spellEnd"/>
    </w:p>
    <w:p w:rsidR="00DC2899" w:rsidRPr="00ED0386" w:rsidRDefault="00DC2899" w:rsidP="00BB0968">
      <w:pPr>
        <w:spacing w:after="0" w:line="240" w:lineRule="auto"/>
        <w:rPr>
          <w:caps/>
          <w:lang w:val="fr-FR"/>
        </w:rPr>
      </w:pPr>
      <w:r w:rsidRPr="00ED0386">
        <w:rPr>
          <w:caps/>
          <w:lang w:val="fr-FR"/>
        </w:rPr>
        <w:t xml:space="preserve">Xx    x   </w:t>
      </w:r>
      <w:proofErr w:type="spellStart"/>
      <w:r w:rsidRPr="00ED0386">
        <w:rPr>
          <w:caps/>
          <w:lang w:val="fr-FR"/>
        </w:rPr>
        <w:t>x</w:t>
      </w:r>
      <w:proofErr w:type="spellEnd"/>
      <w:r>
        <w:rPr>
          <w:caps/>
          <w:lang w:val="fr-FR"/>
        </w:rPr>
        <w:t xml:space="preserve">        </w:t>
      </w:r>
      <w:proofErr w:type="spellStart"/>
      <w:r>
        <w:rPr>
          <w:caps/>
          <w:lang w:val="fr-FR"/>
        </w:rPr>
        <w:t>X</w:t>
      </w:r>
      <w:proofErr w:type="spellEnd"/>
    </w:p>
    <w:p w:rsidR="00DC2899" w:rsidRPr="00ED0386" w:rsidRDefault="00DC2899" w:rsidP="00BB0968">
      <w:pPr>
        <w:spacing w:after="0" w:line="240" w:lineRule="auto"/>
        <w:rPr>
          <w:caps/>
          <w:lang w:val="fr-FR"/>
        </w:rPr>
      </w:pPr>
      <w:r>
        <w:rPr>
          <w:caps/>
          <w:lang w:val="fr-FR"/>
        </w:rPr>
        <w:t xml:space="preserve">X  </w:t>
      </w:r>
      <w:proofErr w:type="spellStart"/>
      <w:r>
        <w:rPr>
          <w:caps/>
          <w:lang w:val="fr-FR"/>
        </w:rPr>
        <w:t>x</w:t>
      </w:r>
      <w:proofErr w:type="spellEnd"/>
      <w:r>
        <w:rPr>
          <w:caps/>
          <w:lang w:val="fr-FR"/>
        </w:rPr>
        <w:t xml:space="preserve">  </w:t>
      </w:r>
      <w:proofErr w:type="spellStart"/>
      <w:r w:rsidRPr="00ED0386">
        <w:rPr>
          <w:caps/>
          <w:lang w:val="fr-FR"/>
        </w:rPr>
        <w:t>x</w:t>
      </w:r>
      <w:proofErr w:type="spellEnd"/>
      <w:r>
        <w:rPr>
          <w:caps/>
          <w:lang w:val="fr-FR"/>
        </w:rPr>
        <w:t xml:space="preserve">  X</w:t>
      </w:r>
      <w:r w:rsidRPr="00ED0386">
        <w:rPr>
          <w:caps/>
          <w:lang w:val="fr-FR"/>
        </w:rPr>
        <w:t xml:space="preserve">xxxxx </w:t>
      </w:r>
    </w:p>
    <w:p w:rsidR="00DC2899" w:rsidRPr="00AA272F" w:rsidRDefault="00DC2899" w:rsidP="00BB0968">
      <w:pPr>
        <w:spacing w:after="0" w:line="240" w:lineRule="auto"/>
        <w:rPr>
          <w:caps/>
          <w:lang w:val="fr-FR"/>
        </w:rPr>
      </w:pPr>
      <w:r w:rsidRPr="00AA272F">
        <w:rPr>
          <w:caps/>
          <w:lang w:val="fr-FR"/>
        </w:rPr>
        <w:t>X    x</w:t>
      </w:r>
      <w:r>
        <w:rPr>
          <w:caps/>
          <w:lang w:val="fr-FR"/>
        </w:rPr>
        <w:t xml:space="preserve">x   </w:t>
      </w:r>
      <w:r w:rsidRPr="00AA272F">
        <w:rPr>
          <w:caps/>
          <w:lang w:val="fr-FR"/>
        </w:rPr>
        <w:t xml:space="preserve">x        </w:t>
      </w:r>
      <w:proofErr w:type="spellStart"/>
      <w:r w:rsidRPr="00AA272F">
        <w:rPr>
          <w:caps/>
          <w:lang w:val="fr-FR"/>
        </w:rPr>
        <w:t>x</w:t>
      </w:r>
      <w:proofErr w:type="spellEnd"/>
    </w:p>
    <w:p w:rsidR="00DC2899" w:rsidRDefault="002647CD" w:rsidP="002647CD">
      <w:pPr>
        <w:spacing w:after="0" w:line="240" w:lineRule="auto"/>
      </w:pPr>
      <w:r>
        <w:rPr>
          <w:caps/>
        </w:rPr>
        <w:t xml:space="preserve">X      </w:t>
      </w:r>
      <w:proofErr w:type="spellStart"/>
      <w:r>
        <w:rPr>
          <w:caps/>
        </w:rPr>
        <w:t>x</w:t>
      </w:r>
      <w:proofErr w:type="spellEnd"/>
      <w:r>
        <w:rPr>
          <w:caps/>
        </w:rPr>
        <w:t xml:space="preserve">   </w:t>
      </w:r>
      <w:proofErr w:type="spellStart"/>
      <w:r>
        <w:rPr>
          <w:caps/>
        </w:rPr>
        <w:t>x</w:t>
      </w:r>
      <w:proofErr w:type="spellEnd"/>
      <w:r>
        <w:rPr>
          <w:caps/>
        </w:rPr>
        <w:t xml:space="preserve">        </w:t>
      </w:r>
      <w:proofErr w:type="spellStart"/>
      <w:r>
        <w:rPr>
          <w:caps/>
        </w:rPr>
        <w:t>x</w:t>
      </w:r>
      <w:proofErr w:type="spellEnd"/>
      <w:r>
        <w:t xml:space="preserve"> </w:t>
      </w:r>
    </w:p>
    <w:p w:rsidR="003F4AE4" w:rsidRPr="003F4AE4" w:rsidRDefault="00DC2899" w:rsidP="005557A7">
      <w:pPr>
        <w:rPr>
          <w:b/>
          <w:bCs/>
        </w:rPr>
      </w:pPr>
      <w:r>
        <w:br w:type="page"/>
      </w:r>
      <w:r>
        <w:rPr>
          <w:b/>
          <w:bCs/>
        </w:rPr>
        <w:lastRenderedPageBreak/>
        <w:t>Lesson 5 activities</w:t>
      </w:r>
    </w:p>
    <w:p w:rsidR="00DC2899" w:rsidRDefault="00DC2899" w:rsidP="005557A7">
      <w:pPr>
        <w:rPr>
          <w:b/>
          <w:u w:val="single"/>
        </w:rPr>
      </w:pPr>
      <w:r w:rsidRPr="00E8221C">
        <w:rPr>
          <w:b/>
          <w:u w:val="single"/>
        </w:rPr>
        <w:t>Activity 5</w:t>
      </w:r>
      <w:r>
        <w:rPr>
          <w:b/>
          <w:u w:val="single"/>
        </w:rPr>
        <w:t>.5</w:t>
      </w:r>
    </w:p>
    <w:p w:rsidR="00DC2899" w:rsidRPr="00E8221C" w:rsidRDefault="00DC2899" w:rsidP="005557A7">
      <w:pPr>
        <w:rPr>
          <w:b/>
          <w:u w:val="single"/>
        </w:rPr>
      </w:pPr>
      <w:r>
        <w:rPr>
          <w:b/>
          <w:u w:val="single"/>
        </w:rPr>
        <w:t>Variable names</w:t>
      </w:r>
    </w:p>
    <w:p w:rsidR="00DC2899" w:rsidRDefault="00DC2899" w:rsidP="005557A7">
      <w:r>
        <w:t>A programmer is trying to decide which would be a valid name for a variable which represents a house number.</w:t>
      </w:r>
    </w:p>
    <w:p w:rsidR="00DC2899" w:rsidRDefault="00DC2899" w:rsidP="005557A7">
      <w:r>
        <w:t>Which of the following variable assignments are valid? Why are the others not valid?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1411"/>
        <w:gridCol w:w="6463"/>
      </w:tblGrid>
      <w:tr w:rsidR="00DC2899" w:rsidRPr="00C95C0B" w:rsidTr="00AC5465">
        <w:tc>
          <w:tcPr>
            <w:tcW w:w="2808" w:type="dxa"/>
          </w:tcPr>
          <w:p w:rsidR="00DC2899" w:rsidRPr="00C95C0B" w:rsidRDefault="00DC2899" w:rsidP="00C95C0B">
            <w:pPr>
              <w:spacing w:after="0" w:line="240" w:lineRule="auto"/>
            </w:pPr>
          </w:p>
        </w:tc>
        <w:tc>
          <w:tcPr>
            <w:tcW w:w="1411" w:type="dxa"/>
          </w:tcPr>
          <w:p w:rsidR="00DC2899" w:rsidRPr="00AC5465" w:rsidRDefault="00DC2899" w:rsidP="00C95C0B">
            <w:pPr>
              <w:spacing w:after="0" w:line="240" w:lineRule="auto"/>
              <w:rPr>
                <w:b/>
                <w:bCs/>
              </w:rPr>
            </w:pPr>
            <w:r w:rsidRPr="00AC5465">
              <w:rPr>
                <w:b/>
                <w:bCs/>
              </w:rPr>
              <w:t>Valid or invalid variable name?</w:t>
            </w:r>
          </w:p>
        </w:tc>
        <w:tc>
          <w:tcPr>
            <w:tcW w:w="6463" w:type="dxa"/>
          </w:tcPr>
          <w:p w:rsidR="00DC2899" w:rsidRPr="00AC5465" w:rsidRDefault="00DC2899" w:rsidP="00C95C0B">
            <w:pPr>
              <w:spacing w:after="0" w:line="240" w:lineRule="auto"/>
              <w:rPr>
                <w:b/>
                <w:bCs/>
              </w:rPr>
            </w:pPr>
            <w:r w:rsidRPr="00AC5465">
              <w:rPr>
                <w:b/>
                <w:bCs/>
              </w:rPr>
              <w:t>Reason why not valid</w:t>
            </w:r>
          </w:p>
        </w:tc>
      </w:tr>
      <w:tr w:rsidR="00DC2899" w:rsidRPr="00C95C0B" w:rsidTr="00AC5465">
        <w:tc>
          <w:tcPr>
            <w:tcW w:w="2808" w:type="dxa"/>
          </w:tcPr>
          <w:p w:rsidR="00DC2899" w:rsidRPr="00C95C0B" w:rsidRDefault="00DC2899" w:rsidP="004B7897">
            <w:pPr>
              <w:spacing w:after="0" w:line="240" w:lineRule="auto"/>
            </w:pPr>
            <w:r w:rsidRPr="00C95C0B">
              <w:t>8HouseNumber = 288</w:t>
            </w:r>
          </w:p>
        </w:tc>
        <w:tc>
          <w:tcPr>
            <w:tcW w:w="1411" w:type="dxa"/>
          </w:tcPr>
          <w:p w:rsidR="00DC2899" w:rsidRPr="00C95C0B" w:rsidRDefault="00F029C9" w:rsidP="004B7897">
            <w:pPr>
              <w:spacing w:after="0" w:line="240" w:lineRule="auto"/>
            </w:pPr>
            <w:r>
              <w:t>INVALID</w:t>
            </w:r>
          </w:p>
        </w:tc>
        <w:tc>
          <w:tcPr>
            <w:tcW w:w="6463" w:type="dxa"/>
          </w:tcPr>
          <w:p w:rsidR="00DC2899" w:rsidRPr="00C95C0B" w:rsidRDefault="00F029C9" w:rsidP="004B7897">
            <w:pPr>
              <w:spacing w:after="0" w:line="240" w:lineRule="auto"/>
            </w:pPr>
            <w:r>
              <w:t>Has the number 8 in the name.</w:t>
            </w:r>
            <w:bookmarkStart w:id="0" w:name="_GoBack"/>
            <w:bookmarkEnd w:id="0"/>
          </w:p>
        </w:tc>
      </w:tr>
      <w:tr w:rsidR="00DC2899" w:rsidRPr="00C95C0B" w:rsidTr="00AC5465">
        <w:tc>
          <w:tcPr>
            <w:tcW w:w="2808" w:type="dxa"/>
          </w:tcPr>
          <w:p w:rsidR="00DC2899" w:rsidRPr="00C95C0B" w:rsidRDefault="00DC2899" w:rsidP="004B7897">
            <w:pPr>
              <w:spacing w:after="0" w:line="240" w:lineRule="auto"/>
            </w:pPr>
            <w:proofErr w:type="spellStart"/>
            <w:r w:rsidRPr="00C95C0B">
              <w:t>houseNumber</w:t>
            </w:r>
            <w:proofErr w:type="spellEnd"/>
            <w:r w:rsidRPr="00C95C0B">
              <w:t xml:space="preserve"> = 288</w:t>
            </w:r>
          </w:p>
        </w:tc>
        <w:tc>
          <w:tcPr>
            <w:tcW w:w="1411" w:type="dxa"/>
          </w:tcPr>
          <w:p w:rsidR="00DC2899" w:rsidRPr="00C95C0B" w:rsidRDefault="00F029C9" w:rsidP="004B7897">
            <w:pPr>
              <w:spacing w:after="0" w:line="240" w:lineRule="auto"/>
            </w:pPr>
            <w:r>
              <w:t>VALID</w:t>
            </w:r>
          </w:p>
        </w:tc>
        <w:tc>
          <w:tcPr>
            <w:tcW w:w="6463" w:type="dxa"/>
          </w:tcPr>
          <w:p w:rsidR="00DC2899" w:rsidRPr="00C95C0B" w:rsidRDefault="00DC2899" w:rsidP="004B7897">
            <w:pPr>
              <w:spacing w:after="0" w:line="240" w:lineRule="auto"/>
            </w:pPr>
          </w:p>
        </w:tc>
      </w:tr>
      <w:tr w:rsidR="00DC2899" w:rsidRPr="00C95C0B" w:rsidTr="00AC5465">
        <w:tc>
          <w:tcPr>
            <w:tcW w:w="2808" w:type="dxa"/>
          </w:tcPr>
          <w:p w:rsidR="00DC2899" w:rsidRPr="00C95C0B" w:rsidRDefault="00DC2899" w:rsidP="004B7897">
            <w:pPr>
              <w:spacing w:after="0" w:line="240" w:lineRule="auto"/>
            </w:pPr>
            <w:r w:rsidRPr="00C95C0B">
              <w:t>house Number = 288</w:t>
            </w:r>
          </w:p>
        </w:tc>
        <w:tc>
          <w:tcPr>
            <w:tcW w:w="1411" w:type="dxa"/>
          </w:tcPr>
          <w:p w:rsidR="00DC2899" w:rsidRPr="00C95C0B" w:rsidRDefault="00F029C9" w:rsidP="004B7897">
            <w:pPr>
              <w:spacing w:after="0" w:line="240" w:lineRule="auto"/>
            </w:pPr>
            <w:r>
              <w:t>INVALID</w:t>
            </w:r>
          </w:p>
        </w:tc>
        <w:tc>
          <w:tcPr>
            <w:tcW w:w="6463" w:type="dxa"/>
          </w:tcPr>
          <w:p w:rsidR="00DC2899" w:rsidRPr="00C95C0B" w:rsidRDefault="00F029C9" w:rsidP="004B7897">
            <w:pPr>
              <w:spacing w:after="0" w:line="240" w:lineRule="auto"/>
            </w:pPr>
            <w:r>
              <w:t>Has a space.</w:t>
            </w:r>
          </w:p>
        </w:tc>
      </w:tr>
      <w:tr w:rsidR="00DC2899" w:rsidRPr="00C95C0B" w:rsidTr="00AC5465">
        <w:tc>
          <w:tcPr>
            <w:tcW w:w="2808" w:type="dxa"/>
          </w:tcPr>
          <w:p w:rsidR="00DC2899" w:rsidRPr="00C95C0B" w:rsidRDefault="00DC2899" w:rsidP="004B7897">
            <w:pPr>
              <w:spacing w:after="0" w:line="240" w:lineRule="auto"/>
            </w:pPr>
            <w:proofErr w:type="spellStart"/>
            <w:r w:rsidRPr="00C95C0B">
              <w:t>house_number</w:t>
            </w:r>
            <w:proofErr w:type="spellEnd"/>
            <w:r w:rsidRPr="00C95C0B">
              <w:t xml:space="preserve"> = 288</w:t>
            </w:r>
          </w:p>
        </w:tc>
        <w:tc>
          <w:tcPr>
            <w:tcW w:w="1411" w:type="dxa"/>
          </w:tcPr>
          <w:p w:rsidR="00DC2899" w:rsidRPr="00C95C0B" w:rsidRDefault="00F029C9" w:rsidP="004B7897">
            <w:pPr>
              <w:spacing w:after="0" w:line="240" w:lineRule="auto"/>
            </w:pPr>
            <w:r>
              <w:t>VALID</w:t>
            </w:r>
          </w:p>
        </w:tc>
        <w:tc>
          <w:tcPr>
            <w:tcW w:w="6463" w:type="dxa"/>
          </w:tcPr>
          <w:p w:rsidR="00DC2899" w:rsidRPr="00C95C0B" w:rsidRDefault="00DC2899" w:rsidP="004B7897">
            <w:pPr>
              <w:spacing w:after="0" w:line="240" w:lineRule="auto"/>
            </w:pPr>
          </w:p>
        </w:tc>
      </w:tr>
      <w:tr w:rsidR="00DC2899" w:rsidRPr="00C95C0B" w:rsidTr="00AC5465">
        <w:tc>
          <w:tcPr>
            <w:tcW w:w="2808" w:type="dxa"/>
          </w:tcPr>
          <w:p w:rsidR="00DC2899" w:rsidRPr="00C95C0B" w:rsidRDefault="00DC2899" w:rsidP="004B7897">
            <w:pPr>
              <w:spacing w:after="0" w:line="240" w:lineRule="auto"/>
            </w:pPr>
            <w:r w:rsidRPr="00C95C0B">
              <w:t>import = 288</w:t>
            </w:r>
          </w:p>
        </w:tc>
        <w:tc>
          <w:tcPr>
            <w:tcW w:w="1411" w:type="dxa"/>
          </w:tcPr>
          <w:p w:rsidR="00DC2899" w:rsidRPr="00C95C0B" w:rsidRDefault="00F029C9" w:rsidP="004B7897">
            <w:pPr>
              <w:spacing w:after="0" w:line="240" w:lineRule="auto"/>
            </w:pPr>
            <w:r>
              <w:t>INVALID</w:t>
            </w:r>
          </w:p>
        </w:tc>
        <w:tc>
          <w:tcPr>
            <w:tcW w:w="6463" w:type="dxa"/>
          </w:tcPr>
          <w:p w:rsidR="00DC2899" w:rsidRPr="00C95C0B" w:rsidRDefault="00F029C9" w:rsidP="004B7897">
            <w:pPr>
              <w:spacing w:after="0" w:line="240" w:lineRule="auto"/>
            </w:pPr>
            <w:r>
              <w:t>Isn’t a good variable.</w:t>
            </w:r>
          </w:p>
        </w:tc>
      </w:tr>
    </w:tbl>
    <w:p w:rsidR="00DC2899" w:rsidRDefault="00DC2899" w:rsidP="005557A7"/>
    <w:p w:rsidR="00DC2899" w:rsidRDefault="00DC2899" w:rsidP="00AC5465">
      <w:r>
        <w:t>What type of error do you get when using an invalid variable name?</w:t>
      </w:r>
    </w:p>
    <w:p w:rsidR="00DC2899" w:rsidRPr="0029119F" w:rsidRDefault="00DC2899" w:rsidP="005557A7">
      <w:pPr>
        <w:rPr>
          <w:b/>
          <w:u w:val="single"/>
        </w:rPr>
      </w:pPr>
      <w:r>
        <w:rPr>
          <w:b/>
          <w:u w:val="single"/>
        </w:rPr>
        <w:t>Activity 5.6</w:t>
      </w:r>
    </w:p>
    <w:p w:rsidR="00DC2899" w:rsidRDefault="00DC2899" w:rsidP="002B70A9">
      <w:r>
        <w:t>Copy and run the following code and explain the result.</w:t>
      </w:r>
    </w:p>
    <w:p w:rsidR="00DC2899" w:rsidRDefault="00DC2899" w:rsidP="00E823A6">
      <w:pPr>
        <w:spacing w:after="0" w:line="240" w:lineRule="auto"/>
        <w:ind w:left="720"/>
      </w:pPr>
      <w:r>
        <w:t># Programmer Amy Jones 12/8/2013</w:t>
      </w:r>
    </w:p>
    <w:p w:rsidR="00DC2899" w:rsidRDefault="00DC2899" w:rsidP="00E823A6">
      <w:pPr>
        <w:spacing w:after="0" w:line="240" w:lineRule="auto"/>
        <w:ind w:left="720"/>
      </w:pPr>
      <w:r>
        <w:t># adds two numbers</w:t>
      </w:r>
    </w:p>
    <w:p w:rsidR="00DC2899" w:rsidRDefault="00DC2899" w:rsidP="00E823A6">
      <w:pPr>
        <w:spacing w:after="0" w:line="240" w:lineRule="auto"/>
        <w:ind w:left="720"/>
      </w:pPr>
      <w:proofErr w:type="spellStart"/>
      <w:proofErr w:type="gramStart"/>
      <w:r>
        <w:t>numberOne</w:t>
      </w:r>
      <w:proofErr w:type="spellEnd"/>
      <w:r>
        <w:t>=</w:t>
      </w:r>
      <w:proofErr w:type="gramEnd"/>
      <w:r>
        <w:t>15</w:t>
      </w:r>
    </w:p>
    <w:p w:rsidR="00DC2899" w:rsidRDefault="00DC2899" w:rsidP="00E823A6">
      <w:pPr>
        <w:spacing w:after="0" w:line="240" w:lineRule="auto"/>
        <w:ind w:left="720"/>
      </w:pPr>
      <w:proofErr w:type="spellStart"/>
      <w:proofErr w:type="gramStart"/>
      <w:r>
        <w:t>numberTwo</w:t>
      </w:r>
      <w:proofErr w:type="spellEnd"/>
      <w:r>
        <w:t>=</w:t>
      </w:r>
      <w:proofErr w:type="gramEnd"/>
      <w:r>
        <w:t>23</w:t>
      </w:r>
    </w:p>
    <w:p w:rsidR="00DC2899" w:rsidRDefault="00DC2899" w:rsidP="00E823A6">
      <w:pPr>
        <w:spacing w:after="0" w:line="240" w:lineRule="auto"/>
        <w:ind w:left="720"/>
      </w:pPr>
      <w:proofErr w:type="gramStart"/>
      <w:r>
        <w:t>answer=</w:t>
      </w:r>
      <w:proofErr w:type="spellStart"/>
      <w:proofErr w:type="gramEnd"/>
      <w:r>
        <w:t>numberOne</w:t>
      </w:r>
      <w:proofErr w:type="spellEnd"/>
      <w:r>
        <w:t xml:space="preserve"> + </w:t>
      </w:r>
      <w:proofErr w:type="spellStart"/>
      <w:r>
        <w:t>numberTwo</w:t>
      </w:r>
      <w:proofErr w:type="spellEnd"/>
    </w:p>
    <w:p w:rsidR="00DC2899" w:rsidRDefault="00DC2899" w:rsidP="00E823A6">
      <w:pPr>
        <w:spacing w:after="0" w:line="240" w:lineRule="auto"/>
        <w:ind w:left="720"/>
      </w:pPr>
      <w:proofErr w:type="gramStart"/>
      <w:r>
        <w:t>print(</w:t>
      </w:r>
      <w:proofErr w:type="gramEnd"/>
      <w:r>
        <w:t>"The answer is “,answer)</w:t>
      </w:r>
    </w:p>
    <w:p w:rsidR="00DC2899" w:rsidRDefault="00DC2899" w:rsidP="00A266C8">
      <w:pPr>
        <w:spacing w:after="0" w:line="240" w:lineRule="auto"/>
      </w:pPr>
    </w:p>
    <w:p w:rsidR="00DC2899" w:rsidRDefault="00DC2899" w:rsidP="00A266C8">
      <w:pPr>
        <w:spacing w:after="0" w:line="240" w:lineRule="auto"/>
      </w:pPr>
    </w:p>
    <w:p w:rsidR="00DC2899" w:rsidRDefault="00DC2899" w:rsidP="00A266C8">
      <w:pPr>
        <w:spacing w:after="0" w:line="240" w:lineRule="auto"/>
      </w:pPr>
      <w:r>
        <w:t xml:space="preserve">Amend the program to add another variable called </w:t>
      </w:r>
      <w:proofErr w:type="spellStart"/>
      <w:r>
        <w:t>numberThree</w:t>
      </w:r>
      <w:proofErr w:type="spellEnd"/>
      <w:r>
        <w:t>.   Assign the value 76 to this variable.  The answer should add up all three numbers.</w:t>
      </w:r>
    </w:p>
    <w:p w:rsidR="00DC2899" w:rsidRDefault="00DC2899" w:rsidP="00A266C8">
      <w:pPr>
        <w:spacing w:after="0" w:line="240" w:lineRule="auto"/>
      </w:pPr>
    </w:p>
    <w:p w:rsidR="00DC2899" w:rsidRPr="00E21EC2" w:rsidRDefault="00DC2899" w:rsidP="00AA54F7">
      <w:pPr>
        <w:rPr>
          <w:b/>
          <w:bCs/>
        </w:rPr>
      </w:pPr>
      <w:r>
        <w:br w:type="page"/>
      </w:r>
      <w:r>
        <w:rPr>
          <w:b/>
          <w:bCs/>
        </w:rPr>
        <w:lastRenderedPageBreak/>
        <w:t>Lesson 6 activities</w:t>
      </w:r>
    </w:p>
    <w:p w:rsidR="00DC2899" w:rsidRDefault="00DC2899" w:rsidP="005B789C">
      <w:pPr>
        <w:rPr>
          <w:b/>
          <w:u w:val="single"/>
        </w:rPr>
      </w:pPr>
      <w:r>
        <w:rPr>
          <w:b/>
          <w:u w:val="single"/>
        </w:rPr>
        <w:t>Activity 6.3</w:t>
      </w:r>
    </w:p>
    <w:p w:rsidR="00DC2899" w:rsidRDefault="00DC2899" w:rsidP="00BF61B1">
      <w:r w:rsidRPr="00BF61B1">
        <w:t>Write a program that asks you to enter a number then displays the number doubled.</w:t>
      </w:r>
    </w:p>
    <w:p w:rsidR="00DC2899" w:rsidRDefault="00DC2899" w:rsidP="005B789C">
      <w:pPr>
        <w:rPr>
          <w:b/>
          <w:u w:val="single"/>
        </w:rPr>
      </w:pPr>
      <w:r>
        <w:rPr>
          <w:b/>
          <w:u w:val="single"/>
        </w:rPr>
        <w:t>Activity 6.4</w:t>
      </w:r>
    </w:p>
    <w:p w:rsidR="00DC2899" w:rsidRDefault="00DC2899" w:rsidP="005B789C">
      <w:pPr>
        <w:rPr>
          <w:b/>
          <w:u w:val="single"/>
        </w:rPr>
      </w:pPr>
      <w:r>
        <w:rPr>
          <w:b/>
          <w:u w:val="single"/>
        </w:rPr>
        <w:t>String formatting</w:t>
      </w:r>
    </w:p>
    <w:p w:rsidR="00DC2899" w:rsidRDefault="00DC2899" w:rsidP="005B789C">
      <w:r w:rsidRPr="00F6490A">
        <w:t>The stri</w:t>
      </w:r>
      <w:r>
        <w:t>ng method .format gives you more control over the formatting of your output than printing using space-separated values. The string formatting commands are given in curly brackets {}.</w:t>
      </w:r>
    </w:p>
    <w:p w:rsidR="00DC2899" w:rsidRPr="00F6490A" w:rsidRDefault="00DC2899" w:rsidP="005B789C">
      <w:r>
        <w:t>Copy and run the following commands.</w:t>
      </w:r>
    </w:p>
    <w:p w:rsidR="00DC2899" w:rsidRPr="0092756C" w:rsidRDefault="00DC2899" w:rsidP="0092756C">
      <w:r w:rsidRPr="0092756C">
        <w:t>&gt;&gt;&gt;</w:t>
      </w:r>
      <w:proofErr w:type="spellStart"/>
      <w:r w:rsidRPr="0092756C">
        <w:t>foodOne</w:t>
      </w:r>
      <w:proofErr w:type="spellEnd"/>
      <w:r w:rsidRPr="0092756C">
        <w:t>="fish"</w:t>
      </w:r>
    </w:p>
    <w:p w:rsidR="00DC2899" w:rsidRPr="0092756C" w:rsidRDefault="00DC2899" w:rsidP="0092756C">
      <w:r w:rsidRPr="0092756C">
        <w:t>&gt;&gt;&gt;</w:t>
      </w:r>
      <w:proofErr w:type="spellStart"/>
      <w:r w:rsidRPr="0092756C">
        <w:t>foodTwo</w:t>
      </w:r>
      <w:proofErr w:type="spellEnd"/>
      <w:r w:rsidRPr="0092756C">
        <w:t>="chips"</w:t>
      </w:r>
    </w:p>
    <w:p w:rsidR="00DC2899" w:rsidRPr="0092756C" w:rsidRDefault="00DC2899" w:rsidP="0092756C">
      <w:r w:rsidRPr="0092756C">
        <w:t>&gt;&gt;&gt;</w:t>
      </w:r>
      <w:proofErr w:type="gramStart"/>
      <w:r w:rsidRPr="0092756C">
        <w:t>print(</w:t>
      </w:r>
      <w:proofErr w:type="gramEnd"/>
      <w:r w:rsidRPr="0092756C">
        <w:t>"{0} and {1}".format(</w:t>
      </w:r>
      <w:proofErr w:type="spellStart"/>
      <w:r w:rsidRPr="0092756C">
        <w:t>foodOne,foodTwo</w:t>
      </w:r>
      <w:proofErr w:type="spellEnd"/>
      <w:r w:rsidRPr="0092756C">
        <w:t>))</w:t>
      </w:r>
    </w:p>
    <w:p w:rsidR="00DC2899" w:rsidRPr="0092756C" w:rsidRDefault="00DC2899" w:rsidP="0092756C">
      <w:proofErr w:type="gramStart"/>
      <w:r w:rsidRPr="0092756C">
        <w:t>fish</w:t>
      </w:r>
      <w:proofErr w:type="gramEnd"/>
      <w:r w:rsidRPr="0092756C">
        <w:t xml:space="preserve"> and chips</w:t>
      </w:r>
    </w:p>
    <w:p w:rsidR="00DC2899" w:rsidRPr="0092756C" w:rsidRDefault="00DC2899" w:rsidP="0092756C">
      <w:r w:rsidRPr="0092756C">
        <w:t>&gt;&gt;&gt;</w:t>
      </w:r>
      <w:proofErr w:type="gramStart"/>
      <w:r w:rsidRPr="0092756C">
        <w:t>print(</w:t>
      </w:r>
      <w:proofErr w:type="gramEnd"/>
      <w:r w:rsidRPr="0092756C">
        <w:t>"{1} and {0}".format(</w:t>
      </w:r>
      <w:proofErr w:type="spellStart"/>
      <w:r w:rsidRPr="0092756C">
        <w:t>foodOne,foodTwo</w:t>
      </w:r>
      <w:proofErr w:type="spellEnd"/>
      <w:r w:rsidRPr="0092756C">
        <w:t>))</w:t>
      </w:r>
    </w:p>
    <w:p w:rsidR="00DC2899" w:rsidRPr="0092756C" w:rsidRDefault="00DC2899" w:rsidP="0092756C">
      <w:proofErr w:type="gramStart"/>
      <w:r w:rsidRPr="0092756C">
        <w:t>chips</w:t>
      </w:r>
      <w:proofErr w:type="gramEnd"/>
      <w:r w:rsidRPr="0092756C">
        <w:t xml:space="preserve"> and fish</w:t>
      </w:r>
    </w:p>
    <w:p w:rsidR="00DC2899" w:rsidRPr="0092756C" w:rsidRDefault="00DC2899" w:rsidP="0092756C">
      <w:r w:rsidRPr="0092756C">
        <w:t>&gt;&gt;&gt;</w:t>
      </w:r>
      <w:proofErr w:type="gramStart"/>
      <w:r w:rsidRPr="0092756C">
        <w:t>print(</w:t>
      </w:r>
      <w:proofErr w:type="gramEnd"/>
      <w:r w:rsidRPr="0092756C">
        <w:t>"{1} {1} {1}  and {0} {0} {0}".format(</w:t>
      </w:r>
      <w:proofErr w:type="spellStart"/>
      <w:r w:rsidRPr="0092756C">
        <w:t>foodOne,foodTwo</w:t>
      </w:r>
      <w:proofErr w:type="spellEnd"/>
      <w:r w:rsidRPr="0092756C">
        <w:t>))</w:t>
      </w:r>
    </w:p>
    <w:p w:rsidR="00DC2899" w:rsidRPr="0092756C" w:rsidRDefault="00DC2899" w:rsidP="0092756C">
      <w:proofErr w:type="spellStart"/>
      <w:proofErr w:type="gramStart"/>
      <w:r w:rsidRPr="0092756C">
        <w:t>chipschipschips</w:t>
      </w:r>
      <w:proofErr w:type="spellEnd"/>
      <w:proofErr w:type="gramEnd"/>
      <w:r w:rsidRPr="0092756C">
        <w:t xml:space="preserve"> and </w:t>
      </w:r>
      <w:proofErr w:type="spellStart"/>
      <w:r w:rsidRPr="0092756C">
        <w:t>fishfishfish</w:t>
      </w:r>
      <w:proofErr w:type="spellEnd"/>
    </w:p>
    <w:p w:rsidR="00DC2899" w:rsidRDefault="00DC2899" w:rsidP="005B789C">
      <w:pPr>
        <w:rPr>
          <w:b/>
          <w:u w:val="single"/>
        </w:rPr>
      </w:pPr>
    </w:p>
    <w:p w:rsidR="00DC2899" w:rsidRDefault="00DC2899" w:rsidP="005B789C">
      <w:r>
        <w:t>Create these variables:</w:t>
      </w:r>
    </w:p>
    <w:p w:rsidR="00DC2899" w:rsidRDefault="00DC2899" w:rsidP="000F5468">
      <w:pPr>
        <w:ind w:left="720"/>
      </w:pPr>
      <w:proofErr w:type="gramStart"/>
      <w:r>
        <w:t>one</w:t>
      </w:r>
      <w:proofErr w:type="gramEnd"/>
      <w:r>
        <w:t xml:space="preserve"> = “cheese”</w:t>
      </w:r>
    </w:p>
    <w:p w:rsidR="00DC2899" w:rsidRDefault="00DC2899" w:rsidP="000F5468">
      <w:pPr>
        <w:ind w:left="720"/>
      </w:pPr>
      <w:r>
        <w:t>two =”onion”</w:t>
      </w:r>
    </w:p>
    <w:p w:rsidR="00DC2899" w:rsidRDefault="00DC2899" w:rsidP="000F5468">
      <w:pPr>
        <w:ind w:left="720"/>
      </w:pPr>
      <w:r>
        <w:t>Use the .format command to display the following:</w:t>
      </w:r>
    </w:p>
    <w:p w:rsidR="00DC2899" w:rsidRDefault="00DC2899" w:rsidP="000F5468">
      <w:pPr>
        <w:ind w:left="720"/>
      </w:pPr>
    </w:p>
    <w:p w:rsidR="00DC2899" w:rsidRPr="00DB1380" w:rsidRDefault="00DC2899" w:rsidP="00DB1380">
      <w:pPr>
        <w:ind w:left="1440"/>
      </w:pPr>
      <w:r w:rsidRPr="00DB1380">
        <w:t>My favourite crisps are cheese and onion.  I love them!</w:t>
      </w:r>
    </w:p>
    <w:p w:rsidR="00DC2899" w:rsidRPr="00DB1380" w:rsidRDefault="00DC2899" w:rsidP="00DB1380">
      <w:pPr>
        <w:ind w:left="1440"/>
      </w:pPr>
      <w:proofErr w:type="gramStart"/>
      <w:r w:rsidRPr="00DB1380">
        <w:t>cheese</w:t>
      </w:r>
      <w:proofErr w:type="gramEnd"/>
      <w:r w:rsidRPr="00DB1380">
        <w:t xml:space="preserve"> and onion and cheese and onion and cheese and onion</w:t>
      </w:r>
    </w:p>
    <w:p w:rsidR="00DC2899" w:rsidRPr="00DB1380" w:rsidRDefault="00DC2899" w:rsidP="00DB1380">
      <w:pPr>
        <w:ind w:left="1440"/>
      </w:pPr>
      <w:proofErr w:type="spellStart"/>
      <w:proofErr w:type="gramStart"/>
      <w:r>
        <w:t>cheesecheesecheese</w:t>
      </w:r>
      <w:proofErr w:type="spellEnd"/>
      <w:proofErr w:type="gramEnd"/>
      <w:r>
        <w:t xml:space="preserve"> and </w:t>
      </w:r>
      <w:proofErr w:type="spellStart"/>
      <w:r>
        <w:t>onion</w:t>
      </w:r>
      <w:r w:rsidRPr="00DB1380">
        <w:t>oniononion</w:t>
      </w:r>
      <w:proofErr w:type="spellEnd"/>
    </w:p>
    <w:p w:rsidR="00DC2899" w:rsidRDefault="00DC2899" w:rsidP="00DB1380">
      <w:pPr>
        <w:ind w:left="1440"/>
        <w:rPr>
          <w:b/>
        </w:rPr>
      </w:pPr>
      <w:r w:rsidRPr="00DB1380">
        <w:t>You guessed it.  T</w:t>
      </w:r>
      <w:r>
        <w:t>he best crisps are onion and …</w:t>
      </w:r>
      <w:r w:rsidRPr="00DB1380">
        <w:t xml:space="preserve"> cheese.</w:t>
      </w:r>
    </w:p>
    <w:p w:rsidR="00DC2899" w:rsidRDefault="00DC2899" w:rsidP="00703057"/>
    <w:p w:rsidR="00DC2899" w:rsidRDefault="00DC2899" w:rsidP="00703057">
      <w:r>
        <w:t>Try altering the flavours assigned to the variables to your favourite flavour! Enjoy.</w:t>
      </w:r>
    </w:p>
    <w:p w:rsidR="003F4AE4" w:rsidRDefault="003F4AE4" w:rsidP="00703057"/>
    <w:p w:rsidR="00DC2899" w:rsidRDefault="00DC2899" w:rsidP="005B789C">
      <w:pPr>
        <w:rPr>
          <w:b/>
          <w:u w:val="single"/>
        </w:rPr>
      </w:pPr>
      <w:r w:rsidRPr="00A92B9A">
        <w:rPr>
          <w:b/>
          <w:u w:val="single"/>
        </w:rPr>
        <w:t>Activity 6.</w:t>
      </w:r>
      <w:r>
        <w:rPr>
          <w:b/>
          <w:u w:val="single"/>
        </w:rPr>
        <w:t>7</w:t>
      </w:r>
    </w:p>
    <w:p w:rsidR="00DC2899" w:rsidRPr="00A92B9A" w:rsidRDefault="00DC2899" w:rsidP="005B789C">
      <w:pPr>
        <w:rPr>
          <w:i/>
        </w:rPr>
      </w:pPr>
      <w:r w:rsidRPr="00A92B9A">
        <w:rPr>
          <w:i/>
        </w:rPr>
        <w:t>The following programs should prompt for the input information and display the result appropriately.</w:t>
      </w:r>
    </w:p>
    <w:p w:rsidR="00DC2899" w:rsidRPr="009E4D50" w:rsidRDefault="00DC2899" w:rsidP="00A92B9A">
      <w:pPr>
        <w:pStyle w:val="ListParagraph"/>
        <w:numPr>
          <w:ilvl w:val="0"/>
          <w:numId w:val="12"/>
        </w:numPr>
      </w:pPr>
      <w:r w:rsidRPr="009E4D50">
        <w:t xml:space="preserve">Write a program that displays the square of </w:t>
      </w:r>
      <w:r>
        <w:t>a</w:t>
      </w:r>
      <w:r w:rsidRPr="009E4D50">
        <w:t xml:space="preserve"> number. </w:t>
      </w:r>
    </w:p>
    <w:p w:rsidR="00DC2899" w:rsidRPr="009E4D50" w:rsidRDefault="00DC2899" w:rsidP="00A92B9A">
      <w:pPr>
        <w:pStyle w:val="ListParagraph"/>
        <w:numPr>
          <w:ilvl w:val="0"/>
          <w:numId w:val="12"/>
        </w:numPr>
      </w:pPr>
      <w:r w:rsidRPr="009E4D50">
        <w:t xml:space="preserve">Write a program that prompts for a number and then displays the cube of </w:t>
      </w:r>
      <w:r>
        <w:t>a</w:t>
      </w:r>
      <w:r w:rsidRPr="009E4D50">
        <w:t xml:space="preserve"> number.</w:t>
      </w:r>
    </w:p>
    <w:p w:rsidR="00DC2899" w:rsidRPr="009E4D50" w:rsidRDefault="00DC2899" w:rsidP="00A92B9A">
      <w:pPr>
        <w:pStyle w:val="ListParagraph"/>
        <w:numPr>
          <w:ilvl w:val="0"/>
          <w:numId w:val="12"/>
        </w:numPr>
      </w:pPr>
      <w:r w:rsidRPr="009E4D50">
        <w:t>Write a program to find the perimeter of a square.</w:t>
      </w:r>
    </w:p>
    <w:p w:rsidR="00DC2899" w:rsidRPr="009E4D50" w:rsidRDefault="00DC2899" w:rsidP="00A92B9A">
      <w:pPr>
        <w:pStyle w:val="ListParagraph"/>
        <w:numPr>
          <w:ilvl w:val="0"/>
          <w:numId w:val="12"/>
        </w:numPr>
      </w:pPr>
      <w:r w:rsidRPr="009E4D50">
        <w:t>Write a program to find the perimeter of a rectangle.</w:t>
      </w:r>
    </w:p>
    <w:p w:rsidR="00DC2899" w:rsidRPr="009E4D50" w:rsidRDefault="00DC2899" w:rsidP="00A92B9A">
      <w:pPr>
        <w:pStyle w:val="ListParagraph"/>
        <w:numPr>
          <w:ilvl w:val="0"/>
          <w:numId w:val="12"/>
        </w:numPr>
      </w:pPr>
      <w:r w:rsidRPr="009E4D50">
        <w:t>Write a program that finds the area of a square.</w:t>
      </w:r>
    </w:p>
    <w:p w:rsidR="00DC2899" w:rsidRPr="009E4D50" w:rsidRDefault="00DC2899" w:rsidP="00A92B9A">
      <w:pPr>
        <w:pStyle w:val="ListParagraph"/>
        <w:numPr>
          <w:ilvl w:val="0"/>
          <w:numId w:val="12"/>
        </w:numPr>
      </w:pPr>
      <w:r w:rsidRPr="009E4D50">
        <w:t>Write a program that finds the area of a cube.</w:t>
      </w:r>
    </w:p>
    <w:p w:rsidR="00DC2899" w:rsidRPr="009E4D50" w:rsidRDefault="00DC2899" w:rsidP="00A92B9A">
      <w:pPr>
        <w:pStyle w:val="ListParagraph"/>
        <w:numPr>
          <w:ilvl w:val="0"/>
          <w:numId w:val="12"/>
        </w:numPr>
      </w:pPr>
      <w:r w:rsidRPr="009E4D50">
        <w:t>Write a program to convert from pounds to euros.</w:t>
      </w:r>
    </w:p>
    <w:p w:rsidR="00DC2899" w:rsidRPr="00E21EC2" w:rsidRDefault="00DC2899" w:rsidP="005B789C">
      <w:pPr>
        <w:rPr>
          <w:b/>
          <w:bCs/>
        </w:rPr>
      </w:pPr>
      <w:r>
        <w:br w:type="page"/>
      </w:r>
      <w:r>
        <w:rPr>
          <w:b/>
          <w:bCs/>
        </w:rPr>
        <w:lastRenderedPageBreak/>
        <w:t>Lesson 7 activities</w:t>
      </w:r>
    </w:p>
    <w:p w:rsidR="00DC2899" w:rsidRDefault="00DC2899" w:rsidP="005B789C">
      <w:pPr>
        <w:rPr>
          <w:b/>
          <w:u w:val="single"/>
        </w:rPr>
      </w:pPr>
      <w:r w:rsidRPr="008A7C1B">
        <w:rPr>
          <w:b/>
          <w:u w:val="single"/>
        </w:rPr>
        <w:t xml:space="preserve">Activity </w:t>
      </w:r>
      <w:r>
        <w:rPr>
          <w:b/>
          <w:u w:val="single"/>
        </w:rPr>
        <w:t>7</w:t>
      </w:r>
      <w:r w:rsidRPr="008A7C1B">
        <w:rPr>
          <w:b/>
          <w:u w:val="single"/>
        </w:rPr>
        <w:t>.1</w:t>
      </w:r>
    </w:p>
    <w:p w:rsidR="00DC2899" w:rsidRPr="008A7C1B" w:rsidRDefault="00DC2899" w:rsidP="005B789C">
      <w:pPr>
        <w:rPr>
          <w:b/>
          <w:u w:val="single"/>
        </w:rPr>
      </w:pPr>
      <w:r>
        <w:rPr>
          <w:b/>
          <w:u w:val="single"/>
        </w:rPr>
        <w:t>Relational operators</w:t>
      </w:r>
    </w:p>
    <w:p w:rsidR="00DC2899" w:rsidRDefault="00DC2899" w:rsidP="005B789C">
      <w:r>
        <w:t>Password checking is an example of a relational operator. If the password entered is the same as password stored then the condition is true. The operator is “is equal to”.</w:t>
      </w:r>
    </w:p>
    <w:p w:rsidR="00DC2899" w:rsidRDefault="00DC2899" w:rsidP="005B789C">
      <w:r>
        <w:t>Brainstorm other examples of condition statements and decide what the operator may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1"/>
        <w:gridCol w:w="5341"/>
      </w:tblGrid>
      <w:tr w:rsidR="00DC2899" w:rsidRPr="00C95C0B" w:rsidTr="00C95C0B">
        <w:tc>
          <w:tcPr>
            <w:tcW w:w="5341" w:type="dxa"/>
          </w:tcPr>
          <w:p w:rsidR="00DC2899" w:rsidRPr="00C95C0B" w:rsidRDefault="00DC2899" w:rsidP="00C95C0B">
            <w:pPr>
              <w:spacing w:after="0" w:line="240" w:lineRule="auto"/>
              <w:rPr>
                <w:b/>
              </w:rPr>
            </w:pPr>
            <w:r w:rsidRPr="00C95C0B">
              <w:rPr>
                <w:b/>
              </w:rPr>
              <w:t>Relation statement</w:t>
            </w:r>
          </w:p>
        </w:tc>
        <w:tc>
          <w:tcPr>
            <w:tcW w:w="5341" w:type="dxa"/>
          </w:tcPr>
          <w:p w:rsidR="00DC2899" w:rsidRPr="00C95C0B" w:rsidRDefault="00DC2899" w:rsidP="00C95C0B">
            <w:pPr>
              <w:spacing w:after="0" w:line="240" w:lineRule="auto"/>
              <w:rPr>
                <w:b/>
              </w:rPr>
            </w:pPr>
            <w:r w:rsidRPr="00C95C0B">
              <w:rPr>
                <w:b/>
              </w:rPr>
              <w:t>Operator</w:t>
            </w:r>
          </w:p>
        </w:tc>
      </w:tr>
      <w:tr w:rsidR="00DC2899" w:rsidRPr="00C95C0B" w:rsidTr="00C95C0B">
        <w:tc>
          <w:tcPr>
            <w:tcW w:w="5341" w:type="dxa"/>
          </w:tcPr>
          <w:p w:rsidR="00DC2899" w:rsidRPr="00C95C0B" w:rsidRDefault="00DC2899" w:rsidP="00C95C0B">
            <w:pPr>
              <w:spacing w:after="0" w:line="240" w:lineRule="auto"/>
            </w:pPr>
          </w:p>
        </w:tc>
        <w:tc>
          <w:tcPr>
            <w:tcW w:w="5341" w:type="dxa"/>
          </w:tcPr>
          <w:p w:rsidR="00DC2899" w:rsidRPr="00C95C0B" w:rsidRDefault="00DC2899" w:rsidP="00C95C0B">
            <w:pPr>
              <w:spacing w:after="0" w:line="240" w:lineRule="auto"/>
            </w:pPr>
          </w:p>
        </w:tc>
      </w:tr>
      <w:tr w:rsidR="00DC2899" w:rsidRPr="00C95C0B" w:rsidTr="00C95C0B">
        <w:tc>
          <w:tcPr>
            <w:tcW w:w="5341" w:type="dxa"/>
          </w:tcPr>
          <w:p w:rsidR="00DC2899" w:rsidRPr="00C95C0B" w:rsidRDefault="00DC2899" w:rsidP="00C95C0B">
            <w:pPr>
              <w:spacing w:after="0" w:line="240" w:lineRule="auto"/>
            </w:pPr>
          </w:p>
        </w:tc>
        <w:tc>
          <w:tcPr>
            <w:tcW w:w="5341" w:type="dxa"/>
          </w:tcPr>
          <w:p w:rsidR="00DC2899" w:rsidRPr="00C95C0B" w:rsidRDefault="00DC2899" w:rsidP="00C95C0B">
            <w:pPr>
              <w:spacing w:after="0" w:line="240" w:lineRule="auto"/>
            </w:pPr>
          </w:p>
        </w:tc>
      </w:tr>
      <w:tr w:rsidR="00DC2899" w:rsidRPr="00C95C0B" w:rsidTr="00C95C0B">
        <w:tc>
          <w:tcPr>
            <w:tcW w:w="5341" w:type="dxa"/>
          </w:tcPr>
          <w:p w:rsidR="00DC2899" w:rsidRPr="00C95C0B" w:rsidRDefault="00DC2899" w:rsidP="00C95C0B">
            <w:pPr>
              <w:spacing w:after="0" w:line="240" w:lineRule="auto"/>
            </w:pPr>
          </w:p>
        </w:tc>
        <w:tc>
          <w:tcPr>
            <w:tcW w:w="5341" w:type="dxa"/>
          </w:tcPr>
          <w:p w:rsidR="00DC2899" w:rsidRPr="00C95C0B" w:rsidRDefault="00DC2899" w:rsidP="00C95C0B">
            <w:pPr>
              <w:spacing w:after="0" w:line="240" w:lineRule="auto"/>
            </w:pPr>
          </w:p>
        </w:tc>
      </w:tr>
    </w:tbl>
    <w:p w:rsidR="00DC2899" w:rsidRDefault="00DC2899" w:rsidP="005B789C"/>
    <w:p w:rsidR="00DC2899" w:rsidRPr="008A7C1B" w:rsidRDefault="00DC2899" w:rsidP="005B789C">
      <w:pPr>
        <w:rPr>
          <w:b/>
          <w:u w:val="single"/>
        </w:rPr>
      </w:pPr>
      <w:r w:rsidRPr="008A7C1B">
        <w:rPr>
          <w:b/>
          <w:u w:val="single"/>
        </w:rPr>
        <w:t xml:space="preserve">Activity </w:t>
      </w:r>
      <w:r>
        <w:rPr>
          <w:b/>
          <w:u w:val="single"/>
        </w:rPr>
        <w:t>7</w:t>
      </w:r>
      <w:r w:rsidRPr="008A7C1B">
        <w:rPr>
          <w:b/>
          <w:u w:val="single"/>
        </w:rPr>
        <w:t>.2</w:t>
      </w:r>
    </w:p>
    <w:p w:rsidR="00DC2899" w:rsidRDefault="00DC2899" w:rsidP="005B789C">
      <w:r>
        <w:t>Complete the table of the Python relational operators.</w:t>
      </w:r>
    </w:p>
    <w:p w:rsidR="00DC2899" w:rsidRDefault="00DC2899" w:rsidP="005B789C">
      <w:r>
        <w:t>Give an example of each and say whether it will evaluate to true or false. Try out your expression by typing it into the Python interactive shell.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0"/>
        <w:gridCol w:w="2670"/>
        <w:gridCol w:w="2671"/>
        <w:gridCol w:w="2671"/>
      </w:tblGrid>
      <w:tr w:rsidR="00DC2899" w:rsidRPr="00C95C0B" w:rsidTr="00C95C0B">
        <w:tc>
          <w:tcPr>
            <w:tcW w:w="2670" w:type="dxa"/>
          </w:tcPr>
          <w:p w:rsidR="00DC2899" w:rsidRPr="00C95C0B" w:rsidRDefault="00DC2899" w:rsidP="00C95C0B">
            <w:pPr>
              <w:spacing w:after="0" w:line="240" w:lineRule="auto"/>
              <w:rPr>
                <w:b/>
              </w:rPr>
            </w:pPr>
            <w:r w:rsidRPr="00C95C0B">
              <w:rPr>
                <w:b/>
              </w:rPr>
              <w:t>Relational operator</w:t>
            </w:r>
          </w:p>
        </w:tc>
        <w:tc>
          <w:tcPr>
            <w:tcW w:w="2670" w:type="dxa"/>
          </w:tcPr>
          <w:p w:rsidR="00DC2899" w:rsidRPr="00C95C0B" w:rsidRDefault="00DC2899" w:rsidP="00C95C0B">
            <w:pPr>
              <w:spacing w:after="0" w:line="240" w:lineRule="auto"/>
              <w:rPr>
                <w:b/>
              </w:rPr>
            </w:pPr>
            <w:r w:rsidRPr="00C95C0B">
              <w:rPr>
                <w:b/>
              </w:rPr>
              <w:t>Operator</w:t>
            </w:r>
          </w:p>
        </w:tc>
        <w:tc>
          <w:tcPr>
            <w:tcW w:w="2671" w:type="dxa"/>
          </w:tcPr>
          <w:p w:rsidR="00DC2899" w:rsidRPr="00C95C0B" w:rsidRDefault="00DC2899" w:rsidP="00C95C0B">
            <w:pPr>
              <w:spacing w:after="0" w:line="240" w:lineRule="auto"/>
              <w:rPr>
                <w:b/>
              </w:rPr>
            </w:pPr>
            <w:r w:rsidRPr="00C95C0B">
              <w:rPr>
                <w:b/>
              </w:rPr>
              <w:t>Example</w:t>
            </w:r>
          </w:p>
        </w:tc>
        <w:tc>
          <w:tcPr>
            <w:tcW w:w="2671" w:type="dxa"/>
          </w:tcPr>
          <w:p w:rsidR="00DC2899" w:rsidRPr="00C95C0B" w:rsidRDefault="00DC2899" w:rsidP="00C95C0B">
            <w:pPr>
              <w:spacing w:after="0" w:line="240" w:lineRule="auto"/>
              <w:rPr>
                <w:b/>
              </w:rPr>
            </w:pPr>
            <w:r w:rsidRPr="00C95C0B">
              <w:rPr>
                <w:b/>
              </w:rPr>
              <w:t>Evaluates to</w:t>
            </w:r>
          </w:p>
        </w:tc>
      </w:tr>
      <w:tr w:rsidR="00DC2899" w:rsidRPr="00C95C0B" w:rsidTr="00C95C0B">
        <w:tc>
          <w:tcPr>
            <w:tcW w:w="2670" w:type="dxa"/>
          </w:tcPr>
          <w:p w:rsidR="00DC2899" w:rsidRPr="00C95C0B" w:rsidRDefault="00DC2899" w:rsidP="00C95C0B">
            <w:pPr>
              <w:spacing w:after="0" w:line="240" w:lineRule="auto"/>
            </w:pPr>
            <w:r w:rsidRPr="00C95C0B">
              <w:t>Equal to</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r w:rsidR="00DC2899" w:rsidRPr="00C95C0B" w:rsidTr="00C95C0B">
        <w:tc>
          <w:tcPr>
            <w:tcW w:w="2670" w:type="dxa"/>
          </w:tcPr>
          <w:p w:rsidR="00DC2899" w:rsidRPr="00C95C0B" w:rsidRDefault="00DC2899" w:rsidP="00C95C0B">
            <w:pPr>
              <w:spacing w:after="0" w:line="240" w:lineRule="auto"/>
            </w:pPr>
            <w:r w:rsidRPr="00C95C0B">
              <w:t>Not equal to</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r w:rsidR="00DC2899" w:rsidRPr="00C95C0B" w:rsidTr="00C95C0B">
        <w:tc>
          <w:tcPr>
            <w:tcW w:w="2670" w:type="dxa"/>
          </w:tcPr>
          <w:p w:rsidR="00DC2899" w:rsidRPr="00C95C0B" w:rsidRDefault="00DC2899" w:rsidP="00C95C0B">
            <w:pPr>
              <w:spacing w:after="0" w:line="240" w:lineRule="auto"/>
            </w:pPr>
            <w:r w:rsidRPr="00C95C0B">
              <w:t>Greater than</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r w:rsidR="00DC2899" w:rsidRPr="00C95C0B" w:rsidTr="00C95C0B">
        <w:tc>
          <w:tcPr>
            <w:tcW w:w="2670" w:type="dxa"/>
          </w:tcPr>
          <w:p w:rsidR="00DC2899" w:rsidRPr="00C95C0B" w:rsidRDefault="00DC2899" w:rsidP="00C95C0B">
            <w:pPr>
              <w:spacing w:after="0" w:line="240" w:lineRule="auto"/>
            </w:pPr>
            <w:r w:rsidRPr="00C95C0B">
              <w:t>Greater than or equal to</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r w:rsidR="00DC2899" w:rsidRPr="00C95C0B" w:rsidTr="00C95C0B">
        <w:tc>
          <w:tcPr>
            <w:tcW w:w="2670" w:type="dxa"/>
          </w:tcPr>
          <w:p w:rsidR="00DC2899" w:rsidRPr="00C95C0B" w:rsidRDefault="00DC2899" w:rsidP="00C95C0B">
            <w:pPr>
              <w:spacing w:after="0" w:line="240" w:lineRule="auto"/>
            </w:pPr>
            <w:r w:rsidRPr="00C95C0B">
              <w:t>Less than</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r w:rsidR="00DC2899" w:rsidRPr="00C95C0B" w:rsidTr="00C95C0B">
        <w:tc>
          <w:tcPr>
            <w:tcW w:w="2670" w:type="dxa"/>
          </w:tcPr>
          <w:p w:rsidR="00DC2899" w:rsidRPr="00C95C0B" w:rsidRDefault="00DC2899" w:rsidP="00C95C0B">
            <w:pPr>
              <w:spacing w:after="0" w:line="240" w:lineRule="auto"/>
            </w:pPr>
            <w:r w:rsidRPr="00C95C0B">
              <w:t>Less than or equal to</w:t>
            </w:r>
          </w:p>
        </w:tc>
        <w:tc>
          <w:tcPr>
            <w:tcW w:w="2670"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c>
          <w:tcPr>
            <w:tcW w:w="2671" w:type="dxa"/>
          </w:tcPr>
          <w:p w:rsidR="00DC2899" w:rsidRPr="00C95C0B" w:rsidRDefault="00DC2899" w:rsidP="00C95C0B">
            <w:pPr>
              <w:spacing w:after="0" w:line="240" w:lineRule="auto"/>
            </w:pPr>
          </w:p>
        </w:tc>
      </w:tr>
    </w:tbl>
    <w:p w:rsidR="00DC2899" w:rsidRDefault="00DC2899" w:rsidP="005B789C">
      <w:pPr>
        <w:rPr>
          <w:b/>
          <w:u w:val="single"/>
        </w:rPr>
      </w:pPr>
    </w:p>
    <w:p w:rsidR="00DC2899" w:rsidRDefault="00DC2899" w:rsidP="005B789C">
      <w:pPr>
        <w:rPr>
          <w:b/>
          <w:u w:val="single"/>
        </w:rPr>
      </w:pPr>
      <w:r w:rsidRPr="008A7C1B">
        <w:rPr>
          <w:b/>
          <w:u w:val="single"/>
        </w:rPr>
        <w:t xml:space="preserve">Activity </w:t>
      </w:r>
      <w:r>
        <w:rPr>
          <w:b/>
          <w:u w:val="single"/>
        </w:rPr>
        <w:t>7</w:t>
      </w:r>
      <w:r w:rsidRPr="008A7C1B">
        <w:rPr>
          <w:b/>
          <w:u w:val="single"/>
        </w:rPr>
        <w:t>.3</w:t>
      </w:r>
    </w:p>
    <w:p w:rsidR="00DC2899" w:rsidRPr="008A7C1B" w:rsidRDefault="00DC2899" w:rsidP="005B789C">
      <w:pPr>
        <w:rPr>
          <w:b/>
          <w:u w:val="single"/>
        </w:rPr>
      </w:pPr>
      <w:r>
        <w:rPr>
          <w:b/>
          <w:u w:val="single"/>
        </w:rPr>
        <w:t>Greater than and less than</w:t>
      </w:r>
    </w:p>
    <w:p w:rsidR="00DC2899" w:rsidRDefault="00DC2899" w:rsidP="005B789C">
      <w:r>
        <w:t>Find a way that works for you of remembering the difference between “less than” &lt; and “greater than” &gt;.</w:t>
      </w:r>
    </w:p>
    <w:p w:rsidR="00DC2899" w:rsidRPr="00242496" w:rsidRDefault="00DC2899" w:rsidP="005B789C">
      <w:pPr>
        <w:rPr>
          <w:i/>
          <w:iCs/>
        </w:rPr>
      </w:pPr>
      <w:r w:rsidRPr="00242496">
        <w:rPr>
          <w:i/>
          <w:iCs/>
        </w:rPr>
        <w:t>Hint:  As there are only two options you only need to learn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3969"/>
        <w:gridCol w:w="4195"/>
      </w:tblGrid>
      <w:tr w:rsidR="00DC2899" w:rsidRPr="00C95C0B" w:rsidTr="00C95C0B">
        <w:tc>
          <w:tcPr>
            <w:tcW w:w="2518" w:type="dxa"/>
          </w:tcPr>
          <w:p w:rsidR="00DC2899" w:rsidRPr="00C95C0B" w:rsidRDefault="00DC2899" w:rsidP="00C95C0B">
            <w:pPr>
              <w:spacing w:after="0" w:line="240" w:lineRule="auto"/>
              <w:rPr>
                <w:b/>
                <w:sz w:val="32"/>
                <w:szCs w:val="32"/>
              </w:rPr>
            </w:pPr>
            <w:r w:rsidRPr="00C95C0B">
              <w:rPr>
                <w:b/>
                <w:sz w:val="32"/>
                <w:szCs w:val="32"/>
              </w:rPr>
              <w:t>Operator</w:t>
            </w:r>
          </w:p>
        </w:tc>
        <w:tc>
          <w:tcPr>
            <w:tcW w:w="3969" w:type="dxa"/>
            <w:vAlign w:val="center"/>
          </w:tcPr>
          <w:p w:rsidR="00DC2899" w:rsidRPr="00C95C0B" w:rsidRDefault="00DC2899" w:rsidP="00C95C0B">
            <w:pPr>
              <w:spacing w:after="0" w:line="240" w:lineRule="auto"/>
              <w:jc w:val="center"/>
              <w:rPr>
                <w:sz w:val="144"/>
                <w:szCs w:val="144"/>
              </w:rPr>
            </w:pPr>
            <w:r w:rsidRPr="00C95C0B">
              <w:rPr>
                <w:sz w:val="144"/>
                <w:szCs w:val="144"/>
              </w:rPr>
              <w:t>&gt;</w:t>
            </w:r>
          </w:p>
          <w:p w:rsidR="00DC2899" w:rsidRPr="00C95C0B" w:rsidRDefault="00DC2899" w:rsidP="00C95C0B">
            <w:pPr>
              <w:spacing w:after="0" w:line="240" w:lineRule="auto"/>
              <w:jc w:val="center"/>
            </w:pPr>
          </w:p>
        </w:tc>
        <w:tc>
          <w:tcPr>
            <w:tcW w:w="4195" w:type="dxa"/>
          </w:tcPr>
          <w:p w:rsidR="00DC2899" w:rsidRPr="00C95C0B" w:rsidRDefault="00DC2899" w:rsidP="00C95C0B">
            <w:pPr>
              <w:spacing w:after="0" w:line="240" w:lineRule="auto"/>
              <w:jc w:val="center"/>
            </w:pPr>
            <w:r w:rsidRPr="00C95C0B">
              <w:rPr>
                <w:sz w:val="144"/>
                <w:szCs w:val="144"/>
              </w:rPr>
              <w:t>&lt;</w:t>
            </w:r>
          </w:p>
        </w:tc>
      </w:tr>
      <w:tr w:rsidR="00DC2899" w:rsidRPr="00C95C0B" w:rsidTr="00C95C0B">
        <w:tc>
          <w:tcPr>
            <w:tcW w:w="2518" w:type="dxa"/>
          </w:tcPr>
          <w:p w:rsidR="00DC2899" w:rsidRPr="00C95C0B" w:rsidRDefault="00DC2899" w:rsidP="00C95C0B">
            <w:pPr>
              <w:spacing w:after="0" w:line="240" w:lineRule="auto"/>
              <w:rPr>
                <w:b/>
                <w:sz w:val="32"/>
                <w:szCs w:val="32"/>
              </w:rPr>
            </w:pPr>
            <w:r w:rsidRPr="00C95C0B">
              <w:rPr>
                <w:b/>
                <w:sz w:val="32"/>
                <w:szCs w:val="32"/>
              </w:rPr>
              <w:t>Operator meaning</w:t>
            </w:r>
          </w:p>
        </w:tc>
        <w:tc>
          <w:tcPr>
            <w:tcW w:w="3969" w:type="dxa"/>
          </w:tcPr>
          <w:p w:rsidR="00DC2899" w:rsidRPr="00C95C0B" w:rsidRDefault="00DC2899" w:rsidP="00C95C0B">
            <w:pPr>
              <w:spacing w:after="0" w:line="240" w:lineRule="auto"/>
            </w:pPr>
          </w:p>
          <w:p w:rsidR="00DC2899" w:rsidRPr="00C95C0B" w:rsidRDefault="00DC2899" w:rsidP="00C95C0B">
            <w:pPr>
              <w:spacing w:after="0" w:line="240" w:lineRule="auto"/>
            </w:pPr>
          </w:p>
          <w:p w:rsidR="00DC2899" w:rsidRPr="00C95C0B" w:rsidRDefault="00DC2899" w:rsidP="00C95C0B">
            <w:pPr>
              <w:spacing w:after="0" w:line="240" w:lineRule="auto"/>
              <w:jc w:val="center"/>
              <w:rPr>
                <w:sz w:val="52"/>
                <w:szCs w:val="52"/>
              </w:rPr>
            </w:pPr>
            <w:r w:rsidRPr="00C95C0B">
              <w:rPr>
                <w:sz w:val="52"/>
                <w:szCs w:val="52"/>
              </w:rPr>
              <w:lastRenderedPageBreak/>
              <w:t>Greater than</w:t>
            </w:r>
          </w:p>
          <w:p w:rsidR="00DC2899" w:rsidRPr="00C95C0B" w:rsidRDefault="00DC2899" w:rsidP="00C95C0B">
            <w:pPr>
              <w:spacing w:after="0" w:line="240" w:lineRule="auto"/>
            </w:pPr>
          </w:p>
          <w:p w:rsidR="00DC2899" w:rsidRPr="00C95C0B" w:rsidRDefault="00DC2899" w:rsidP="00C95C0B">
            <w:pPr>
              <w:spacing w:after="0" w:line="240" w:lineRule="auto"/>
            </w:pPr>
          </w:p>
        </w:tc>
        <w:tc>
          <w:tcPr>
            <w:tcW w:w="4195" w:type="dxa"/>
          </w:tcPr>
          <w:p w:rsidR="00DC2899" w:rsidRPr="00C95C0B" w:rsidRDefault="00DC2899" w:rsidP="00C95C0B">
            <w:pPr>
              <w:spacing w:after="0" w:line="240" w:lineRule="auto"/>
              <w:jc w:val="center"/>
              <w:rPr>
                <w:sz w:val="52"/>
                <w:szCs w:val="52"/>
              </w:rPr>
            </w:pPr>
          </w:p>
          <w:p w:rsidR="00DC2899" w:rsidRPr="00C95C0B" w:rsidRDefault="00DC2899" w:rsidP="00C95C0B">
            <w:pPr>
              <w:spacing w:after="0" w:line="240" w:lineRule="auto"/>
              <w:jc w:val="center"/>
            </w:pPr>
            <w:r w:rsidRPr="00C95C0B">
              <w:rPr>
                <w:sz w:val="52"/>
                <w:szCs w:val="52"/>
              </w:rPr>
              <w:lastRenderedPageBreak/>
              <w:t>Less than</w:t>
            </w:r>
          </w:p>
        </w:tc>
      </w:tr>
      <w:tr w:rsidR="00DC2899" w:rsidRPr="00C95C0B" w:rsidTr="00C95C0B">
        <w:tc>
          <w:tcPr>
            <w:tcW w:w="2518" w:type="dxa"/>
          </w:tcPr>
          <w:p w:rsidR="00DC2899" w:rsidRPr="00C95C0B" w:rsidRDefault="00DC2899" w:rsidP="00C95C0B">
            <w:pPr>
              <w:spacing w:after="0" w:line="240" w:lineRule="auto"/>
              <w:rPr>
                <w:b/>
                <w:sz w:val="32"/>
                <w:szCs w:val="32"/>
              </w:rPr>
            </w:pPr>
            <w:r w:rsidRPr="00C95C0B">
              <w:rPr>
                <w:b/>
                <w:sz w:val="32"/>
                <w:szCs w:val="32"/>
              </w:rPr>
              <w:lastRenderedPageBreak/>
              <w:t>How I remember this</w:t>
            </w:r>
          </w:p>
          <w:p w:rsidR="00DC2899" w:rsidRPr="00C95C0B" w:rsidRDefault="00DC2899" w:rsidP="00C95C0B">
            <w:pPr>
              <w:spacing w:after="0" w:line="240" w:lineRule="auto"/>
              <w:rPr>
                <w:b/>
                <w:sz w:val="32"/>
                <w:szCs w:val="32"/>
              </w:rPr>
            </w:pPr>
          </w:p>
        </w:tc>
        <w:tc>
          <w:tcPr>
            <w:tcW w:w="3969" w:type="dxa"/>
          </w:tcPr>
          <w:p w:rsidR="00DC2899" w:rsidRPr="00C95C0B" w:rsidRDefault="00DC2899" w:rsidP="00C95C0B">
            <w:pPr>
              <w:spacing w:after="0" w:line="240" w:lineRule="auto"/>
            </w:pPr>
          </w:p>
        </w:tc>
        <w:tc>
          <w:tcPr>
            <w:tcW w:w="4195" w:type="dxa"/>
          </w:tcPr>
          <w:p w:rsidR="00DC2899" w:rsidRPr="00C95C0B" w:rsidRDefault="00DC2899" w:rsidP="00C95C0B">
            <w:pPr>
              <w:spacing w:after="0" w:line="240" w:lineRule="auto"/>
            </w:pPr>
          </w:p>
        </w:tc>
      </w:tr>
    </w:tbl>
    <w:p w:rsidR="00DC2899" w:rsidRDefault="00DC2899" w:rsidP="005B789C">
      <w:pPr>
        <w:rPr>
          <w:b/>
          <w:u w:val="single"/>
        </w:rPr>
      </w:pPr>
    </w:p>
    <w:p w:rsidR="00DC2899" w:rsidRDefault="00DC2899" w:rsidP="005B789C">
      <w:pPr>
        <w:rPr>
          <w:b/>
          <w:u w:val="single"/>
        </w:rPr>
      </w:pPr>
      <w:r>
        <w:rPr>
          <w:b/>
          <w:u w:val="single"/>
        </w:rPr>
        <w:t>Activity 7.6</w:t>
      </w:r>
    </w:p>
    <w:p w:rsidR="00DC2899" w:rsidRPr="005976F5" w:rsidRDefault="00DC2899" w:rsidP="005B789C">
      <w:r w:rsidRPr="005976F5">
        <w:t>Write a pro</w:t>
      </w:r>
      <w:r>
        <w:t xml:space="preserve">gram that asks you to enter the colour of the light at a pedestrian crossing.  If the light is green it tells you it is safe to cross otherwise it tells you to stop. </w:t>
      </w:r>
    </w:p>
    <w:p w:rsidR="00DC2899" w:rsidRPr="00E963E4" w:rsidRDefault="00DC2899" w:rsidP="005B789C">
      <w:pPr>
        <w:rPr>
          <w:b/>
          <w:u w:val="single"/>
        </w:rPr>
      </w:pPr>
      <w:r>
        <w:rPr>
          <w:b/>
          <w:u w:val="single"/>
        </w:rPr>
        <w:t>Activity 7.7</w:t>
      </w:r>
    </w:p>
    <w:p w:rsidR="00DC2899" w:rsidRDefault="00DC2899" w:rsidP="005B789C">
      <w:r>
        <w:t xml:space="preserve">Write a program that asks you your password.  It then asks you to re-enter your password. If they are the same the message “access granted” is displayed. If the passwords are not the same the message “access denied” is displayed. </w:t>
      </w:r>
    </w:p>
    <w:p w:rsidR="00DC2899" w:rsidRPr="00E21EC2" w:rsidRDefault="00DC2899" w:rsidP="005B789C">
      <w:pPr>
        <w:rPr>
          <w:b/>
          <w:bCs/>
        </w:rPr>
      </w:pPr>
      <w:r>
        <w:br w:type="page"/>
      </w:r>
      <w:r>
        <w:rPr>
          <w:b/>
          <w:bCs/>
        </w:rPr>
        <w:lastRenderedPageBreak/>
        <w:t>Lesson 8 activities</w:t>
      </w:r>
    </w:p>
    <w:p w:rsidR="00DC2899" w:rsidRPr="00745C7A" w:rsidRDefault="00DC2899" w:rsidP="004C71B2">
      <w:pPr>
        <w:spacing w:after="0" w:line="240" w:lineRule="auto"/>
        <w:rPr>
          <w:b/>
          <w:u w:val="single"/>
        </w:rPr>
      </w:pPr>
      <w:r w:rsidRPr="00745C7A">
        <w:rPr>
          <w:b/>
          <w:u w:val="single"/>
        </w:rPr>
        <w:t>Activity 8.2</w:t>
      </w:r>
    </w:p>
    <w:p w:rsidR="00DC2899" w:rsidRDefault="00DC2899" w:rsidP="004C71B2">
      <w:pPr>
        <w:spacing w:after="0" w:line="240" w:lineRule="auto"/>
      </w:pPr>
    </w:p>
    <w:p w:rsidR="00DC2899" w:rsidRPr="00E21EC2" w:rsidRDefault="00DC2899" w:rsidP="004C71B2">
      <w:pPr>
        <w:spacing w:after="0" w:line="240" w:lineRule="auto"/>
        <w:rPr>
          <w:b/>
          <w:u w:val="single"/>
        </w:rPr>
      </w:pPr>
      <w:r w:rsidRPr="00E21EC2">
        <w:rPr>
          <w:b/>
          <w:u w:val="single"/>
        </w:rPr>
        <w:t>Writing readable code: a style guide</w:t>
      </w:r>
    </w:p>
    <w:p w:rsidR="00DC2899" w:rsidRDefault="00DC2899" w:rsidP="004C71B2">
      <w:pPr>
        <w:spacing w:after="0" w:line="240" w:lineRule="auto"/>
      </w:pPr>
    </w:p>
    <w:p w:rsidR="00DC2899" w:rsidRDefault="00DC2899" w:rsidP="006D3CE1">
      <w:r>
        <w:t xml:space="preserve">Program code is read more often that it is written.  Here are some guidelines on how to write Python code to improve the readability of the code. </w:t>
      </w:r>
    </w:p>
    <w:p w:rsidR="00DC2899" w:rsidRPr="00E21EC2" w:rsidRDefault="00DC2899" w:rsidP="006D3CE1">
      <w:pPr>
        <w:rPr>
          <w:b/>
          <w:bCs/>
        </w:rPr>
      </w:pPr>
      <w:r w:rsidRPr="00E21EC2">
        <w:rPr>
          <w:b/>
          <w:bCs/>
        </w:rPr>
        <w:t>A style guide for Python code</w:t>
      </w:r>
    </w:p>
    <w:p w:rsidR="00DC2899" w:rsidRDefault="00DC2899" w:rsidP="006D3CE1">
      <w:pPr>
        <w:pStyle w:val="ListParagraph"/>
        <w:numPr>
          <w:ilvl w:val="0"/>
          <w:numId w:val="8"/>
        </w:numPr>
      </w:pPr>
      <w:r>
        <w:t>Use the 4 spaces indentation for each indentation level</w:t>
      </w:r>
    </w:p>
    <w:p w:rsidR="00DC2899" w:rsidRDefault="00DC2899" w:rsidP="006D3CE1">
      <w:pPr>
        <w:pStyle w:val="ListParagraph"/>
        <w:numPr>
          <w:ilvl w:val="0"/>
          <w:numId w:val="8"/>
        </w:numPr>
      </w:pPr>
      <w:r>
        <w:t>Separate functions by 2 blank lines</w:t>
      </w:r>
    </w:p>
    <w:p w:rsidR="00DC2899" w:rsidRDefault="00DC2899" w:rsidP="006D3CE1">
      <w:pPr>
        <w:pStyle w:val="ListParagraph"/>
        <w:numPr>
          <w:ilvl w:val="0"/>
          <w:numId w:val="8"/>
        </w:numPr>
      </w:pPr>
      <w:r>
        <w:t>Use blank lines to separate different parts of the program</w:t>
      </w:r>
    </w:p>
    <w:p w:rsidR="00DC2899" w:rsidRDefault="00DC2899" w:rsidP="006D3CE1">
      <w:pPr>
        <w:pStyle w:val="ListParagraph"/>
        <w:numPr>
          <w:ilvl w:val="0"/>
          <w:numId w:val="8"/>
        </w:numPr>
      </w:pPr>
      <w:r>
        <w:t xml:space="preserve">Use meaningful names for variables using </w:t>
      </w:r>
      <w:proofErr w:type="spellStart"/>
      <w:r>
        <w:t>CamelCase</w:t>
      </w:r>
      <w:proofErr w:type="spellEnd"/>
      <w:r>
        <w:t xml:space="preserve"> or with words separated by underscores</w:t>
      </w:r>
    </w:p>
    <w:p w:rsidR="00DC2899" w:rsidRDefault="00DC2899" w:rsidP="006D3CE1">
      <w:pPr>
        <w:pStyle w:val="ListParagraph"/>
        <w:numPr>
          <w:ilvl w:val="0"/>
          <w:numId w:val="8"/>
        </w:numPr>
      </w:pPr>
      <w:r>
        <w:t>Put imports at the top of the file</w:t>
      </w:r>
    </w:p>
    <w:p w:rsidR="00DC2899" w:rsidRDefault="00DC2899" w:rsidP="006D3CE1">
      <w:pPr>
        <w:pStyle w:val="ListParagraph"/>
        <w:numPr>
          <w:ilvl w:val="0"/>
          <w:numId w:val="8"/>
        </w:numPr>
      </w:pPr>
      <w:r>
        <w:t>Include one space around each side of an assignment and other operators</w:t>
      </w:r>
    </w:p>
    <w:p w:rsidR="00DC2899" w:rsidRDefault="00DC2899" w:rsidP="006D3CE1">
      <w:pPr>
        <w:pStyle w:val="ListParagraph"/>
        <w:numPr>
          <w:ilvl w:val="0"/>
          <w:numId w:val="8"/>
        </w:numPr>
      </w:pPr>
      <w:r>
        <w:t>Comments should be complete sentences with the first word capitalised</w:t>
      </w:r>
    </w:p>
    <w:p w:rsidR="00DC2899" w:rsidRDefault="00DC2899" w:rsidP="006D3CE1">
      <w:pPr>
        <w:pStyle w:val="ListParagraph"/>
        <w:numPr>
          <w:ilvl w:val="0"/>
          <w:numId w:val="8"/>
        </w:numPr>
      </w:pPr>
      <w:r>
        <w:t>Comments should add clarity to explain what the program does and not just repeat what the code already says</w:t>
      </w:r>
    </w:p>
    <w:p w:rsidR="00DC2899" w:rsidRDefault="00DC2899" w:rsidP="006D3CE1">
      <w:pPr>
        <w:pStyle w:val="ListParagraph"/>
        <w:numPr>
          <w:ilvl w:val="0"/>
          <w:numId w:val="8"/>
        </w:numPr>
      </w:pPr>
      <w:r>
        <w:t>Function names should be written in lowercase with words separated by underscores</w:t>
      </w:r>
    </w:p>
    <w:p w:rsidR="00DC2899" w:rsidRDefault="00DC2899" w:rsidP="006D3CE1">
      <w:pPr>
        <w:pStyle w:val="ListParagraph"/>
        <w:numPr>
          <w:ilvl w:val="0"/>
          <w:numId w:val="8"/>
        </w:numPr>
      </w:pPr>
      <w:r>
        <w:t>Use meaningful function names which describe the purpose of the function</w:t>
      </w:r>
    </w:p>
    <w:p w:rsidR="00DC2899" w:rsidRDefault="00DC2899" w:rsidP="00214776">
      <w:pPr>
        <w:pStyle w:val="ListParagraph"/>
        <w:numPr>
          <w:ilvl w:val="0"/>
          <w:numId w:val="8"/>
        </w:numPr>
      </w:pPr>
      <w:r>
        <w:t>Constants are written in CAPITAL_LETTERS</w:t>
      </w:r>
    </w:p>
    <w:p w:rsidR="00DC2899" w:rsidRDefault="00DC2899" w:rsidP="00214776">
      <w:pPr>
        <w:pStyle w:val="ListParagraph"/>
        <w:numPr>
          <w:ilvl w:val="0"/>
          <w:numId w:val="8"/>
        </w:numPr>
      </w:pPr>
      <w:r>
        <w:t>Use meaningful constant names which describe the purpose of the constant</w:t>
      </w:r>
    </w:p>
    <w:p w:rsidR="00DC2899" w:rsidRDefault="00DC2899" w:rsidP="00214776">
      <w:pPr>
        <w:pStyle w:val="ListParagraph"/>
      </w:pPr>
    </w:p>
    <w:p w:rsidR="00DC2899" w:rsidRDefault="00DC2899" w:rsidP="001D2E59">
      <w:r>
        <w:t>Note:  Functions are sub-programs which start with the “</w:t>
      </w:r>
      <w:proofErr w:type="spellStart"/>
      <w:r>
        <w:t>deffunction_</w:t>
      </w:r>
      <w:proofErr w:type="gramStart"/>
      <w:r>
        <w:t>name</w:t>
      </w:r>
      <w:proofErr w:type="spellEnd"/>
      <w:r>
        <w:t>(</w:t>
      </w:r>
      <w:proofErr w:type="gramEnd"/>
      <w:r>
        <w:t xml:space="preserve">):. Constants are variables which never change. You will be covering functions </w:t>
      </w:r>
      <w:proofErr w:type="gramStart"/>
      <w:r>
        <w:t>in a later lessons</w:t>
      </w:r>
      <w:proofErr w:type="gramEnd"/>
      <w:r>
        <w:t xml:space="preserve">.  </w:t>
      </w:r>
    </w:p>
    <w:p w:rsidR="00DC2899" w:rsidRDefault="00DC2899" w:rsidP="006D3CE1">
      <w:r>
        <w:t xml:space="preserve">For more detail see </w:t>
      </w:r>
      <w:hyperlink r:id="rId11" w:history="1">
        <w:r w:rsidRPr="003B6CB3">
          <w:rPr>
            <w:rStyle w:val="Hyperlink"/>
          </w:rPr>
          <w:t>http://www.python.org/dev/peps/pep-0008/</w:t>
        </w:r>
      </w:hyperlink>
    </w:p>
    <w:p w:rsidR="00DC2899" w:rsidRDefault="00DC2899" w:rsidP="006D3CE1">
      <w:r>
        <w:t>Implement the style guide for this Python code.</w:t>
      </w:r>
    </w:p>
    <w:p w:rsidR="00DC2899" w:rsidRDefault="00DC2899" w:rsidP="003F0012">
      <w:pPr>
        <w:spacing w:after="0" w:line="240" w:lineRule="auto"/>
        <w:ind w:left="720"/>
      </w:pPr>
      <w:proofErr w:type="spellStart"/>
      <w:proofErr w:type="gramStart"/>
      <w:r>
        <w:t>def</w:t>
      </w:r>
      <w:proofErr w:type="spellEnd"/>
      <w:proofErr w:type="gramEnd"/>
      <w:r>
        <w:t xml:space="preserve"> a(s):</w:t>
      </w:r>
    </w:p>
    <w:p w:rsidR="00DC2899" w:rsidRDefault="00DC2899" w:rsidP="003F0012">
      <w:pPr>
        <w:spacing w:after="0" w:line="240" w:lineRule="auto"/>
        <w:ind w:left="720"/>
      </w:pPr>
      <w:r>
        <w:t xml:space="preserve">    </w:t>
      </w:r>
      <w:proofErr w:type="gramStart"/>
      <w:r>
        <w:t>if</w:t>
      </w:r>
      <w:proofErr w:type="gramEnd"/>
      <w:r>
        <w:t xml:space="preserve"> s&lt;50:</w:t>
      </w:r>
    </w:p>
    <w:p w:rsidR="00DC2899" w:rsidRDefault="00DC2899" w:rsidP="003F0012">
      <w:pPr>
        <w:spacing w:after="0" w:line="240" w:lineRule="auto"/>
        <w:ind w:left="720"/>
      </w:pPr>
      <w:proofErr w:type="gramStart"/>
      <w:r>
        <w:t>print(</w:t>
      </w:r>
      <w:proofErr w:type="gramEnd"/>
      <w:r>
        <w:t>"You have lost")</w:t>
      </w:r>
    </w:p>
    <w:p w:rsidR="00DC2899" w:rsidRDefault="00DC2899" w:rsidP="003F0012">
      <w:pPr>
        <w:spacing w:after="0" w:line="240" w:lineRule="auto"/>
        <w:ind w:left="720"/>
      </w:pPr>
      <w:r>
        <w:t xml:space="preserve">    </w:t>
      </w:r>
      <w:proofErr w:type="gramStart"/>
      <w:r>
        <w:t>else</w:t>
      </w:r>
      <w:proofErr w:type="gramEnd"/>
      <w:r>
        <w:t>:</w:t>
      </w:r>
    </w:p>
    <w:p w:rsidR="00DC2899" w:rsidRDefault="00DC2899" w:rsidP="003F0012">
      <w:pPr>
        <w:spacing w:after="0" w:line="240" w:lineRule="auto"/>
        <w:ind w:left="720"/>
      </w:pPr>
      <w:proofErr w:type="gramStart"/>
      <w:r>
        <w:t>print(</w:t>
      </w:r>
      <w:proofErr w:type="gramEnd"/>
      <w:r>
        <w:t xml:space="preserve">"You have won")  </w:t>
      </w:r>
    </w:p>
    <w:p w:rsidR="00DC2899" w:rsidRDefault="00DC2899" w:rsidP="003F0012">
      <w:pPr>
        <w:spacing w:after="0" w:line="240" w:lineRule="auto"/>
        <w:ind w:left="720"/>
      </w:pPr>
    </w:p>
    <w:p w:rsidR="00DC2899" w:rsidRPr="00745C7A" w:rsidRDefault="00DC2899" w:rsidP="006D3CE1">
      <w:pPr>
        <w:rPr>
          <w:b/>
          <w:u w:val="single"/>
        </w:rPr>
      </w:pPr>
      <w:r w:rsidRPr="00745C7A">
        <w:rPr>
          <w:b/>
          <w:u w:val="single"/>
        </w:rPr>
        <w:t>Activity 8.3</w:t>
      </w:r>
    </w:p>
    <w:p w:rsidR="00DC2899" w:rsidRPr="00E21EC2" w:rsidRDefault="00DC2899" w:rsidP="00E21EC2">
      <w:pPr>
        <w:rPr>
          <w:u w:val="single"/>
        </w:rPr>
      </w:pPr>
      <w:r>
        <w:t>Select some of your programs and make them more readable using the style guide.</w:t>
      </w:r>
      <w:r>
        <w:br w:type="page"/>
      </w:r>
      <w:r w:rsidRPr="00E21EC2">
        <w:rPr>
          <w:b/>
          <w:bCs/>
        </w:rPr>
        <w:lastRenderedPageBreak/>
        <w:t>Lesson 9 activities</w:t>
      </w:r>
    </w:p>
    <w:p w:rsidR="00DC2899" w:rsidRPr="002565FC" w:rsidRDefault="00DC2899" w:rsidP="00E21EC2">
      <w:pPr>
        <w:rPr>
          <w:b/>
          <w:u w:val="single"/>
        </w:rPr>
      </w:pPr>
      <w:r w:rsidRPr="002565FC">
        <w:rPr>
          <w:b/>
          <w:u w:val="single"/>
        </w:rPr>
        <w:t>Activity 9.1</w:t>
      </w:r>
    </w:p>
    <w:p w:rsidR="00DC2899" w:rsidRPr="00E21EC2" w:rsidRDefault="00DC2899" w:rsidP="004C71B2">
      <w:pPr>
        <w:spacing w:after="0" w:line="240" w:lineRule="auto"/>
        <w:rPr>
          <w:b/>
          <w:u w:val="single"/>
        </w:rPr>
      </w:pPr>
      <w:r w:rsidRPr="00E21EC2">
        <w:rPr>
          <w:b/>
          <w:u w:val="single"/>
        </w:rPr>
        <w:t>Flowcharts</w:t>
      </w:r>
    </w:p>
    <w:p w:rsidR="00DC2899" w:rsidRDefault="00DC2899" w:rsidP="004C71B2">
      <w:pPr>
        <w:spacing w:after="0" w:line="240" w:lineRule="auto"/>
      </w:pPr>
    </w:p>
    <w:p w:rsidR="00DC2899" w:rsidRDefault="00DC2899" w:rsidP="004C71B2">
      <w:pPr>
        <w:spacing w:after="0" w:line="240" w:lineRule="auto"/>
      </w:pPr>
      <w:r>
        <w:t>Flowcharts can be used to represent algorithms.   Identify the flowchart symbols.</w:t>
      </w:r>
      <w:r w:rsidR="00101D6B">
        <w:rPr>
          <w:noProof/>
          <w:lang w:eastAsia="en-GB"/>
        </w:rPr>
        <w:drawing>
          <wp:anchor distT="0" distB="0" distL="114300" distR="114300" simplePos="0" relativeHeight="251652096" behindDoc="0" locked="0" layoutInCell="1" allowOverlap="1">
            <wp:simplePos x="0" y="0"/>
            <wp:positionH relativeFrom="column">
              <wp:posOffset>66675</wp:posOffset>
            </wp:positionH>
            <wp:positionV relativeFrom="paragraph">
              <wp:posOffset>309245</wp:posOffset>
            </wp:positionV>
            <wp:extent cx="1314450" cy="2362200"/>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18910" t="28146" r="58975" b="13197"/>
                    <a:stretch>
                      <a:fillRect/>
                    </a:stretch>
                  </pic:blipFill>
                  <pic:spPr bwMode="auto">
                    <a:xfrm>
                      <a:off x="0" y="0"/>
                      <a:ext cx="1314450" cy="2362200"/>
                    </a:xfrm>
                    <a:prstGeom prst="rect">
                      <a:avLst/>
                    </a:prstGeom>
                    <a:noFill/>
                  </pic:spPr>
                </pic:pic>
              </a:graphicData>
            </a:graphic>
            <wp14:sizeRelH relativeFrom="page">
              <wp14:pctWidth>0</wp14:pctWidth>
            </wp14:sizeRelH>
            <wp14:sizeRelV relativeFrom="page">
              <wp14:pctHeight>0</wp14:pctHeight>
            </wp14:sizeRelV>
          </wp:anchor>
        </w:drawing>
      </w:r>
    </w:p>
    <w:p w:rsidR="00DC2899" w:rsidRDefault="00DC2899" w:rsidP="004C71B2">
      <w:pPr>
        <w:spacing w:after="0" w:line="240" w:lineRule="auto"/>
        <w:rPr>
          <w:b/>
          <w:u w:val="single"/>
        </w:rPr>
      </w:pPr>
    </w:p>
    <w:p w:rsidR="00DC2899" w:rsidRDefault="00DC2899" w:rsidP="004C71B2">
      <w:pPr>
        <w:spacing w:after="0" w:line="240" w:lineRule="auto"/>
      </w:pPr>
    </w:p>
    <w:p w:rsidR="00DC2899" w:rsidRDefault="00DC2899" w:rsidP="004C71B2">
      <w:pPr>
        <w:spacing w:after="0" w:line="240" w:lineRule="auto"/>
      </w:pPr>
    </w:p>
    <w:p w:rsidR="00DC2899" w:rsidRDefault="00DC2899" w:rsidP="004C71B2">
      <w:pPr>
        <w:spacing w:after="0" w:line="240" w:lineRule="auto"/>
      </w:pPr>
    </w:p>
    <w:p w:rsidR="00DC2899" w:rsidRDefault="00DC2899" w:rsidP="004C71B2">
      <w:pPr>
        <w:spacing w:after="0" w:line="240" w:lineRule="auto"/>
      </w:pPr>
    </w:p>
    <w:p w:rsidR="00DC2899" w:rsidRDefault="00DC2899" w:rsidP="004C71B2">
      <w:pPr>
        <w:spacing w:after="0" w:line="240" w:lineRule="auto"/>
      </w:pPr>
    </w:p>
    <w:p w:rsidR="00DC2899" w:rsidRDefault="00DC2899" w:rsidP="003F4AE4">
      <w:pPr>
        <w:spacing w:after="0" w:line="240" w:lineRule="auto"/>
      </w:pPr>
      <w:r>
        <w:rPr>
          <w:b/>
          <w:u w:val="single"/>
        </w:rPr>
        <w:br w:type="page"/>
      </w:r>
    </w:p>
    <w:p w:rsidR="00DC2899" w:rsidRDefault="00DC2899" w:rsidP="002A4CDD">
      <w:pPr>
        <w:spacing w:after="0" w:line="240" w:lineRule="auto"/>
        <w:rPr>
          <w:b/>
          <w:u w:val="single"/>
        </w:rPr>
      </w:pPr>
      <w:r>
        <w:rPr>
          <w:b/>
          <w:u w:val="single"/>
        </w:rPr>
        <w:lastRenderedPageBreak/>
        <w:t>Activity 9.5</w:t>
      </w:r>
    </w:p>
    <w:p w:rsidR="00DC2899" w:rsidRDefault="00DC2899" w:rsidP="002A4CDD">
      <w:pPr>
        <w:spacing w:after="0" w:line="240" w:lineRule="auto"/>
        <w:rPr>
          <w:b/>
          <w:u w:val="single"/>
        </w:rPr>
      </w:pPr>
    </w:p>
    <w:p w:rsidR="00DC2899" w:rsidRDefault="00DC2899" w:rsidP="002A4CDD">
      <w:pPr>
        <w:spacing w:after="0" w:line="240" w:lineRule="auto"/>
        <w:rPr>
          <w:b/>
          <w:u w:val="single"/>
        </w:rPr>
      </w:pPr>
      <w:r>
        <w:rPr>
          <w:b/>
          <w:u w:val="single"/>
        </w:rPr>
        <w:t>Boolean Operators</w:t>
      </w:r>
    </w:p>
    <w:p w:rsidR="00DC2899" w:rsidRPr="002A4CDD" w:rsidRDefault="00DC2899" w:rsidP="002A4CDD">
      <w:pPr>
        <w:spacing w:after="0" w:line="240" w:lineRule="auto"/>
        <w:rPr>
          <w:b/>
          <w:u w:val="single"/>
        </w:rPr>
      </w:pPr>
    </w:p>
    <w:p w:rsidR="00DC2899" w:rsidRDefault="00DC2899">
      <w:r>
        <w:t xml:space="preserve">Complete the table using the logical (Boolean) operators AND, OR and NOT.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8589"/>
      </w:tblGrid>
      <w:tr w:rsidR="00DC2899" w:rsidRPr="00C95C0B" w:rsidTr="00C95C0B">
        <w:tc>
          <w:tcPr>
            <w:tcW w:w="2093" w:type="dxa"/>
          </w:tcPr>
          <w:p w:rsidR="00DC2899" w:rsidRPr="00C95C0B" w:rsidRDefault="00DC2899" w:rsidP="00C95C0B">
            <w:pPr>
              <w:spacing w:after="0" w:line="240" w:lineRule="auto"/>
              <w:rPr>
                <w:b/>
                <w:sz w:val="28"/>
              </w:rPr>
            </w:pPr>
            <w:r w:rsidRPr="00C95C0B">
              <w:rPr>
                <w:b/>
                <w:sz w:val="28"/>
              </w:rPr>
              <w:t>Symbol</w:t>
            </w:r>
          </w:p>
        </w:tc>
        <w:tc>
          <w:tcPr>
            <w:tcW w:w="8589" w:type="dxa"/>
          </w:tcPr>
          <w:p w:rsidR="00DC2899" w:rsidRPr="00C95C0B" w:rsidRDefault="00DC2899" w:rsidP="00C95C0B">
            <w:pPr>
              <w:spacing w:after="0" w:line="240" w:lineRule="auto"/>
              <w:rPr>
                <w:b/>
                <w:sz w:val="28"/>
              </w:rPr>
            </w:pPr>
            <w:r w:rsidRPr="00C95C0B">
              <w:rPr>
                <w:b/>
                <w:sz w:val="28"/>
              </w:rPr>
              <w:t>Description</w:t>
            </w:r>
          </w:p>
        </w:tc>
      </w:tr>
      <w:tr w:rsidR="00DC2899" w:rsidRPr="00C95C0B" w:rsidTr="00C95C0B">
        <w:tc>
          <w:tcPr>
            <w:tcW w:w="2093" w:type="dxa"/>
          </w:tcPr>
          <w:p w:rsidR="00DC2899" w:rsidRPr="00C95C0B" w:rsidRDefault="00DC2899" w:rsidP="00C95C0B">
            <w:pPr>
              <w:spacing w:after="0" w:line="240" w:lineRule="auto"/>
            </w:pPr>
          </w:p>
        </w:tc>
        <w:tc>
          <w:tcPr>
            <w:tcW w:w="8589" w:type="dxa"/>
          </w:tcPr>
          <w:p w:rsidR="00DC2899" w:rsidRPr="00C95C0B" w:rsidRDefault="00DC2899" w:rsidP="004E3FB2">
            <w:r w:rsidRPr="00C95C0B">
              <w:t>Returns true if both conditions are true.</w:t>
            </w:r>
          </w:p>
        </w:tc>
      </w:tr>
      <w:tr w:rsidR="00DC2899" w:rsidRPr="00C95C0B" w:rsidTr="00C95C0B">
        <w:tc>
          <w:tcPr>
            <w:tcW w:w="2093" w:type="dxa"/>
          </w:tcPr>
          <w:p w:rsidR="00DC2899" w:rsidRPr="00C95C0B" w:rsidRDefault="00DC2899" w:rsidP="00C95C0B">
            <w:pPr>
              <w:spacing w:after="0" w:line="240" w:lineRule="auto"/>
            </w:pPr>
          </w:p>
        </w:tc>
        <w:tc>
          <w:tcPr>
            <w:tcW w:w="8589" w:type="dxa"/>
          </w:tcPr>
          <w:p w:rsidR="00DC2899" w:rsidRPr="00C95C0B" w:rsidRDefault="00DC2899" w:rsidP="004E3FB2">
            <w:r w:rsidRPr="00C95C0B">
              <w:t>Returns true if any of the conditions are true.</w:t>
            </w:r>
          </w:p>
        </w:tc>
      </w:tr>
      <w:tr w:rsidR="00DC2899" w:rsidRPr="00C95C0B" w:rsidTr="00C95C0B">
        <w:tc>
          <w:tcPr>
            <w:tcW w:w="2093" w:type="dxa"/>
          </w:tcPr>
          <w:p w:rsidR="00DC2899" w:rsidRPr="00C95C0B" w:rsidRDefault="00DC2899" w:rsidP="00C95C0B">
            <w:pPr>
              <w:spacing w:after="0" w:line="240" w:lineRule="auto"/>
            </w:pPr>
          </w:p>
        </w:tc>
        <w:tc>
          <w:tcPr>
            <w:tcW w:w="8589" w:type="dxa"/>
          </w:tcPr>
          <w:p w:rsidR="00DC2899" w:rsidRPr="00C95C0B" w:rsidRDefault="00DC2899" w:rsidP="004E3FB2">
            <w:r w:rsidRPr="00C95C0B">
              <w:t>Reverses the outcome of the expression; true becomes false, false becomes true.</w:t>
            </w:r>
          </w:p>
        </w:tc>
      </w:tr>
    </w:tbl>
    <w:p w:rsidR="00DC2899" w:rsidRDefault="00DC2899"/>
    <w:p w:rsidR="00DC2899" w:rsidRPr="003236E3" w:rsidRDefault="00DC2899" w:rsidP="009908AF">
      <w:pPr>
        <w:rPr>
          <w:b/>
          <w:u w:val="single"/>
        </w:rPr>
      </w:pPr>
      <w:r w:rsidRPr="003236E3">
        <w:rPr>
          <w:b/>
          <w:u w:val="single"/>
        </w:rPr>
        <w:t xml:space="preserve">Activity </w:t>
      </w:r>
      <w:r>
        <w:rPr>
          <w:b/>
          <w:u w:val="single"/>
        </w:rPr>
        <w:t>9.6</w:t>
      </w:r>
    </w:p>
    <w:p w:rsidR="00DC2899" w:rsidRDefault="00DC2899" w:rsidP="009908AF">
      <w:r>
        <w:t>Predict the answer to the conditions and then use the interactive shell to test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1985"/>
        <w:gridCol w:w="6179"/>
      </w:tblGrid>
      <w:tr w:rsidR="00DC2899" w:rsidRPr="00C95C0B" w:rsidTr="00C95C0B">
        <w:tc>
          <w:tcPr>
            <w:tcW w:w="2518" w:type="dxa"/>
          </w:tcPr>
          <w:p w:rsidR="00DC2899" w:rsidRPr="00C95C0B" w:rsidRDefault="00DC2899" w:rsidP="00C95C0B">
            <w:pPr>
              <w:spacing w:after="0" w:line="240" w:lineRule="auto"/>
              <w:rPr>
                <w:b/>
              </w:rPr>
            </w:pPr>
            <w:r w:rsidRPr="00C95C0B">
              <w:rPr>
                <w:b/>
              </w:rPr>
              <w:t>Condition</w:t>
            </w:r>
          </w:p>
        </w:tc>
        <w:tc>
          <w:tcPr>
            <w:tcW w:w="1985" w:type="dxa"/>
          </w:tcPr>
          <w:p w:rsidR="00DC2899" w:rsidRPr="00C95C0B" w:rsidRDefault="00DC2899" w:rsidP="00C95C0B">
            <w:pPr>
              <w:spacing w:after="0" w:line="240" w:lineRule="auto"/>
              <w:rPr>
                <w:b/>
              </w:rPr>
            </w:pPr>
            <w:r w:rsidRPr="00C95C0B">
              <w:rPr>
                <w:b/>
              </w:rPr>
              <w:t xml:space="preserve">Your </w:t>
            </w:r>
            <w:r>
              <w:rPr>
                <w:b/>
              </w:rPr>
              <w:t>prediction</w:t>
            </w:r>
            <w:r w:rsidRPr="00C95C0B">
              <w:rPr>
                <w:b/>
              </w:rPr>
              <w:t xml:space="preserve"> (true or false</w:t>
            </w:r>
            <w:r>
              <w:rPr>
                <w:b/>
              </w:rPr>
              <w:t>?</w:t>
            </w:r>
            <w:r w:rsidRPr="00C95C0B">
              <w:rPr>
                <w:b/>
              </w:rPr>
              <w:t>)</w:t>
            </w:r>
          </w:p>
        </w:tc>
        <w:tc>
          <w:tcPr>
            <w:tcW w:w="6179" w:type="dxa"/>
          </w:tcPr>
          <w:p w:rsidR="00DC2899" w:rsidRPr="00C95C0B" w:rsidRDefault="00DC2899" w:rsidP="00C95C0B">
            <w:pPr>
              <w:spacing w:after="0" w:line="240" w:lineRule="auto"/>
              <w:rPr>
                <w:b/>
              </w:rPr>
            </w:pPr>
            <w:r w:rsidRPr="00C95C0B">
              <w:rPr>
                <w:b/>
              </w:rPr>
              <w:t>Result</w:t>
            </w:r>
          </w:p>
        </w:tc>
      </w:tr>
      <w:tr w:rsidR="00DC2899" w:rsidRPr="00C95C0B" w:rsidTr="00C95C0B">
        <w:tc>
          <w:tcPr>
            <w:tcW w:w="2518" w:type="dxa"/>
          </w:tcPr>
          <w:p w:rsidR="00DC2899" w:rsidRPr="00C95C0B" w:rsidRDefault="00DC2899" w:rsidP="00C95C0B">
            <w:pPr>
              <w:spacing w:after="0" w:line="240" w:lineRule="auto"/>
            </w:pPr>
            <w:r w:rsidRPr="00C95C0B">
              <w:t xml:space="preserve">(78 = 10) </w:t>
            </w:r>
            <w:r w:rsidRPr="00C95C0B">
              <w:rPr>
                <w:b/>
              </w:rPr>
              <w:t>or</w:t>
            </w:r>
            <w:r w:rsidRPr="00C95C0B">
              <w:t xml:space="preserve"> (6 = 7)</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 xml:space="preserve">(78 == 10) </w:t>
            </w:r>
            <w:r w:rsidRPr="00C95C0B">
              <w:rPr>
                <w:b/>
              </w:rPr>
              <w:t>or</w:t>
            </w:r>
            <w:r w:rsidRPr="00C95C0B">
              <w:t xml:space="preserve"> (6 == 6)</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 xml:space="preserve">(78 == 10) </w:t>
            </w:r>
            <w:r w:rsidRPr="00C95C0B">
              <w:rPr>
                <w:b/>
              </w:rPr>
              <w:t>and</w:t>
            </w:r>
            <w:r w:rsidRPr="00C95C0B">
              <w:t xml:space="preserve"> (6 == 6)</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 xml:space="preserve">(1 &lt; 10) </w:t>
            </w:r>
            <w:r w:rsidRPr="00C95C0B">
              <w:rPr>
                <w:b/>
              </w:rPr>
              <w:t>and</w:t>
            </w:r>
            <w:r w:rsidRPr="00C95C0B">
              <w:t xml:space="preserve"> (2 &lt; 10)</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 xml:space="preserve">(1 &lt; 10) </w:t>
            </w:r>
            <w:r w:rsidRPr="00C95C0B">
              <w:rPr>
                <w:b/>
              </w:rPr>
              <w:t>or</w:t>
            </w:r>
            <w:r w:rsidRPr="00C95C0B">
              <w:t xml:space="preserve"> (2 &lt; 10)</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not ( 5 ==5)</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r w:rsidR="00DC2899" w:rsidRPr="00C95C0B" w:rsidTr="00C95C0B">
        <w:tc>
          <w:tcPr>
            <w:tcW w:w="2518" w:type="dxa"/>
          </w:tcPr>
          <w:p w:rsidR="00DC2899" w:rsidRPr="00C95C0B" w:rsidRDefault="00DC2899" w:rsidP="00C95C0B">
            <w:pPr>
              <w:spacing w:after="0" w:line="240" w:lineRule="auto"/>
            </w:pPr>
            <w:r w:rsidRPr="00C95C0B">
              <w:t>not (6 &lt; 4)</w:t>
            </w:r>
          </w:p>
        </w:tc>
        <w:tc>
          <w:tcPr>
            <w:tcW w:w="1985" w:type="dxa"/>
          </w:tcPr>
          <w:p w:rsidR="00DC2899" w:rsidRPr="00C95C0B" w:rsidRDefault="00DC2899" w:rsidP="00C95C0B">
            <w:pPr>
              <w:spacing w:after="0" w:line="240" w:lineRule="auto"/>
            </w:pPr>
          </w:p>
        </w:tc>
        <w:tc>
          <w:tcPr>
            <w:tcW w:w="6179" w:type="dxa"/>
          </w:tcPr>
          <w:p w:rsidR="00DC2899" w:rsidRPr="00C95C0B" w:rsidRDefault="00DC2899" w:rsidP="00C95C0B">
            <w:pPr>
              <w:spacing w:after="0" w:line="240" w:lineRule="auto"/>
            </w:pPr>
          </w:p>
        </w:tc>
      </w:tr>
    </w:tbl>
    <w:p w:rsidR="00DC2899" w:rsidRDefault="00DC2899" w:rsidP="009908AF"/>
    <w:p w:rsidR="00DC2899" w:rsidRPr="00E21EC2" w:rsidRDefault="00DC2899" w:rsidP="00D34B04">
      <w:pPr>
        <w:rPr>
          <w:i/>
          <w:iCs/>
        </w:rPr>
      </w:pPr>
      <w:r w:rsidRPr="00E21EC2">
        <w:rPr>
          <w:i/>
          <w:iCs/>
        </w:rPr>
        <w:t xml:space="preserve">Hint: Try asking yourself the question:  </w:t>
      </w:r>
    </w:p>
    <w:p w:rsidR="00DC2899" w:rsidRPr="00E21EC2" w:rsidRDefault="00DC2899" w:rsidP="00D34B04">
      <w:pPr>
        <w:ind w:left="720"/>
        <w:rPr>
          <w:i/>
          <w:iCs/>
        </w:rPr>
      </w:pPr>
      <w:r w:rsidRPr="00E21EC2">
        <w:rPr>
          <w:i/>
          <w:iCs/>
        </w:rPr>
        <w:t xml:space="preserve">Is condition_1 true </w:t>
      </w:r>
      <w:r w:rsidRPr="00E21EC2">
        <w:rPr>
          <w:b/>
          <w:i/>
          <w:iCs/>
        </w:rPr>
        <w:t>OR</w:t>
      </w:r>
      <w:r w:rsidRPr="00E21EC2">
        <w:rPr>
          <w:i/>
          <w:iCs/>
        </w:rPr>
        <w:t xml:space="preserve"> condition_2 true – if YES then the answer is true.</w:t>
      </w:r>
    </w:p>
    <w:p w:rsidR="00DC2899" w:rsidRPr="00E21EC2" w:rsidRDefault="00DC2899" w:rsidP="00D34B04">
      <w:pPr>
        <w:ind w:left="720"/>
        <w:rPr>
          <w:i/>
          <w:iCs/>
        </w:rPr>
      </w:pPr>
      <w:r w:rsidRPr="00E21EC2">
        <w:rPr>
          <w:i/>
          <w:iCs/>
        </w:rPr>
        <w:t>Is condition_1 true AND condition_2 true – if YES then the answer is true.</w:t>
      </w:r>
    </w:p>
    <w:p w:rsidR="00DC2899" w:rsidRDefault="00DC2899" w:rsidP="009908AF">
      <w:pPr>
        <w:rPr>
          <w:b/>
          <w:u w:val="single"/>
        </w:rPr>
      </w:pPr>
      <w:r>
        <w:rPr>
          <w:b/>
          <w:u w:val="single"/>
        </w:rPr>
        <w:t>Activity 9.7</w:t>
      </w:r>
    </w:p>
    <w:p w:rsidR="00DC2899" w:rsidRDefault="00DC2899" w:rsidP="00461F23">
      <w:r>
        <w:t xml:space="preserve">Make up some </w:t>
      </w:r>
      <w:proofErr w:type="spellStart"/>
      <w:proofErr w:type="gramStart"/>
      <w:r>
        <w:t>boolean</w:t>
      </w:r>
      <w:proofErr w:type="spellEnd"/>
      <w:proofErr w:type="gramEnd"/>
      <w:r>
        <w:t xml:space="preserve"> operator questions of your own. Check your answers are correct by using the interactive Python shell. Try them out on other students. You must be able to explain the correct answer. </w:t>
      </w:r>
    </w:p>
    <w:p w:rsidR="00DC2899" w:rsidRDefault="00DC2899" w:rsidP="00461F23">
      <w:r>
        <w:t>An example question is given below.</w:t>
      </w:r>
    </w:p>
    <w:p w:rsidR="00DC2899" w:rsidRDefault="00DC2899" w:rsidP="00822A01">
      <w:pPr>
        <w:pStyle w:val="ListParagraph"/>
      </w:pPr>
      <w:r>
        <w:t>&gt;&gt;&gt; answer = 50</w:t>
      </w:r>
    </w:p>
    <w:p w:rsidR="00DC2899" w:rsidRDefault="00DC2899" w:rsidP="00822A01">
      <w:pPr>
        <w:pStyle w:val="ListParagraph"/>
      </w:pPr>
      <w:r>
        <w:t>&gt;&gt;&gt; (answer &lt;40) or (answer &gt;80)</w:t>
      </w:r>
    </w:p>
    <w:p w:rsidR="00DC2899" w:rsidRDefault="00DC2899" w:rsidP="00822A01">
      <w:proofErr w:type="gramStart"/>
      <w:r>
        <w:t>True or False?</w:t>
      </w:r>
      <w:proofErr w:type="gramEnd"/>
    </w:p>
    <w:p w:rsidR="00DC2899" w:rsidRPr="002A4CDD" w:rsidRDefault="00DC2899" w:rsidP="009908AF">
      <w:pPr>
        <w:rPr>
          <w:b/>
          <w:u w:val="single"/>
        </w:rPr>
      </w:pPr>
      <w:r>
        <w:rPr>
          <w:b/>
          <w:u w:val="single"/>
        </w:rPr>
        <w:t>Activity 9.8</w:t>
      </w:r>
    </w:p>
    <w:p w:rsidR="00DC2899" w:rsidRDefault="00DC2899" w:rsidP="009908AF">
      <w:r>
        <w:t xml:space="preserve">A truth table lists all the possible combinations of true and false outcomes for each condition. </w:t>
      </w:r>
    </w:p>
    <w:p w:rsidR="00DC2899" w:rsidRDefault="00DC2899" w:rsidP="009908AF">
      <w:r>
        <w:lastRenderedPageBreak/>
        <w:t xml:space="preserve">Complete the truth table for AND </w:t>
      </w:r>
      <w:proofErr w:type="spellStart"/>
      <w:r>
        <w:t>and</w:t>
      </w:r>
      <w:proofErr w:type="spellEnd"/>
      <w:r>
        <w:t xml:space="preserve"> OR operators.</w:t>
      </w:r>
    </w:p>
    <w:p w:rsidR="00DC2899" w:rsidRPr="00683904" w:rsidRDefault="00DC2899" w:rsidP="00680334">
      <w:pPr>
        <w:rPr>
          <w:b/>
          <w:sz w:val="28"/>
          <w:u w:val="single"/>
        </w:rPr>
      </w:pPr>
      <w:r w:rsidRPr="00683904">
        <w:rPr>
          <w:b/>
          <w:sz w:val="28"/>
          <w:u w:val="single"/>
        </w:rPr>
        <w:t xml:space="preserve">Truth table showing true and false </w:t>
      </w:r>
      <w:r>
        <w:rPr>
          <w:b/>
          <w:sz w:val="28"/>
          <w:u w:val="single"/>
        </w:rPr>
        <w:t>AND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2"/>
        <w:gridCol w:w="1643"/>
        <w:gridCol w:w="1643"/>
      </w:tblGrid>
      <w:tr w:rsidR="00DC2899" w:rsidRPr="00C95C0B" w:rsidTr="00C95C0B">
        <w:tc>
          <w:tcPr>
            <w:tcW w:w="1642" w:type="dxa"/>
            <w:vAlign w:val="center"/>
          </w:tcPr>
          <w:p w:rsidR="00DC2899" w:rsidRPr="00C95C0B" w:rsidRDefault="00DC2899" w:rsidP="00C95C0B">
            <w:pPr>
              <w:spacing w:after="0" w:line="240" w:lineRule="auto"/>
              <w:jc w:val="center"/>
              <w:rPr>
                <w:b/>
                <w:u w:val="single"/>
              </w:rPr>
            </w:pPr>
            <w:r w:rsidRPr="00C95C0B">
              <w:rPr>
                <w:b/>
                <w:u w:val="single"/>
              </w:rPr>
              <w:t>Condition 1</w:t>
            </w:r>
          </w:p>
        </w:tc>
        <w:tc>
          <w:tcPr>
            <w:tcW w:w="1643" w:type="dxa"/>
            <w:vAlign w:val="center"/>
          </w:tcPr>
          <w:p w:rsidR="00DC2899" w:rsidRPr="00C95C0B" w:rsidRDefault="00DC2899" w:rsidP="00C95C0B">
            <w:pPr>
              <w:spacing w:after="0" w:line="240" w:lineRule="auto"/>
              <w:jc w:val="center"/>
              <w:rPr>
                <w:b/>
                <w:u w:val="single"/>
              </w:rPr>
            </w:pPr>
            <w:r w:rsidRPr="00C95C0B">
              <w:rPr>
                <w:b/>
                <w:u w:val="single"/>
              </w:rPr>
              <w:t>Condition 2</w:t>
            </w:r>
          </w:p>
        </w:tc>
        <w:tc>
          <w:tcPr>
            <w:tcW w:w="1643" w:type="dxa"/>
            <w:vAlign w:val="center"/>
          </w:tcPr>
          <w:p w:rsidR="00DC2899" w:rsidRPr="00C95C0B" w:rsidRDefault="00DC2899" w:rsidP="00C95C0B">
            <w:pPr>
              <w:spacing w:after="0" w:line="240" w:lineRule="auto"/>
              <w:jc w:val="center"/>
              <w:rPr>
                <w:b/>
                <w:u w:val="single"/>
              </w:rPr>
            </w:pPr>
            <w:r w:rsidRPr="00C95C0B">
              <w:rPr>
                <w:b/>
                <w:u w:val="single"/>
              </w:rPr>
              <w:t>Output</w:t>
            </w: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FDE9D9"/>
            <w:vAlign w:val="center"/>
          </w:tcPr>
          <w:p w:rsidR="00DC2899" w:rsidRPr="00C95C0B" w:rsidRDefault="00DC2899" w:rsidP="00C95C0B">
            <w:pPr>
              <w:spacing w:after="0" w:line="240" w:lineRule="auto"/>
              <w:jc w:val="center"/>
            </w:pPr>
          </w:p>
        </w:tc>
      </w:tr>
    </w:tbl>
    <w:p w:rsidR="00DC2899" w:rsidRDefault="00DC2899" w:rsidP="009908AF"/>
    <w:p w:rsidR="00DC2899" w:rsidRPr="00683904" w:rsidRDefault="00DC2899" w:rsidP="00680334">
      <w:pPr>
        <w:rPr>
          <w:b/>
          <w:sz w:val="28"/>
          <w:u w:val="single"/>
        </w:rPr>
      </w:pPr>
      <w:r w:rsidRPr="00683904">
        <w:rPr>
          <w:b/>
          <w:sz w:val="28"/>
          <w:u w:val="single"/>
        </w:rPr>
        <w:t xml:space="preserve">Truth table showing true and false </w:t>
      </w:r>
      <w:r>
        <w:rPr>
          <w:b/>
          <w:sz w:val="28"/>
          <w:u w:val="single"/>
        </w:rPr>
        <w:t>OR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2"/>
        <w:gridCol w:w="1643"/>
        <w:gridCol w:w="1643"/>
      </w:tblGrid>
      <w:tr w:rsidR="00DC2899" w:rsidRPr="00C95C0B" w:rsidTr="00C95C0B">
        <w:tc>
          <w:tcPr>
            <w:tcW w:w="1642" w:type="dxa"/>
            <w:vAlign w:val="center"/>
          </w:tcPr>
          <w:p w:rsidR="00DC2899" w:rsidRPr="00C95C0B" w:rsidRDefault="00DC2899" w:rsidP="00C95C0B">
            <w:pPr>
              <w:spacing w:after="0" w:line="240" w:lineRule="auto"/>
              <w:jc w:val="center"/>
              <w:rPr>
                <w:b/>
                <w:u w:val="single"/>
              </w:rPr>
            </w:pPr>
            <w:r w:rsidRPr="00C95C0B">
              <w:rPr>
                <w:b/>
                <w:u w:val="single"/>
              </w:rPr>
              <w:t>Condition 1</w:t>
            </w:r>
          </w:p>
        </w:tc>
        <w:tc>
          <w:tcPr>
            <w:tcW w:w="1643" w:type="dxa"/>
            <w:vAlign w:val="center"/>
          </w:tcPr>
          <w:p w:rsidR="00DC2899" w:rsidRPr="00C95C0B" w:rsidRDefault="00DC2899" w:rsidP="00C95C0B">
            <w:pPr>
              <w:spacing w:after="0" w:line="240" w:lineRule="auto"/>
              <w:jc w:val="center"/>
              <w:rPr>
                <w:b/>
                <w:u w:val="single"/>
              </w:rPr>
            </w:pPr>
            <w:r w:rsidRPr="00C95C0B">
              <w:rPr>
                <w:b/>
                <w:u w:val="single"/>
              </w:rPr>
              <w:t>Condition 2</w:t>
            </w:r>
          </w:p>
        </w:tc>
        <w:tc>
          <w:tcPr>
            <w:tcW w:w="1643" w:type="dxa"/>
            <w:vAlign w:val="center"/>
          </w:tcPr>
          <w:p w:rsidR="00DC2899" w:rsidRPr="00C95C0B" w:rsidRDefault="00DC2899" w:rsidP="00C95C0B">
            <w:pPr>
              <w:spacing w:after="0" w:line="240" w:lineRule="auto"/>
              <w:jc w:val="center"/>
              <w:rPr>
                <w:b/>
                <w:u w:val="single"/>
              </w:rPr>
            </w:pPr>
            <w:r w:rsidRPr="00C95C0B">
              <w:rPr>
                <w:b/>
                <w:u w:val="single"/>
              </w:rPr>
              <w:t>Output</w:t>
            </w: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false</w:t>
            </w:r>
          </w:p>
        </w:tc>
        <w:tc>
          <w:tcPr>
            <w:tcW w:w="1643"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FDE9D9"/>
            <w:vAlign w:val="center"/>
          </w:tcPr>
          <w:p w:rsidR="00DC2899" w:rsidRPr="00C95C0B" w:rsidRDefault="00DC2899" w:rsidP="00C95C0B">
            <w:pPr>
              <w:spacing w:after="0" w:line="240" w:lineRule="auto"/>
              <w:jc w:val="center"/>
            </w:pPr>
          </w:p>
        </w:tc>
      </w:tr>
      <w:tr w:rsidR="00DC2899" w:rsidRPr="00C95C0B" w:rsidTr="00C95C0B">
        <w:tc>
          <w:tcPr>
            <w:tcW w:w="1642"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DBE5F1"/>
            <w:vAlign w:val="center"/>
          </w:tcPr>
          <w:p w:rsidR="00DC2899" w:rsidRPr="00C95C0B" w:rsidRDefault="00DC2899" w:rsidP="00C95C0B">
            <w:pPr>
              <w:spacing w:after="0" w:line="240" w:lineRule="auto"/>
              <w:jc w:val="center"/>
            </w:pPr>
            <w:r w:rsidRPr="00C95C0B">
              <w:t>true</w:t>
            </w:r>
          </w:p>
        </w:tc>
        <w:tc>
          <w:tcPr>
            <w:tcW w:w="1643" w:type="dxa"/>
            <w:shd w:val="clear" w:color="auto" w:fill="FDE9D9"/>
            <w:vAlign w:val="center"/>
          </w:tcPr>
          <w:p w:rsidR="00DC2899" w:rsidRPr="00C95C0B" w:rsidRDefault="00DC2899" w:rsidP="00C95C0B">
            <w:pPr>
              <w:spacing w:after="0" w:line="240" w:lineRule="auto"/>
              <w:jc w:val="center"/>
            </w:pPr>
          </w:p>
        </w:tc>
      </w:tr>
    </w:tbl>
    <w:p w:rsidR="00DC2899" w:rsidRPr="003F4AE4" w:rsidRDefault="00DC2899" w:rsidP="003F4AE4">
      <w:pPr>
        <w:rPr>
          <w:b/>
          <w:bCs/>
        </w:rPr>
      </w:pPr>
      <w:r>
        <w:br w:type="page"/>
      </w:r>
      <w:r>
        <w:rPr>
          <w:b/>
          <w:bCs/>
        </w:rPr>
        <w:lastRenderedPageBreak/>
        <w:t>Lesson 10 activities</w:t>
      </w:r>
    </w:p>
    <w:p w:rsidR="00DC2899" w:rsidRPr="003F4AE4" w:rsidRDefault="00DC2899" w:rsidP="001428F2">
      <w:pPr>
        <w:spacing w:after="0" w:line="240" w:lineRule="auto"/>
        <w:rPr>
          <w:b/>
          <w:u w:val="single"/>
        </w:rPr>
      </w:pPr>
    </w:p>
    <w:p w:rsidR="00DC2899" w:rsidRPr="00336676" w:rsidRDefault="00DC2899" w:rsidP="001428F2">
      <w:pPr>
        <w:spacing w:after="0" w:line="240" w:lineRule="auto"/>
        <w:rPr>
          <w:b/>
          <w:u w:val="single"/>
        </w:rPr>
      </w:pPr>
      <w:r w:rsidRPr="00336676">
        <w:rPr>
          <w:b/>
          <w:u w:val="single"/>
        </w:rPr>
        <w:t>Activity</w:t>
      </w:r>
      <w:r>
        <w:rPr>
          <w:b/>
          <w:u w:val="single"/>
        </w:rPr>
        <w:t xml:space="preserve"> 10.4</w:t>
      </w:r>
    </w:p>
    <w:p w:rsidR="00DC2899" w:rsidRDefault="00DC2899" w:rsidP="001428F2">
      <w:pPr>
        <w:spacing w:after="0" w:line="240" w:lineRule="auto"/>
      </w:pPr>
    </w:p>
    <w:p w:rsidR="00DC2899" w:rsidRDefault="00DC2899" w:rsidP="001428F2">
      <w:pPr>
        <w:spacing w:after="0" w:line="240" w:lineRule="auto"/>
      </w:pPr>
      <w:r>
        <w:t xml:space="preserve">A variable has been created and assigned the string “watch </w:t>
      </w:r>
      <w:proofErr w:type="spellStart"/>
      <w:r>
        <w:t>bbcclick</w:t>
      </w:r>
      <w:proofErr w:type="spellEnd"/>
      <w:r>
        <w:t xml:space="preserve"> today”</w:t>
      </w:r>
    </w:p>
    <w:p w:rsidR="00DC2899" w:rsidRDefault="00DC2899" w:rsidP="001428F2">
      <w:pPr>
        <w:spacing w:after="0" w:line="240" w:lineRule="auto"/>
      </w:pPr>
    </w:p>
    <w:p w:rsidR="00DC2899" w:rsidRDefault="00DC2899" w:rsidP="001428F2">
      <w:pPr>
        <w:spacing w:after="0" w:line="240" w:lineRule="auto"/>
      </w:pPr>
      <w:proofErr w:type="spellStart"/>
      <w:proofErr w:type="gramStart"/>
      <w:r>
        <w:t>myVariable</w:t>
      </w:r>
      <w:proofErr w:type="spellEnd"/>
      <w:proofErr w:type="gramEnd"/>
      <w:r>
        <w:t xml:space="preserve"> = “watch #</w:t>
      </w:r>
      <w:proofErr w:type="spellStart"/>
      <w:r>
        <w:t>bbcclick</w:t>
      </w:r>
      <w:proofErr w:type="spellEnd"/>
      <w:r>
        <w:t xml:space="preserve"> today”</w:t>
      </w:r>
    </w:p>
    <w:p w:rsidR="00DC2899" w:rsidRDefault="00DC2899" w:rsidP="001428F2">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507"/>
        <w:gridCol w:w="501"/>
        <w:gridCol w:w="504"/>
        <w:gridCol w:w="510"/>
        <w:gridCol w:w="474"/>
        <w:gridCol w:w="491"/>
        <w:gridCol w:w="510"/>
        <w:gridCol w:w="510"/>
        <w:gridCol w:w="505"/>
        <w:gridCol w:w="505"/>
        <w:gridCol w:w="517"/>
        <w:gridCol w:w="517"/>
        <w:gridCol w:w="524"/>
        <w:gridCol w:w="525"/>
        <w:gridCol w:w="510"/>
        <w:gridCol w:w="510"/>
        <w:gridCol w:w="510"/>
        <w:gridCol w:w="510"/>
        <w:gridCol w:w="510"/>
        <w:gridCol w:w="510"/>
      </w:tblGrid>
      <w:tr w:rsidR="00DC2899" w:rsidRPr="00C95C0B" w:rsidTr="00C95C0B">
        <w:tc>
          <w:tcPr>
            <w:tcW w:w="522" w:type="dxa"/>
          </w:tcPr>
          <w:p w:rsidR="00DC2899" w:rsidRPr="00C95C0B" w:rsidRDefault="00DC2899" w:rsidP="00C95C0B">
            <w:pPr>
              <w:spacing w:after="0" w:line="240" w:lineRule="auto"/>
            </w:pPr>
            <w:r w:rsidRPr="00C95C0B">
              <w:t>w</w:t>
            </w:r>
          </w:p>
        </w:tc>
        <w:tc>
          <w:tcPr>
            <w:tcW w:w="507" w:type="dxa"/>
          </w:tcPr>
          <w:p w:rsidR="00DC2899" w:rsidRPr="00C95C0B" w:rsidRDefault="00DC2899" w:rsidP="00C95C0B">
            <w:pPr>
              <w:spacing w:after="0" w:line="240" w:lineRule="auto"/>
            </w:pPr>
            <w:r w:rsidRPr="00C95C0B">
              <w:t>a</w:t>
            </w:r>
          </w:p>
        </w:tc>
        <w:tc>
          <w:tcPr>
            <w:tcW w:w="501" w:type="dxa"/>
          </w:tcPr>
          <w:p w:rsidR="00DC2899" w:rsidRPr="00C95C0B" w:rsidRDefault="00DC2899" w:rsidP="00C95C0B">
            <w:pPr>
              <w:spacing w:after="0" w:line="240" w:lineRule="auto"/>
            </w:pPr>
            <w:r w:rsidRPr="00C95C0B">
              <w:t>t</w:t>
            </w:r>
          </w:p>
        </w:tc>
        <w:tc>
          <w:tcPr>
            <w:tcW w:w="504" w:type="dxa"/>
          </w:tcPr>
          <w:p w:rsidR="00DC2899" w:rsidRPr="00C95C0B" w:rsidRDefault="00DC2899" w:rsidP="00C95C0B">
            <w:pPr>
              <w:spacing w:after="0" w:line="240" w:lineRule="auto"/>
            </w:pPr>
            <w:r w:rsidRPr="00C95C0B">
              <w:t>c</w:t>
            </w:r>
          </w:p>
        </w:tc>
        <w:tc>
          <w:tcPr>
            <w:tcW w:w="510" w:type="dxa"/>
          </w:tcPr>
          <w:p w:rsidR="00DC2899" w:rsidRPr="00C95C0B" w:rsidRDefault="00DC2899" w:rsidP="00C95C0B">
            <w:pPr>
              <w:spacing w:after="0" w:line="240" w:lineRule="auto"/>
            </w:pPr>
            <w:r w:rsidRPr="00C95C0B">
              <w:t>h</w:t>
            </w:r>
          </w:p>
        </w:tc>
        <w:tc>
          <w:tcPr>
            <w:tcW w:w="474" w:type="dxa"/>
          </w:tcPr>
          <w:p w:rsidR="00DC2899" w:rsidRPr="00C95C0B" w:rsidRDefault="00DC2899" w:rsidP="00C95C0B">
            <w:pPr>
              <w:spacing w:after="0" w:line="240" w:lineRule="auto"/>
            </w:pPr>
          </w:p>
        </w:tc>
        <w:tc>
          <w:tcPr>
            <w:tcW w:w="491" w:type="dxa"/>
          </w:tcPr>
          <w:p w:rsidR="00DC2899" w:rsidRPr="00C95C0B" w:rsidRDefault="00DC2899" w:rsidP="00C95C0B">
            <w:pPr>
              <w:spacing w:after="0" w:line="240" w:lineRule="auto"/>
            </w:pPr>
            <w:r w:rsidRPr="00C95C0B">
              <w:t>#</w:t>
            </w:r>
          </w:p>
        </w:tc>
        <w:tc>
          <w:tcPr>
            <w:tcW w:w="510" w:type="dxa"/>
          </w:tcPr>
          <w:p w:rsidR="00DC2899" w:rsidRPr="00C95C0B" w:rsidRDefault="00DC2899" w:rsidP="00C95C0B">
            <w:pPr>
              <w:spacing w:after="0" w:line="240" w:lineRule="auto"/>
            </w:pPr>
            <w:r w:rsidRPr="00C95C0B">
              <w:t>b</w:t>
            </w:r>
          </w:p>
        </w:tc>
        <w:tc>
          <w:tcPr>
            <w:tcW w:w="510" w:type="dxa"/>
          </w:tcPr>
          <w:p w:rsidR="00DC2899" w:rsidRPr="00C95C0B" w:rsidRDefault="00DC2899" w:rsidP="00C95C0B">
            <w:pPr>
              <w:spacing w:after="0" w:line="240" w:lineRule="auto"/>
            </w:pPr>
            <w:r w:rsidRPr="00C95C0B">
              <w:t>b</w:t>
            </w:r>
          </w:p>
        </w:tc>
        <w:tc>
          <w:tcPr>
            <w:tcW w:w="505" w:type="dxa"/>
          </w:tcPr>
          <w:p w:rsidR="00DC2899" w:rsidRPr="00C95C0B" w:rsidRDefault="00DC2899" w:rsidP="00C95C0B">
            <w:pPr>
              <w:spacing w:after="0" w:line="240" w:lineRule="auto"/>
            </w:pPr>
            <w:r w:rsidRPr="00C95C0B">
              <w:t>c</w:t>
            </w:r>
          </w:p>
        </w:tc>
        <w:tc>
          <w:tcPr>
            <w:tcW w:w="505" w:type="dxa"/>
          </w:tcPr>
          <w:p w:rsidR="00DC2899" w:rsidRPr="00C95C0B" w:rsidRDefault="00DC2899" w:rsidP="00C95C0B">
            <w:pPr>
              <w:spacing w:after="0" w:line="240" w:lineRule="auto"/>
            </w:pPr>
            <w:r w:rsidRPr="00C95C0B">
              <w:t>c</w:t>
            </w:r>
          </w:p>
        </w:tc>
        <w:tc>
          <w:tcPr>
            <w:tcW w:w="517" w:type="dxa"/>
          </w:tcPr>
          <w:p w:rsidR="00DC2899" w:rsidRPr="00C95C0B" w:rsidRDefault="00DC2899" w:rsidP="00C95C0B">
            <w:pPr>
              <w:spacing w:after="0" w:line="240" w:lineRule="auto"/>
            </w:pPr>
            <w:r w:rsidRPr="00C95C0B">
              <w:t>l</w:t>
            </w:r>
          </w:p>
        </w:tc>
        <w:tc>
          <w:tcPr>
            <w:tcW w:w="517" w:type="dxa"/>
          </w:tcPr>
          <w:p w:rsidR="00DC2899" w:rsidRPr="00C95C0B" w:rsidRDefault="00DC2899" w:rsidP="00C95C0B">
            <w:pPr>
              <w:spacing w:after="0" w:line="240" w:lineRule="auto"/>
            </w:pPr>
            <w:proofErr w:type="spellStart"/>
            <w:r w:rsidRPr="00C95C0B">
              <w:t>i</w:t>
            </w:r>
            <w:proofErr w:type="spellEnd"/>
          </w:p>
        </w:tc>
        <w:tc>
          <w:tcPr>
            <w:tcW w:w="524" w:type="dxa"/>
          </w:tcPr>
          <w:p w:rsidR="00DC2899" w:rsidRPr="00C95C0B" w:rsidRDefault="00DC2899" w:rsidP="00C95C0B">
            <w:pPr>
              <w:spacing w:after="0" w:line="240" w:lineRule="auto"/>
            </w:pPr>
            <w:r w:rsidRPr="00C95C0B">
              <w:t>c</w:t>
            </w:r>
          </w:p>
        </w:tc>
        <w:tc>
          <w:tcPr>
            <w:tcW w:w="525" w:type="dxa"/>
          </w:tcPr>
          <w:p w:rsidR="00DC2899" w:rsidRPr="00C95C0B" w:rsidRDefault="00DC2899" w:rsidP="00C95C0B">
            <w:pPr>
              <w:spacing w:after="0" w:line="240" w:lineRule="auto"/>
            </w:pPr>
            <w:r w:rsidRPr="00C95C0B">
              <w:t>k</w:t>
            </w:r>
          </w:p>
        </w:tc>
        <w:tc>
          <w:tcPr>
            <w:tcW w:w="510" w:type="dxa"/>
          </w:tcPr>
          <w:p w:rsidR="00DC2899" w:rsidRPr="00C95C0B" w:rsidRDefault="00DC2899" w:rsidP="00C95C0B">
            <w:pPr>
              <w:spacing w:after="0" w:line="240" w:lineRule="auto"/>
            </w:pPr>
          </w:p>
        </w:tc>
        <w:tc>
          <w:tcPr>
            <w:tcW w:w="510" w:type="dxa"/>
          </w:tcPr>
          <w:p w:rsidR="00DC2899" w:rsidRPr="00C95C0B" w:rsidRDefault="00DC2899" w:rsidP="00C95C0B">
            <w:pPr>
              <w:spacing w:after="0" w:line="240" w:lineRule="auto"/>
            </w:pPr>
            <w:r w:rsidRPr="00C95C0B">
              <w:t>t</w:t>
            </w:r>
          </w:p>
        </w:tc>
        <w:tc>
          <w:tcPr>
            <w:tcW w:w="510" w:type="dxa"/>
          </w:tcPr>
          <w:p w:rsidR="00DC2899" w:rsidRPr="00C95C0B" w:rsidRDefault="00DC2899" w:rsidP="00C95C0B">
            <w:pPr>
              <w:spacing w:after="0" w:line="240" w:lineRule="auto"/>
            </w:pPr>
            <w:r w:rsidRPr="00C95C0B">
              <w:t>o</w:t>
            </w:r>
          </w:p>
        </w:tc>
        <w:tc>
          <w:tcPr>
            <w:tcW w:w="510" w:type="dxa"/>
          </w:tcPr>
          <w:p w:rsidR="00DC2899" w:rsidRPr="00C95C0B" w:rsidRDefault="00DC2899" w:rsidP="00C95C0B">
            <w:pPr>
              <w:spacing w:after="0" w:line="240" w:lineRule="auto"/>
            </w:pPr>
            <w:r w:rsidRPr="00C95C0B">
              <w:t>d</w:t>
            </w:r>
          </w:p>
        </w:tc>
        <w:tc>
          <w:tcPr>
            <w:tcW w:w="510" w:type="dxa"/>
          </w:tcPr>
          <w:p w:rsidR="00DC2899" w:rsidRPr="00C95C0B" w:rsidRDefault="00DC2899" w:rsidP="00C95C0B">
            <w:pPr>
              <w:spacing w:after="0" w:line="240" w:lineRule="auto"/>
            </w:pPr>
            <w:r w:rsidRPr="00C95C0B">
              <w:t>a</w:t>
            </w:r>
          </w:p>
        </w:tc>
        <w:tc>
          <w:tcPr>
            <w:tcW w:w="510" w:type="dxa"/>
          </w:tcPr>
          <w:p w:rsidR="00DC2899" w:rsidRPr="00C95C0B" w:rsidRDefault="00DC2899" w:rsidP="00C95C0B">
            <w:pPr>
              <w:spacing w:after="0" w:line="240" w:lineRule="auto"/>
            </w:pPr>
            <w:r w:rsidRPr="00C95C0B">
              <w:t>y</w:t>
            </w:r>
          </w:p>
        </w:tc>
      </w:tr>
      <w:tr w:rsidR="00DC2899" w:rsidRPr="00C95C0B" w:rsidTr="00C95C0B">
        <w:tc>
          <w:tcPr>
            <w:tcW w:w="522" w:type="dxa"/>
          </w:tcPr>
          <w:p w:rsidR="00DC2899" w:rsidRPr="00C95C0B" w:rsidRDefault="00DC2899" w:rsidP="00C95C0B">
            <w:pPr>
              <w:spacing w:after="0" w:line="240" w:lineRule="auto"/>
            </w:pPr>
            <w:r w:rsidRPr="00C95C0B">
              <w:t>0</w:t>
            </w:r>
          </w:p>
        </w:tc>
        <w:tc>
          <w:tcPr>
            <w:tcW w:w="507" w:type="dxa"/>
          </w:tcPr>
          <w:p w:rsidR="00DC2899" w:rsidRPr="00C95C0B" w:rsidRDefault="00DC2899" w:rsidP="00C95C0B">
            <w:pPr>
              <w:spacing w:after="0" w:line="240" w:lineRule="auto"/>
            </w:pPr>
            <w:r w:rsidRPr="00C95C0B">
              <w:t>1</w:t>
            </w:r>
          </w:p>
        </w:tc>
        <w:tc>
          <w:tcPr>
            <w:tcW w:w="501" w:type="dxa"/>
          </w:tcPr>
          <w:p w:rsidR="00DC2899" w:rsidRPr="00C95C0B" w:rsidRDefault="00DC2899" w:rsidP="00C95C0B">
            <w:pPr>
              <w:spacing w:after="0" w:line="240" w:lineRule="auto"/>
            </w:pPr>
            <w:r w:rsidRPr="00C95C0B">
              <w:t>2</w:t>
            </w:r>
          </w:p>
        </w:tc>
        <w:tc>
          <w:tcPr>
            <w:tcW w:w="504" w:type="dxa"/>
          </w:tcPr>
          <w:p w:rsidR="00DC2899" w:rsidRPr="00C95C0B" w:rsidRDefault="00DC2899" w:rsidP="00C95C0B">
            <w:pPr>
              <w:spacing w:after="0" w:line="240" w:lineRule="auto"/>
            </w:pPr>
            <w:r w:rsidRPr="00C95C0B">
              <w:t>3</w:t>
            </w:r>
          </w:p>
        </w:tc>
        <w:tc>
          <w:tcPr>
            <w:tcW w:w="510" w:type="dxa"/>
          </w:tcPr>
          <w:p w:rsidR="00DC2899" w:rsidRPr="00C95C0B" w:rsidRDefault="00DC2899" w:rsidP="00C95C0B">
            <w:pPr>
              <w:spacing w:after="0" w:line="240" w:lineRule="auto"/>
            </w:pPr>
            <w:r w:rsidRPr="00C95C0B">
              <w:t>4</w:t>
            </w:r>
          </w:p>
        </w:tc>
        <w:tc>
          <w:tcPr>
            <w:tcW w:w="474" w:type="dxa"/>
          </w:tcPr>
          <w:p w:rsidR="00DC2899" w:rsidRPr="00C95C0B" w:rsidRDefault="00DC2899" w:rsidP="00C95C0B">
            <w:pPr>
              <w:spacing w:after="0" w:line="240" w:lineRule="auto"/>
            </w:pPr>
            <w:r w:rsidRPr="00C95C0B">
              <w:t>5</w:t>
            </w:r>
          </w:p>
        </w:tc>
        <w:tc>
          <w:tcPr>
            <w:tcW w:w="491" w:type="dxa"/>
          </w:tcPr>
          <w:p w:rsidR="00DC2899" w:rsidRPr="00C95C0B" w:rsidRDefault="00DC2899" w:rsidP="00C95C0B">
            <w:pPr>
              <w:spacing w:after="0" w:line="240" w:lineRule="auto"/>
            </w:pPr>
            <w:r w:rsidRPr="00C95C0B">
              <w:t>6</w:t>
            </w:r>
          </w:p>
        </w:tc>
        <w:tc>
          <w:tcPr>
            <w:tcW w:w="510" w:type="dxa"/>
          </w:tcPr>
          <w:p w:rsidR="00DC2899" w:rsidRPr="00C95C0B" w:rsidRDefault="00DC2899" w:rsidP="00C95C0B">
            <w:pPr>
              <w:spacing w:after="0" w:line="240" w:lineRule="auto"/>
            </w:pPr>
            <w:r w:rsidRPr="00C95C0B">
              <w:t>7</w:t>
            </w:r>
          </w:p>
        </w:tc>
        <w:tc>
          <w:tcPr>
            <w:tcW w:w="510" w:type="dxa"/>
          </w:tcPr>
          <w:p w:rsidR="00DC2899" w:rsidRPr="00C95C0B" w:rsidRDefault="00DC2899" w:rsidP="00C95C0B">
            <w:pPr>
              <w:spacing w:after="0" w:line="240" w:lineRule="auto"/>
            </w:pPr>
            <w:r w:rsidRPr="00C95C0B">
              <w:t>8</w:t>
            </w:r>
          </w:p>
        </w:tc>
        <w:tc>
          <w:tcPr>
            <w:tcW w:w="505" w:type="dxa"/>
          </w:tcPr>
          <w:p w:rsidR="00DC2899" w:rsidRPr="00C95C0B" w:rsidRDefault="00DC2899" w:rsidP="00C95C0B">
            <w:pPr>
              <w:spacing w:after="0" w:line="240" w:lineRule="auto"/>
            </w:pPr>
            <w:r w:rsidRPr="00C95C0B">
              <w:t>9</w:t>
            </w:r>
          </w:p>
        </w:tc>
        <w:tc>
          <w:tcPr>
            <w:tcW w:w="505" w:type="dxa"/>
          </w:tcPr>
          <w:p w:rsidR="00DC2899" w:rsidRPr="00C95C0B" w:rsidRDefault="00DC2899" w:rsidP="00C95C0B">
            <w:pPr>
              <w:spacing w:after="0" w:line="240" w:lineRule="auto"/>
            </w:pPr>
            <w:r w:rsidRPr="00C95C0B">
              <w:t>10</w:t>
            </w:r>
          </w:p>
        </w:tc>
        <w:tc>
          <w:tcPr>
            <w:tcW w:w="517" w:type="dxa"/>
          </w:tcPr>
          <w:p w:rsidR="00DC2899" w:rsidRPr="00C95C0B" w:rsidRDefault="00DC2899" w:rsidP="00C95C0B">
            <w:pPr>
              <w:spacing w:after="0" w:line="240" w:lineRule="auto"/>
            </w:pPr>
            <w:r w:rsidRPr="00C95C0B">
              <w:t>11</w:t>
            </w:r>
          </w:p>
        </w:tc>
        <w:tc>
          <w:tcPr>
            <w:tcW w:w="517" w:type="dxa"/>
          </w:tcPr>
          <w:p w:rsidR="00DC2899" w:rsidRPr="00C95C0B" w:rsidRDefault="00DC2899" w:rsidP="00C95C0B">
            <w:pPr>
              <w:spacing w:after="0" w:line="240" w:lineRule="auto"/>
            </w:pPr>
            <w:r w:rsidRPr="00C95C0B">
              <w:t>12</w:t>
            </w:r>
          </w:p>
        </w:tc>
        <w:tc>
          <w:tcPr>
            <w:tcW w:w="524" w:type="dxa"/>
          </w:tcPr>
          <w:p w:rsidR="00DC2899" w:rsidRPr="00C95C0B" w:rsidRDefault="00DC2899" w:rsidP="00C95C0B">
            <w:pPr>
              <w:spacing w:after="0" w:line="240" w:lineRule="auto"/>
            </w:pPr>
            <w:r w:rsidRPr="00C95C0B">
              <w:t>13</w:t>
            </w:r>
          </w:p>
        </w:tc>
        <w:tc>
          <w:tcPr>
            <w:tcW w:w="525" w:type="dxa"/>
          </w:tcPr>
          <w:p w:rsidR="00DC2899" w:rsidRPr="00C95C0B" w:rsidRDefault="00DC2899" w:rsidP="00C95C0B">
            <w:pPr>
              <w:spacing w:after="0" w:line="240" w:lineRule="auto"/>
            </w:pPr>
            <w:r w:rsidRPr="00C95C0B">
              <w:t>14</w:t>
            </w:r>
          </w:p>
        </w:tc>
        <w:tc>
          <w:tcPr>
            <w:tcW w:w="510" w:type="dxa"/>
          </w:tcPr>
          <w:p w:rsidR="00DC2899" w:rsidRPr="00C95C0B" w:rsidRDefault="00DC2899" w:rsidP="00C95C0B">
            <w:pPr>
              <w:spacing w:after="0" w:line="240" w:lineRule="auto"/>
            </w:pPr>
            <w:r w:rsidRPr="00C95C0B">
              <w:t>15</w:t>
            </w:r>
          </w:p>
        </w:tc>
        <w:tc>
          <w:tcPr>
            <w:tcW w:w="510" w:type="dxa"/>
          </w:tcPr>
          <w:p w:rsidR="00DC2899" w:rsidRPr="00C95C0B" w:rsidRDefault="00DC2899" w:rsidP="00C95C0B">
            <w:pPr>
              <w:spacing w:after="0" w:line="240" w:lineRule="auto"/>
            </w:pPr>
            <w:r w:rsidRPr="00C95C0B">
              <w:t>16</w:t>
            </w:r>
          </w:p>
        </w:tc>
        <w:tc>
          <w:tcPr>
            <w:tcW w:w="510" w:type="dxa"/>
          </w:tcPr>
          <w:p w:rsidR="00DC2899" w:rsidRPr="00C95C0B" w:rsidRDefault="00DC2899" w:rsidP="00C95C0B">
            <w:pPr>
              <w:spacing w:after="0" w:line="240" w:lineRule="auto"/>
            </w:pPr>
            <w:r w:rsidRPr="00C95C0B">
              <w:t>17</w:t>
            </w:r>
          </w:p>
        </w:tc>
        <w:tc>
          <w:tcPr>
            <w:tcW w:w="510" w:type="dxa"/>
          </w:tcPr>
          <w:p w:rsidR="00DC2899" w:rsidRPr="00C95C0B" w:rsidRDefault="00DC2899" w:rsidP="00C95C0B">
            <w:pPr>
              <w:spacing w:after="0" w:line="240" w:lineRule="auto"/>
            </w:pPr>
            <w:r w:rsidRPr="00C95C0B">
              <w:t>18</w:t>
            </w:r>
          </w:p>
        </w:tc>
        <w:tc>
          <w:tcPr>
            <w:tcW w:w="510" w:type="dxa"/>
          </w:tcPr>
          <w:p w:rsidR="00DC2899" w:rsidRPr="00C95C0B" w:rsidRDefault="00DC2899" w:rsidP="00C95C0B">
            <w:pPr>
              <w:spacing w:after="0" w:line="240" w:lineRule="auto"/>
            </w:pPr>
            <w:r w:rsidRPr="00C95C0B">
              <w:t>19</w:t>
            </w:r>
          </w:p>
        </w:tc>
        <w:tc>
          <w:tcPr>
            <w:tcW w:w="510" w:type="dxa"/>
          </w:tcPr>
          <w:p w:rsidR="00DC2899" w:rsidRPr="00C95C0B" w:rsidRDefault="00DC2899" w:rsidP="00C95C0B">
            <w:pPr>
              <w:spacing w:after="0" w:line="240" w:lineRule="auto"/>
            </w:pPr>
            <w:r w:rsidRPr="00C95C0B">
              <w:t>20</w:t>
            </w:r>
          </w:p>
        </w:tc>
      </w:tr>
    </w:tbl>
    <w:p w:rsidR="00DC2899" w:rsidRDefault="00DC2899" w:rsidP="001428F2">
      <w:pPr>
        <w:spacing w:after="0" w:line="240" w:lineRule="auto"/>
      </w:pPr>
    </w:p>
    <w:p w:rsidR="00DC2899" w:rsidRDefault="00DC2899" w:rsidP="001428F2">
      <w:pPr>
        <w:spacing w:after="0" w:line="240" w:lineRule="auto"/>
      </w:pPr>
      <w:r>
        <w:t>What command would you use to extract the following slices?</w:t>
      </w:r>
    </w:p>
    <w:p w:rsidR="00DC2899" w:rsidRDefault="00DC2899" w:rsidP="001428F2">
      <w:pPr>
        <w:spacing w:after="0" w:line="240" w:lineRule="auto"/>
      </w:pPr>
    </w:p>
    <w:p w:rsidR="00DC2899" w:rsidRDefault="00DC2899" w:rsidP="001428F2">
      <w:pPr>
        <w:spacing w:after="0" w:line="240" w:lineRule="auto"/>
      </w:pPr>
      <w:r>
        <w:t>#</w:t>
      </w:r>
      <w:proofErr w:type="spellStart"/>
      <w:r>
        <w:t>bbcclick</w:t>
      </w:r>
      <w:proofErr w:type="spellEnd"/>
    </w:p>
    <w:p w:rsidR="00DC2899" w:rsidRDefault="00DC2899" w:rsidP="001428F2">
      <w:pPr>
        <w:spacing w:after="0" w:line="240" w:lineRule="auto"/>
      </w:pPr>
    </w:p>
    <w:p w:rsidR="00DC2899" w:rsidRDefault="00DC2899" w:rsidP="001428F2">
      <w:pPr>
        <w:spacing w:after="0" w:line="240" w:lineRule="auto"/>
      </w:pPr>
      <w:proofErr w:type="gramStart"/>
      <w:r>
        <w:t>watch</w:t>
      </w:r>
      <w:proofErr w:type="gramEnd"/>
    </w:p>
    <w:p w:rsidR="00DC2899" w:rsidRDefault="00DC2899" w:rsidP="001428F2">
      <w:pPr>
        <w:spacing w:after="0" w:line="240" w:lineRule="auto"/>
      </w:pPr>
    </w:p>
    <w:p w:rsidR="00DC2899" w:rsidRDefault="00DC2899" w:rsidP="001428F2">
      <w:pPr>
        <w:spacing w:after="0" w:line="240" w:lineRule="auto"/>
      </w:pPr>
      <w:proofErr w:type="gramStart"/>
      <w:r>
        <w:t>today</w:t>
      </w:r>
      <w:proofErr w:type="gramEnd"/>
    </w:p>
    <w:p w:rsidR="00DC2899" w:rsidRDefault="00DC2899" w:rsidP="001428F2">
      <w:pPr>
        <w:spacing w:after="0" w:line="240" w:lineRule="auto"/>
      </w:pPr>
    </w:p>
    <w:p w:rsidR="00DC2899" w:rsidRDefault="00DC2899" w:rsidP="001428F2">
      <w:pPr>
        <w:spacing w:after="0" w:line="240" w:lineRule="auto"/>
      </w:pPr>
      <w:r>
        <w:t>Check your answer using the interactive shell.</w:t>
      </w:r>
    </w:p>
    <w:p w:rsidR="00DC2899" w:rsidRDefault="00DC2899" w:rsidP="006F3041">
      <w:pPr>
        <w:spacing w:after="0" w:line="240" w:lineRule="auto"/>
      </w:pPr>
    </w:p>
    <w:p w:rsidR="00DC2899" w:rsidRPr="00336676" w:rsidRDefault="00DC2899" w:rsidP="006F3041">
      <w:pPr>
        <w:spacing w:after="0" w:line="240" w:lineRule="auto"/>
        <w:rPr>
          <w:b/>
          <w:u w:val="single"/>
        </w:rPr>
      </w:pPr>
      <w:r w:rsidRPr="00336676">
        <w:rPr>
          <w:b/>
          <w:u w:val="single"/>
        </w:rPr>
        <w:t>Activity</w:t>
      </w:r>
      <w:r>
        <w:rPr>
          <w:b/>
          <w:u w:val="single"/>
        </w:rPr>
        <w:t xml:space="preserve"> 10.5</w:t>
      </w:r>
    </w:p>
    <w:p w:rsidR="00DC2899" w:rsidRDefault="00DC2899" w:rsidP="006F3041">
      <w:pPr>
        <w:spacing w:after="0" w:line="240" w:lineRule="auto"/>
      </w:pPr>
    </w:p>
    <w:p w:rsidR="00DC2899" w:rsidRPr="0069346E" w:rsidRDefault="00DC2899" w:rsidP="006F3041">
      <w:pPr>
        <w:spacing w:after="0" w:line="240" w:lineRule="auto"/>
        <w:rPr>
          <w:b/>
          <w:bCs/>
          <w:u w:val="single"/>
        </w:rPr>
      </w:pPr>
      <w:r w:rsidRPr="0069346E">
        <w:rPr>
          <w:b/>
          <w:bCs/>
          <w:u w:val="single"/>
        </w:rPr>
        <w:t>Using string methods</w:t>
      </w:r>
    </w:p>
    <w:p w:rsidR="00DC2899" w:rsidRDefault="00DC2899" w:rsidP="006F3041">
      <w:pPr>
        <w:spacing w:after="0" w:line="240" w:lineRule="auto"/>
      </w:pPr>
    </w:p>
    <w:p w:rsidR="00DC2899" w:rsidRDefault="00DC2899" w:rsidP="006F3041">
      <w:pPr>
        <w:spacing w:after="0" w:line="240" w:lineRule="auto"/>
      </w:pPr>
      <w:r>
        <w:t xml:space="preserve">Any variable with a string assigned is a member of the class called string. String methods can be used to manipulate that string. </w:t>
      </w:r>
    </w:p>
    <w:p w:rsidR="00DC2899" w:rsidRDefault="00DC2899" w:rsidP="006F3041">
      <w:pPr>
        <w:spacing w:after="0" w:line="240" w:lineRule="auto"/>
      </w:pPr>
    </w:p>
    <w:p w:rsidR="00DC2899" w:rsidRDefault="00DC2899" w:rsidP="006F3041">
      <w:pPr>
        <w:spacing w:after="0" w:line="240" w:lineRule="auto"/>
      </w:pPr>
      <w:r>
        <w:t>Explore string methods by working through the commands in the interactive shell and describing what happens.</w:t>
      </w:r>
    </w:p>
    <w:p w:rsidR="00DC2899" w:rsidRDefault="00DC2899" w:rsidP="006F3041">
      <w:pPr>
        <w:spacing w:after="0" w:line="240" w:lineRule="auto"/>
      </w:pPr>
    </w:p>
    <w:p w:rsidR="00DC2899" w:rsidRDefault="00DC2899" w:rsidP="00A578A1">
      <w:pPr>
        <w:spacing w:after="0" w:line="240" w:lineRule="auto"/>
      </w:pPr>
      <w:r>
        <w:t>&gt;&gt;&gt;</w:t>
      </w:r>
      <w:proofErr w:type="spellStart"/>
      <w:r>
        <w:t>myVariable</w:t>
      </w:r>
      <w:proofErr w:type="spellEnd"/>
      <w:r>
        <w:t xml:space="preserve">="There's a </w:t>
      </w:r>
      <w:proofErr w:type="spellStart"/>
      <w:r>
        <w:t>starman</w:t>
      </w:r>
      <w:proofErr w:type="spellEnd"/>
      <w:r>
        <w:t xml:space="preserve"> waiting in the sky"</w:t>
      </w:r>
    </w:p>
    <w:p w:rsidR="00DC2899" w:rsidRDefault="00DC2899" w:rsidP="00A578A1">
      <w:pPr>
        <w:spacing w:after="0" w:line="240" w:lineRule="auto"/>
      </w:pPr>
    </w:p>
    <w:p w:rsidR="00DC2899" w:rsidRDefault="00DC2899" w:rsidP="00A578A1">
      <w:pPr>
        <w:spacing w:after="0" w:line="240" w:lineRule="auto"/>
      </w:pPr>
      <w:r>
        <w:t>&gt;&gt;&gt;</w:t>
      </w:r>
      <w:proofErr w:type="spellStart"/>
      <w:proofErr w:type="gramStart"/>
      <w:r>
        <w:t>myVariable.upper</w:t>
      </w:r>
      <w:proofErr w:type="spellEnd"/>
      <w:r>
        <w:t>()</w:t>
      </w:r>
      <w:proofErr w:type="gramEnd"/>
    </w:p>
    <w:p w:rsidR="00DC2899" w:rsidRDefault="00DC2899" w:rsidP="00A578A1">
      <w:pPr>
        <w:spacing w:after="0" w:line="240" w:lineRule="auto"/>
      </w:pPr>
    </w:p>
    <w:p w:rsidR="00DC2899" w:rsidRDefault="00DC2899" w:rsidP="00A578A1">
      <w:pPr>
        <w:spacing w:after="0" w:line="240" w:lineRule="auto"/>
      </w:pPr>
      <w:r>
        <w:t>&gt;&gt;&gt;</w:t>
      </w:r>
      <w:proofErr w:type="spellStart"/>
      <w:proofErr w:type="gramStart"/>
      <w:r>
        <w:t>myVariable.replace</w:t>
      </w:r>
      <w:proofErr w:type="spellEnd"/>
      <w:r>
        <w:t>(</w:t>
      </w:r>
      <w:proofErr w:type="gramEnd"/>
      <w:r>
        <w:t>"</w:t>
      </w:r>
      <w:proofErr w:type="spellStart"/>
      <w:r>
        <w:t>a","x</w:t>
      </w:r>
      <w:proofErr w:type="spellEnd"/>
      <w:r>
        <w:t>")</w:t>
      </w:r>
    </w:p>
    <w:p w:rsidR="00DC2899" w:rsidRDefault="00DC2899" w:rsidP="00A578A1">
      <w:pPr>
        <w:spacing w:after="0" w:line="240" w:lineRule="auto"/>
      </w:pPr>
    </w:p>
    <w:p w:rsidR="00DC2899" w:rsidRDefault="00DC2899" w:rsidP="00A578A1">
      <w:pPr>
        <w:spacing w:after="0" w:line="240" w:lineRule="auto"/>
      </w:pPr>
      <w:r>
        <w:t>&gt;&gt;&gt;</w:t>
      </w:r>
      <w:proofErr w:type="spellStart"/>
      <w:proofErr w:type="gramStart"/>
      <w:r>
        <w:t>myVariable.title</w:t>
      </w:r>
      <w:proofErr w:type="spellEnd"/>
      <w:r>
        <w:t>()</w:t>
      </w:r>
      <w:proofErr w:type="gramEnd"/>
    </w:p>
    <w:p w:rsidR="00DC2899" w:rsidRDefault="00DC2899" w:rsidP="00A578A1">
      <w:pPr>
        <w:spacing w:after="0" w:line="240" w:lineRule="auto"/>
      </w:pPr>
    </w:p>
    <w:p w:rsidR="00DC2899" w:rsidRDefault="00DC2899" w:rsidP="00A578A1">
      <w:pPr>
        <w:spacing w:after="0" w:line="240" w:lineRule="auto"/>
      </w:pPr>
      <w:r>
        <w:t>&gt;&gt;&gt;</w:t>
      </w:r>
      <w:proofErr w:type="spellStart"/>
      <w:proofErr w:type="gramStart"/>
      <w:r>
        <w:t>myVariable.swapcase</w:t>
      </w:r>
      <w:proofErr w:type="spellEnd"/>
      <w:r>
        <w:t>()</w:t>
      </w:r>
      <w:proofErr w:type="gramEnd"/>
    </w:p>
    <w:p w:rsidR="00DC2899" w:rsidRDefault="00DC2899" w:rsidP="006F3041">
      <w:pPr>
        <w:spacing w:after="0" w:line="240" w:lineRule="auto"/>
      </w:pPr>
    </w:p>
    <w:p w:rsidR="00DC2899" w:rsidRDefault="00DC2899" w:rsidP="006F3041">
      <w:pPr>
        <w:spacing w:after="0" w:line="240" w:lineRule="auto"/>
        <w:rPr>
          <w:b/>
          <w:u w:val="single"/>
        </w:rPr>
      </w:pPr>
      <w:r w:rsidRPr="00336676">
        <w:rPr>
          <w:b/>
          <w:u w:val="single"/>
        </w:rPr>
        <w:t>Activity</w:t>
      </w:r>
      <w:r>
        <w:rPr>
          <w:b/>
          <w:u w:val="single"/>
        </w:rPr>
        <w:t xml:space="preserve"> 10.6</w:t>
      </w:r>
    </w:p>
    <w:p w:rsidR="00DC2899" w:rsidRDefault="00DC2899" w:rsidP="006F3041">
      <w:pPr>
        <w:spacing w:after="0" w:line="240" w:lineRule="auto"/>
        <w:rPr>
          <w:b/>
          <w:u w:val="single"/>
        </w:rPr>
      </w:pPr>
    </w:p>
    <w:p w:rsidR="00DC2899" w:rsidRPr="00336676" w:rsidRDefault="00DC2899" w:rsidP="006F3041">
      <w:pPr>
        <w:spacing w:after="0" w:line="240" w:lineRule="auto"/>
        <w:rPr>
          <w:b/>
          <w:u w:val="single"/>
        </w:rPr>
      </w:pPr>
      <w:r>
        <w:rPr>
          <w:b/>
          <w:u w:val="single"/>
        </w:rPr>
        <w:t>Review using the string .format method</w:t>
      </w:r>
    </w:p>
    <w:p w:rsidR="00DC2899" w:rsidRDefault="00DC2899" w:rsidP="006F3041">
      <w:pPr>
        <w:spacing w:after="0" w:line="240" w:lineRule="auto"/>
      </w:pPr>
    </w:p>
    <w:p w:rsidR="00DC2899" w:rsidRDefault="00DC2899" w:rsidP="006F3041">
      <w:pPr>
        <w:spacing w:after="0" w:line="240" w:lineRule="auto"/>
      </w:pPr>
      <w:proofErr w:type="gramStart"/>
      <w:r>
        <w:t>Using the string .format method to format output.</w:t>
      </w:r>
      <w:proofErr w:type="gramEnd"/>
    </w:p>
    <w:p w:rsidR="00DC2899" w:rsidRDefault="00DC2899" w:rsidP="006F3041">
      <w:pPr>
        <w:spacing w:after="0" w:line="240" w:lineRule="auto"/>
      </w:pPr>
    </w:p>
    <w:p w:rsidR="00DC2899" w:rsidRDefault="00DC2899" w:rsidP="006F3041">
      <w:pPr>
        <w:spacing w:after="0" w:line="240" w:lineRule="auto"/>
      </w:pPr>
      <w:r>
        <w:t xml:space="preserve">There are two ways to output information to the screen. Using the </w:t>
      </w:r>
      <w:proofErr w:type="gramStart"/>
      <w:r>
        <w:t>print(</w:t>
      </w:r>
      <w:proofErr w:type="gramEnd"/>
      <w:r>
        <w:t>) function or by giving the expression.</w:t>
      </w:r>
    </w:p>
    <w:p w:rsidR="00DC2899" w:rsidRDefault="00DC2899" w:rsidP="006F3041">
      <w:pPr>
        <w:spacing w:after="0" w:line="240" w:lineRule="auto"/>
      </w:pPr>
    </w:p>
    <w:p w:rsidR="00DC2899" w:rsidRDefault="00DC2899" w:rsidP="006F3041">
      <w:pPr>
        <w:spacing w:after="0" w:line="240" w:lineRule="auto"/>
      </w:pPr>
      <w:r>
        <w:t>Try these now.</w:t>
      </w:r>
    </w:p>
    <w:p w:rsidR="00DC2899" w:rsidRDefault="00DC2899" w:rsidP="006F3041">
      <w:pPr>
        <w:spacing w:after="0" w:line="240" w:lineRule="auto"/>
      </w:pPr>
    </w:p>
    <w:p w:rsidR="00DC2899" w:rsidRDefault="00DC2899" w:rsidP="00EF4A49">
      <w:pPr>
        <w:spacing w:after="0" w:line="240" w:lineRule="auto"/>
      </w:pPr>
      <w:r>
        <w:t>&gt;&gt;&gt;</w:t>
      </w:r>
      <w:proofErr w:type="spellStart"/>
      <w:r>
        <w:t>myName</w:t>
      </w:r>
      <w:proofErr w:type="spellEnd"/>
      <w:r>
        <w:t>="David Bowie"</w:t>
      </w:r>
    </w:p>
    <w:p w:rsidR="00DC2899" w:rsidRDefault="00DC2899" w:rsidP="00EF4A49">
      <w:pPr>
        <w:spacing w:after="0" w:line="240" w:lineRule="auto"/>
      </w:pPr>
      <w:r>
        <w:lastRenderedPageBreak/>
        <w:t>&gt;&gt;&gt;</w:t>
      </w:r>
      <w:proofErr w:type="gramStart"/>
      <w:r>
        <w:t>print(</w:t>
      </w:r>
      <w:proofErr w:type="spellStart"/>
      <w:proofErr w:type="gramEnd"/>
      <w:r>
        <w:t>myName</w:t>
      </w:r>
      <w:proofErr w:type="spellEnd"/>
      <w:r>
        <w:t>)</w:t>
      </w:r>
    </w:p>
    <w:p w:rsidR="00DC2899" w:rsidRDefault="00DC2899" w:rsidP="00EF4A49">
      <w:pPr>
        <w:spacing w:after="0" w:line="240" w:lineRule="auto"/>
      </w:pPr>
      <w:r>
        <w:t>David Bowie</w:t>
      </w:r>
    </w:p>
    <w:p w:rsidR="00DC2899" w:rsidRDefault="00DC2899" w:rsidP="00EF4A49">
      <w:pPr>
        <w:spacing w:after="0" w:line="240" w:lineRule="auto"/>
      </w:pPr>
      <w:r>
        <w:t>&gt;&gt;&gt;</w:t>
      </w:r>
      <w:proofErr w:type="spellStart"/>
      <w:r>
        <w:t>myName</w:t>
      </w:r>
      <w:proofErr w:type="spellEnd"/>
    </w:p>
    <w:p w:rsidR="00DC2899" w:rsidRDefault="00DC2899" w:rsidP="00EF4A49">
      <w:pPr>
        <w:spacing w:after="0" w:line="240" w:lineRule="auto"/>
      </w:pPr>
      <w:r>
        <w:t>'David Bowie'</w:t>
      </w:r>
    </w:p>
    <w:p w:rsidR="00DC2899" w:rsidRDefault="00DC2899" w:rsidP="00EF4A49">
      <w:pPr>
        <w:spacing w:after="0" w:line="240" w:lineRule="auto"/>
      </w:pPr>
    </w:p>
    <w:p w:rsidR="00DC2899" w:rsidRDefault="00DC2899" w:rsidP="006F3041">
      <w:pPr>
        <w:spacing w:after="0" w:line="240" w:lineRule="auto"/>
      </w:pPr>
      <w:r>
        <w:t xml:space="preserve">The string .format is used to give more control over formatting. </w:t>
      </w:r>
    </w:p>
    <w:p w:rsidR="00DC2899" w:rsidRDefault="00DC2899" w:rsidP="006F3041">
      <w:pPr>
        <w:spacing w:after="0" w:line="240" w:lineRule="auto"/>
      </w:pPr>
    </w:p>
    <w:p w:rsidR="00DC2899" w:rsidRDefault="00DC2899" w:rsidP="006F3041">
      <w:pPr>
        <w:spacing w:after="0" w:line="240" w:lineRule="auto"/>
      </w:pPr>
      <w:r>
        <w:t>It allows you to use placeholders and then specify the variable you want to print in the string. The place holders are shown using {}.</w:t>
      </w:r>
    </w:p>
    <w:p w:rsidR="00DC2899" w:rsidRDefault="00DC2899" w:rsidP="006F3041">
      <w:pPr>
        <w:spacing w:after="0" w:line="240" w:lineRule="auto"/>
      </w:pPr>
    </w:p>
    <w:p w:rsidR="00DC2899" w:rsidRDefault="00DC2899" w:rsidP="00AD35AF">
      <w:pPr>
        <w:spacing w:after="0" w:line="240" w:lineRule="auto"/>
      </w:pPr>
      <w:r>
        <w:t xml:space="preserve">&gt;&gt;&gt; </w:t>
      </w:r>
      <w:proofErr w:type="gramStart"/>
      <w:r>
        <w:t>first</w:t>
      </w:r>
      <w:proofErr w:type="gramEnd"/>
      <w:r>
        <w:t>="David"</w:t>
      </w:r>
    </w:p>
    <w:p w:rsidR="00DC2899" w:rsidRDefault="00DC2899" w:rsidP="00AD35AF">
      <w:pPr>
        <w:spacing w:after="0" w:line="240" w:lineRule="auto"/>
      </w:pPr>
      <w:r>
        <w:t xml:space="preserve">&gt;&gt;&gt; </w:t>
      </w:r>
      <w:proofErr w:type="gramStart"/>
      <w:r>
        <w:t>second</w:t>
      </w:r>
      <w:proofErr w:type="gramEnd"/>
      <w:r>
        <w:t>="Bowie"</w:t>
      </w:r>
    </w:p>
    <w:p w:rsidR="00DC2899" w:rsidRDefault="00DC2899" w:rsidP="00AD35AF">
      <w:pPr>
        <w:spacing w:after="0" w:line="240" w:lineRule="auto"/>
      </w:pPr>
      <w:r>
        <w:t>&gt;&gt;&gt;</w:t>
      </w:r>
      <w:proofErr w:type="gramStart"/>
      <w:r>
        <w:t>print(</w:t>
      </w:r>
      <w:proofErr w:type="gramEnd"/>
      <w:r>
        <w:t>"The best music is from {0}       {1}!".</w:t>
      </w:r>
      <w:proofErr w:type="gramStart"/>
      <w:r>
        <w:t>format(</w:t>
      </w:r>
      <w:proofErr w:type="spellStart"/>
      <w:proofErr w:type="gramEnd"/>
      <w:r>
        <w:t>first,second</w:t>
      </w:r>
      <w:proofErr w:type="spellEnd"/>
      <w:r>
        <w:t>))</w:t>
      </w:r>
    </w:p>
    <w:p w:rsidR="00DC2899" w:rsidRDefault="00DC2899" w:rsidP="006F3041">
      <w:pPr>
        <w:spacing w:after="0" w:line="240" w:lineRule="auto"/>
      </w:pPr>
      <w:r>
        <w:t xml:space="preserve">The best music is from </w:t>
      </w:r>
      <w:r w:rsidRPr="00602593">
        <w:t>David       Bowie</w:t>
      </w:r>
      <w:r>
        <w:t>!</w:t>
      </w:r>
    </w:p>
    <w:p w:rsidR="00DC2899" w:rsidRDefault="00DC2899" w:rsidP="006F3041">
      <w:pPr>
        <w:spacing w:after="0" w:line="240" w:lineRule="auto"/>
      </w:pPr>
    </w:p>
    <w:p w:rsidR="00DC2899" w:rsidRDefault="00DC2899" w:rsidP="006F3041">
      <w:pPr>
        <w:spacing w:after="0" w:line="240" w:lineRule="auto"/>
      </w:pPr>
      <w:r>
        <w:t>It also allows you to choose how to format the output.</w:t>
      </w:r>
    </w:p>
    <w:p w:rsidR="00DC2899" w:rsidRPr="0069346E" w:rsidRDefault="00DC2899">
      <w:pPr>
        <w:rPr>
          <w:b/>
          <w:bCs/>
        </w:rPr>
      </w:pPr>
      <w:r>
        <w:br w:type="page"/>
      </w:r>
      <w:r>
        <w:rPr>
          <w:b/>
          <w:bCs/>
        </w:rPr>
        <w:lastRenderedPageBreak/>
        <w:t>Lesson 11 activities</w:t>
      </w:r>
    </w:p>
    <w:p w:rsidR="00DC2899" w:rsidRPr="006E194D" w:rsidRDefault="00DC2899" w:rsidP="0069346E">
      <w:pPr>
        <w:spacing w:after="0" w:line="240" w:lineRule="auto"/>
        <w:rPr>
          <w:b/>
          <w:u w:val="single"/>
        </w:rPr>
      </w:pPr>
      <w:r w:rsidRPr="006E194D">
        <w:rPr>
          <w:b/>
          <w:u w:val="single"/>
        </w:rPr>
        <w:t xml:space="preserve">Activity </w:t>
      </w:r>
      <w:r>
        <w:rPr>
          <w:b/>
          <w:u w:val="single"/>
        </w:rPr>
        <w:t>11.1</w:t>
      </w:r>
    </w:p>
    <w:p w:rsidR="00DC2899" w:rsidRDefault="00DC2899" w:rsidP="0069346E">
      <w:pPr>
        <w:spacing w:after="0" w:line="240" w:lineRule="auto"/>
      </w:pPr>
    </w:p>
    <w:p w:rsidR="00DC2899" w:rsidRDefault="00DC2899" w:rsidP="0069346E">
      <w:pPr>
        <w:spacing w:after="0" w:line="240" w:lineRule="auto"/>
      </w:pPr>
      <w:r>
        <w:t>Complete the table below to summarise the list commands.</w:t>
      </w:r>
    </w:p>
    <w:p w:rsidR="00DC2899" w:rsidRDefault="00DC2899" w:rsidP="0069346E">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7739"/>
      </w:tblGrid>
      <w:tr w:rsidR="00DC2899" w:rsidRPr="00C95C0B" w:rsidTr="004B7897">
        <w:tc>
          <w:tcPr>
            <w:tcW w:w="2943" w:type="dxa"/>
          </w:tcPr>
          <w:p w:rsidR="00DC2899" w:rsidRPr="00C95C0B" w:rsidRDefault="00DC2899" w:rsidP="004B7897">
            <w:pPr>
              <w:spacing w:after="0" w:line="240" w:lineRule="auto"/>
              <w:rPr>
                <w:b/>
              </w:rPr>
            </w:pPr>
            <w:r w:rsidRPr="00C95C0B">
              <w:rPr>
                <w:b/>
              </w:rPr>
              <w:t>Things to do with lists</w:t>
            </w:r>
          </w:p>
        </w:tc>
        <w:tc>
          <w:tcPr>
            <w:tcW w:w="7739" w:type="dxa"/>
          </w:tcPr>
          <w:p w:rsidR="00DC2899" w:rsidRPr="00C95C0B" w:rsidRDefault="00DC2899" w:rsidP="004B7897">
            <w:pPr>
              <w:spacing w:after="0" w:line="240" w:lineRule="auto"/>
              <w:rPr>
                <w:b/>
              </w:rPr>
            </w:pPr>
            <w:r w:rsidRPr="00C95C0B">
              <w:rPr>
                <w:b/>
              </w:rPr>
              <w:t>Commands</w:t>
            </w:r>
          </w:p>
        </w:tc>
      </w:tr>
      <w:tr w:rsidR="00DC2899" w:rsidRPr="00C95C0B" w:rsidTr="004B7897">
        <w:tc>
          <w:tcPr>
            <w:tcW w:w="2943" w:type="dxa"/>
          </w:tcPr>
          <w:p w:rsidR="00DC2899" w:rsidRPr="00C95C0B" w:rsidRDefault="00DC2899" w:rsidP="004B7897">
            <w:pPr>
              <w:spacing w:after="0" w:line="240" w:lineRule="auto"/>
            </w:pPr>
            <w:r w:rsidRPr="00C95C0B">
              <w:t>Create a list</w:t>
            </w:r>
          </w:p>
        </w:tc>
        <w:tc>
          <w:tcPr>
            <w:tcW w:w="7739" w:type="dxa"/>
          </w:tcPr>
          <w:p w:rsidR="00DC2899" w:rsidRPr="00C95C0B" w:rsidRDefault="00DC2899" w:rsidP="004B7897">
            <w:pPr>
              <w:spacing w:after="0" w:line="240" w:lineRule="auto"/>
            </w:pPr>
          </w:p>
        </w:tc>
      </w:tr>
      <w:tr w:rsidR="00DC2899" w:rsidRPr="00C95C0B" w:rsidTr="004B7897">
        <w:tc>
          <w:tcPr>
            <w:tcW w:w="2943" w:type="dxa"/>
          </w:tcPr>
          <w:p w:rsidR="00DC2899" w:rsidRPr="00C95C0B" w:rsidRDefault="00DC2899" w:rsidP="004B7897">
            <w:pPr>
              <w:spacing w:after="0" w:line="240" w:lineRule="auto"/>
            </w:pPr>
            <w:r w:rsidRPr="00C95C0B">
              <w:t>Reference an item in a list</w:t>
            </w:r>
          </w:p>
        </w:tc>
        <w:tc>
          <w:tcPr>
            <w:tcW w:w="7739" w:type="dxa"/>
          </w:tcPr>
          <w:p w:rsidR="00DC2899" w:rsidRPr="00C95C0B" w:rsidRDefault="00DC2899" w:rsidP="004B7897">
            <w:pPr>
              <w:spacing w:after="0" w:line="240" w:lineRule="auto"/>
            </w:pPr>
          </w:p>
        </w:tc>
      </w:tr>
      <w:tr w:rsidR="00DC2899" w:rsidRPr="00C95C0B" w:rsidTr="004B7897">
        <w:tc>
          <w:tcPr>
            <w:tcW w:w="2943" w:type="dxa"/>
          </w:tcPr>
          <w:p w:rsidR="00DC2899" w:rsidRPr="00C95C0B" w:rsidRDefault="00DC2899" w:rsidP="004B7897">
            <w:pPr>
              <w:spacing w:after="0" w:line="240" w:lineRule="auto"/>
            </w:pPr>
            <w:r w:rsidRPr="00C95C0B">
              <w:t>Delete an item in a list</w:t>
            </w:r>
          </w:p>
        </w:tc>
        <w:tc>
          <w:tcPr>
            <w:tcW w:w="7739" w:type="dxa"/>
          </w:tcPr>
          <w:p w:rsidR="00DC2899" w:rsidRPr="00C95C0B" w:rsidRDefault="00DC2899" w:rsidP="004B7897">
            <w:pPr>
              <w:spacing w:after="0" w:line="240" w:lineRule="auto"/>
            </w:pPr>
          </w:p>
        </w:tc>
      </w:tr>
      <w:tr w:rsidR="00DC2899" w:rsidRPr="00C95C0B" w:rsidTr="004B7897">
        <w:tc>
          <w:tcPr>
            <w:tcW w:w="2943" w:type="dxa"/>
          </w:tcPr>
          <w:p w:rsidR="00DC2899" w:rsidRPr="00C95C0B" w:rsidRDefault="00DC2899" w:rsidP="004B7897">
            <w:pPr>
              <w:spacing w:after="0" w:line="240" w:lineRule="auto"/>
            </w:pPr>
            <w:r w:rsidRPr="00C95C0B">
              <w:t>Append an item to the end of a list</w:t>
            </w:r>
          </w:p>
        </w:tc>
        <w:tc>
          <w:tcPr>
            <w:tcW w:w="7739" w:type="dxa"/>
          </w:tcPr>
          <w:p w:rsidR="00DC2899" w:rsidRPr="00C95C0B" w:rsidRDefault="00DC2899" w:rsidP="004B7897">
            <w:pPr>
              <w:spacing w:after="0" w:line="240" w:lineRule="auto"/>
            </w:pPr>
          </w:p>
        </w:tc>
      </w:tr>
    </w:tbl>
    <w:p w:rsidR="00DC2899" w:rsidRDefault="00DC2899" w:rsidP="0069346E">
      <w:pPr>
        <w:spacing w:after="0" w:line="240" w:lineRule="auto"/>
      </w:pPr>
    </w:p>
    <w:p w:rsidR="00DC2899" w:rsidRDefault="00DC2899" w:rsidP="006F3041">
      <w:pPr>
        <w:spacing w:after="0" w:line="240" w:lineRule="auto"/>
        <w:rPr>
          <w:b/>
          <w:u w:val="single"/>
        </w:rPr>
      </w:pPr>
      <w:r>
        <w:rPr>
          <w:b/>
          <w:u w:val="single"/>
        </w:rPr>
        <w:t>Activity 11.2</w:t>
      </w:r>
    </w:p>
    <w:p w:rsidR="00DC2899" w:rsidRDefault="00DC2899" w:rsidP="006F3041">
      <w:pPr>
        <w:spacing w:after="0" w:line="240" w:lineRule="auto"/>
        <w:rPr>
          <w:b/>
          <w:u w:val="single"/>
        </w:rPr>
      </w:pPr>
    </w:p>
    <w:p w:rsidR="00DC2899" w:rsidRPr="002F4073" w:rsidRDefault="00DC2899" w:rsidP="006F3041">
      <w:pPr>
        <w:spacing w:after="0" w:line="240" w:lineRule="auto"/>
        <w:rPr>
          <w:b/>
          <w:u w:val="single"/>
        </w:rPr>
      </w:pPr>
      <w:r>
        <w:rPr>
          <w:b/>
          <w:u w:val="single"/>
        </w:rPr>
        <w:t>Lists (arrays)</w:t>
      </w:r>
    </w:p>
    <w:p w:rsidR="00DC2899" w:rsidRDefault="00DC2899" w:rsidP="006F3041">
      <w:pPr>
        <w:spacing w:after="0" w:line="240" w:lineRule="auto"/>
      </w:pPr>
    </w:p>
    <w:p w:rsidR="00DC2899" w:rsidRDefault="00DC2899" w:rsidP="00043060">
      <w:pPr>
        <w:spacing w:after="0" w:line="240" w:lineRule="auto"/>
      </w:pPr>
      <w:r>
        <w:t>Lists are a data structure in which you can store things. Lists are assigned to a name using square brackets:</w:t>
      </w:r>
    </w:p>
    <w:p w:rsidR="00DC2899" w:rsidRDefault="00DC2899" w:rsidP="00043060">
      <w:pPr>
        <w:spacing w:after="0" w:line="240" w:lineRule="auto"/>
      </w:pPr>
    </w:p>
    <w:p w:rsidR="00DC2899" w:rsidRDefault="00DC2899" w:rsidP="005422F7">
      <w:r w:rsidRPr="00E81FC3">
        <w:t>&gt;&gt;&gt;</w:t>
      </w:r>
      <w:proofErr w:type="spellStart"/>
      <w:r w:rsidRPr="00E81FC3">
        <w:t>mylist</w:t>
      </w:r>
      <w:proofErr w:type="spellEnd"/>
      <w:r w:rsidRPr="00E81FC3">
        <w:t>=["</w:t>
      </w:r>
      <w:proofErr w:type="spellStart"/>
      <w:r w:rsidRPr="00E81FC3">
        <w:t>apple","oranges","lemon","pear","lime</w:t>
      </w:r>
      <w:proofErr w:type="spellEnd"/>
      <w:r w:rsidRPr="00E81FC3">
        <w:t>"]</w:t>
      </w:r>
    </w:p>
    <w:p w:rsidR="00DC2899" w:rsidRDefault="00DC2899" w:rsidP="006F304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0"/>
        <w:gridCol w:w="1780"/>
        <w:gridCol w:w="1780"/>
        <w:gridCol w:w="1780"/>
        <w:gridCol w:w="1781"/>
      </w:tblGrid>
      <w:tr w:rsidR="00DC2899" w:rsidRPr="00C95C0B" w:rsidTr="00C95C0B">
        <w:tc>
          <w:tcPr>
            <w:tcW w:w="1780" w:type="dxa"/>
          </w:tcPr>
          <w:p w:rsidR="00DC2899" w:rsidRPr="00C95C0B" w:rsidRDefault="00DC2899" w:rsidP="00C95C0B">
            <w:pPr>
              <w:spacing w:after="0" w:line="240" w:lineRule="auto"/>
            </w:pPr>
            <w:r w:rsidRPr="00C95C0B">
              <w:t>apples</w:t>
            </w:r>
          </w:p>
        </w:tc>
        <w:tc>
          <w:tcPr>
            <w:tcW w:w="1780" w:type="dxa"/>
          </w:tcPr>
          <w:p w:rsidR="00DC2899" w:rsidRPr="00C95C0B" w:rsidRDefault="00DC2899" w:rsidP="00C95C0B">
            <w:pPr>
              <w:spacing w:after="0" w:line="240" w:lineRule="auto"/>
            </w:pPr>
            <w:r w:rsidRPr="00C95C0B">
              <w:t>oranges</w:t>
            </w:r>
          </w:p>
        </w:tc>
        <w:tc>
          <w:tcPr>
            <w:tcW w:w="1780" w:type="dxa"/>
          </w:tcPr>
          <w:p w:rsidR="00DC2899" w:rsidRPr="00C95C0B" w:rsidRDefault="00DC2899" w:rsidP="00C95C0B">
            <w:pPr>
              <w:spacing w:after="0" w:line="240" w:lineRule="auto"/>
            </w:pPr>
            <w:r w:rsidRPr="00C95C0B">
              <w:t>lemon</w:t>
            </w:r>
          </w:p>
        </w:tc>
        <w:tc>
          <w:tcPr>
            <w:tcW w:w="1780" w:type="dxa"/>
          </w:tcPr>
          <w:p w:rsidR="00DC2899" w:rsidRPr="00C95C0B" w:rsidRDefault="00DC2899" w:rsidP="00C95C0B">
            <w:pPr>
              <w:spacing w:after="0" w:line="240" w:lineRule="auto"/>
            </w:pPr>
            <w:r w:rsidRPr="00C95C0B">
              <w:t>pear</w:t>
            </w:r>
          </w:p>
        </w:tc>
        <w:tc>
          <w:tcPr>
            <w:tcW w:w="1781" w:type="dxa"/>
          </w:tcPr>
          <w:p w:rsidR="00DC2899" w:rsidRPr="00C95C0B" w:rsidRDefault="00DC2899" w:rsidP="00C95C0B">
            <w:pPr>
              <w:spacing w:after="0" w:line="240" w:lineRule="auto"/>
            </w:pPr>
            <w:r w:rsidRPr="00C95C0B">
              <w:t>lime</w:t>
            </w:r>
          </w:p>
        </w:tc>
      </w:tr>
      <w:tr w:rsidR="00DC2899" w:rsidRPr="00C95C0B" w:rsidTr="00C95C0B">
        <w:tc>
          <w:tcPr>
            <w:tcW w:w="1780" w:type="dxa"/>
          </w:tcPr>
          <w:p w:rsidR="00DC2899" w:rsidRPr="00C95C0B" w:rsidRDefault="00DC2899" w:rsidP="00C95C0B">
            <w:pPr>
              <w:spacing w:after="0" w:line="240" w:lineRule="auto"/>
            </w:pPr>
            <w:r w:rsidRPr="00C95C0B">
              <w:t>0</w:t>
            </w:r>
          </w:p>
        </w:tc>
        <w:tc>
          <w:tcPr>
            <w:tcW w:w="1780" w:type="dxa"/>
          </w:tcPr>
          <w:p w:rsidR="00DC2899" w:rsidRPr="00C95C0B" w:rsidRDefault="00DC2899" w:rsidP="00C95C0B">
            <w:pPr>
              <w:spacing w:after="0" w:line="240" w:lineRule="auto"/>
            </w:pPr>
            <w:r w:rsidRPr="00C95C0B">
              <w:t>1</w:t>
            </w:r>
          </w:p>
        </w:tc>
        <w:tc>
          <w:tcPr>
            <w:tcW w:w="1780" w:type="dxa"/>
          </w:tcPr>
          <w:p w:rsidR="00DC2899" w:rsidRPr="00C95C0B" w:rsidRDefault="00DC2899" w:rsidP="00C95C0B">
            <w:pPr>
              <w:spacing w:after="0" w:line="240" w:lineRule="auto"/>
            </w:pPr>
            <w:r w:rsidRPr="00C95C0B">
              <w:t>2</w:t>
            </w:r>
          </w:p>
        </w:tc>
        <w:tc>
          <w:tcPr>
            <w:tcW w:w="1780" w:type="dxa"/>
          </w:tcPr>
          <w:p w:rsidR="00DC2899" w:rsidRPr="00C95C0B" w:rsidRDefault="00DC2899" w:rsidP="00C95C0B">
            <w:pPr>
              <w:spacing w:after="0" w:line="240" w:lineRule="auto"/>
            </w:pPr>
            <w:r w:rsidRPr="00C95C0B">
              <w:t>3</w:t>
            </w:r>
          </w:p>
        </w:tc>
        <w:tc>
          <w:tcPr>
            <w:tcW w:w="1781" w:type="dxa"/>
          </w:tcPr>
          <w:p w:rsidR="00DC2899" w:rsidRPr="00C95C0B" w:rsidRDefault="00DC2899" w:rsidP="00C95C0B">
            <w:pPr>
              <w:spacing w:after="0" w:line="240" w:lineRule="auto"/>
            </w:pPr>
            <w:r w:rsidRPr="00C95C0B">
              <w:t>4</w:t>
            </w:r>
          </w:p>
        </w:tc>
      </w:tr>
    </w:tbl>
    <w:p w:rsidR="00DC2899" w:rsidRDefault="00DC2899" w:rsidP="006F3041">
      <w:pPr>
        <w:spacing w:after="0" w:line="240" w:lineRule="auto"/>
      </w:pPr>
    </w:p>
    <w:p w:rsidR="00DC2899" w:rsidRDefault="00DC2899" w:rsidP="00043060">
      <w:pPr>
        <w:spacing w:after="0" w:line="240" w:lineRule="auto"/>
      </w:pPr>
      <w:r>
        <w:t>Each item in a list is given an index location which starts from position zero (0).</w:t>
      </w:r>
    </w:p>
    <w:p w:rsidR="00DC2899" w:rsidRDefault="00DC2899" w:rsidP="00043060">
      <w:pPr>
        <w:spacing w:after="0" w:line="240" w:lineRule="auto"/>
      </w:pPr>
    </w:p>
    <w:p w:rsidR="00DC2899" w:rsidRDefault="00DC2899" w:rsidP="00043060">
      <w:pPr>
        <w:spacing w:after="0" w:line="240" w:lineRule="auto"/>
      </w:pPr>
      <w:r>
        <w:t>Parts of a list can be referenced by giving the index location as an integer number.</w:t>
      </w:r>
    </w:p>
    <w:p w:rsidR="00DC2899" w:rsidRDefault="00DC2899" w:rsidP="00043060">
      <w:pPr>
        <w:spacing w:after="0" w:line="240" w:lineRule="auto"/>
      </w:pPr>
    </w:p>
    <w:p w:rsidR="00DC2899" w:rsidRDefault="00DC2899" w:rsidP="00043060">
      <w:pPr>
        <w:spacing w:after="0" w:line="240" w:lineRule="auto"/>
      </w:pPr>
      <w:r>
        <w:t xml:space="preserve">List </w:t>
      </w:r>
      <w:proofErr w:type="gramStart"/>
      <w:r>
        <w:t>name[</w:t>
      </w:r>
      <w:proofErr w:type="gramEnd"/>
      <w:r>
        <w:t>index]</w:t>
      </w:r>
    </w:p>
    <w:p w:rsidR="00DC2899" w:rsidRDefault="00DC2899" w:rsidP="00043060">
      <w:pPr>
        <w:spacing w:after="0" w:line="240" w:lineRule="auto"/>
      </w:pPr>
    </w:p>
    <w:p w:rsidR="00DC2899" w:rsidRDefault="00DC2899" w:rsidP="00043060">
      <w:pPr>
        <w:spacing w:after="0" w:line="240" w:lineRule="auto"/>
      </w:pPr>
      <w:r>
        <w:t>A range of values can be displayed using:</w:t>
      </w:r>
    </w:p>
    <w:p w:rsidR="00DC2899" w:rsidRDefault="00DC2899" w:rsidP="00043060">
      <w:pPr>
        <w:spacing w:after="0" w:line="240" w:lineRule="auto"/>
        <w:ind w:left="720"/>
      </w:pPr>
    </w:p>
    <w:p w:rsidR="00DC2899" w:rsidRDefault="00DC2899" w:rsidP="00043060">
      <w:pPr>
        <w:spacing w:after="0" w:line="240" w:lineRule="auto"/>
        <w:ind w:left="720"/>
      </w:pPr>
      <w:r w:rsidRPr="001428F2">
        <w:t>[</w:t>
      </w:r>
      <w:proofErr w:type="gramStart"/>
      <w:r w:rsidRPr="001428F2">
        <w:t>start</w:t>
      </w:r>
      <w:proofErr w:type="gramEnd"/>
      <w:r w:rsidRPr="001428F2">
        <w:t xml:space="preserve"> </w:t>
      </w:r>
      <w:r>
        <w:t>index</w:t>
      </w:r>
      <w:r w:rsidRPr="001428F2">
        <w:t xml:space="preserve">: end </w:t>
      </w:r>
      <w:r>
        <w:t>index</w:t>
      </w:r>
      <w:r w:rsidRPr="001428F2">
        <w:t>]</w:t>
      </w:r>
    </w:p>
    <w:p w:rsidR="00DC2899" w:rsidRDefault="00DC2899" w:rsidP="00043060">
      <w:pPr>
        <w:spacing w:after="0" w:line="240" w:lineRule="auto"/>
        <w:ind w:left="720"/>
      </w:pPr>
    </w:p>
    <w:p w:rsidR="00DC2899" w:rsidRDefault="00DC2899" w:rsidP="005422F7">
      <w:pPr>
        <w:pStyle w:val="ListParagraph"/>
        <w:numPr>
          <w:ilvl w:val="0"/>
          <w:numId w:val="15"/>
        </w:numPr>
        <w:spacing w:after="0" w:line="240" w:lineRule="auto"/>
      </w:pPr>
      <w:r>
        <w:t>Start index is the index to start at (remember that indexing starts at zero)</w:t>
      </w:r>
    </w:p>
    <w:p w:rsidR="00DC2899" w:rsidRDefault="00DC2899" w:rsidP="005422F7">
      <w:pPr>
        <w:pStyle w:val="ListParagraph"/>
        <w:numPr>
          <w:ilvl w:val="0"/>
          <w:numId w:val="15"/>
        </w:numPr>
        <w:spacing w:after="0" w:line="240" w:lineRule="auto"/>
      </w:pPr>
      <w:r>
        <w:t>End position is the index AFTER the index required.</w:t>
      </w:r>
    </w:p>
    <w:p w:rsidR="00DC2899" w:rsidRDefault="00DC2899" w:rsidP="00043060">
      <w:pPr>
        <w:spacing w:after="0" w:line="240" w:lineRule="auto"/>
      </w:pPr>
    </w:p>
    <w:p w:rsidR="00DC2899" w:rsidRDefault="00DC2899" w:rsidP="00043060">
      <w:r>
        <w:t>Make the list and experiment with the list commands.</w:t>
      </w:r>
    </w:p>
    <w:p w:rsidR="00DC2899" w:rsidRDefault="00DC2899" w:rsidP="00043060">
      <w:r w:rsidRPr="00E81FC3">
        <w:t>&gt;&gt;&gt;</w:t>
      </w:r>
      <w:proofErr w:type="spellStart"/>
      <w:r w:rsidRPr="00E81FC3">
        <w:t>mylist</w:t>
      </w:r>
      <w:proofErr w:type="spellEnd"/>
      <w:r w:rsidRPr="00E81FC3">
        <w:t>=["</w:t>
      </w:r>
      <w:proofErr w:type="spellStart"/>
      <w:r w:rsidRPr="00E81FC3">
        <w:t>apple","oranges","lemon","pear","lime</w:t>
      </w:r>
      <w:proofErr w:type="spellEnd"/>
      <w:r w:rsidRPr="00E81FC3">
        <w:t>"]</w:t>
      </w:r>
    </w:p>
    <w:p w:rsidR="00DC2899" w:rsidRDefault="00DC2899" w:rsidP="00E81FC3">
      <w:r>
        <w:t xml:space="preserve">What does </w:t>
      </w:r>
      <w:proofErr w:type="spellStart"/>
      <w:proofErr w:type="gramStart"/>
      <w:r w:rsidRPr="005422F7">
        <w:rPr>
          <w:b/>
        </w:rPr>
        <w:t>mylist</w:t>
      </w:r>
      <w:proofErr w:type="spellEnd"/>
      <w:r w:rsidRPr="005422F7">
        <w:rPr>
          <w:b/>
        </w:rPr>
        <w:t>[</w:t>
      </w:r>
      <w:proofErr w:type="gramEnd"/>
      <w:r w:rsidRPr="005422F7">
        <w:rPr>
          <w:b/>
        </w:rPr>
        <w:t>1]</w:t>
      </w:r>
      <w:r>
        <w:t xml:space="preserve"> display?</w:t>
      </w:r>
    </w:p>
    <w:p w:rsidR="00DC2899" w:rsidRDefault="00DC2899" w:rsidP="00E81FC3">
      <w:r>
        <w:t xml:space="preserve">What does </w:t>
      </w:r>
      <w:proofErr w:type="spellStart"/>
      <w:proofErr w:type="gramStart"/>
      <w:r w:rsidRPr="005422F7">
        <w:rPr>
          <w:b/>
        </w:rPr>
        <w:t>mylist</w:t>
      </w:r>
      <w:proofErr w:type="spellEnd"/>
      <w:r w:rsidRPr="005422F7">
        <w:rPr>
          <w:b/>
        </w:rPr>
        <w:t>[</w:t>
      </w:r>
      <w:proofErr w:type="gramEnd"/>
      <w:r w:rsidRPr="005422F7">
        <w:rPr>
          <w:b/>
        </w:rPr>
        <w:t>1:3]</w:t>
      </w:r>
      <w:r>
        <w:t xml:space="preserve"> display?</w:t>
      </w:r>
    </w:p>
    <w:p w:rsidR="00DC2899" w:rsidRDefault="00DC2899" w:rsidP="00E81FC3">
      <w:r>
        <w:t xml:space="preserve">What does </w:t>
      </w:r>
      <w:proofErr w:type="spellStart"/>
      <w:proofErr w:type="gramStart"/>
      <w:r w:rsidRPr="005422F7">
        <w:rPr>
          <w:b/>
        </w:rPr>
        <w:t>mylist</w:t>
      </w:r>
      <w:proofErr w:type="spellEnd"/>
      <w:r w:rsidRPr="005422F7">
        <w:rPr>
          <w:b/>
        </w:rPr>
        <w:t>[</w:t>
      </w:r>
      <w:proofErr w:type="gramEnd"/>
      <w:r w:rsidRPr="005422F7">
        <w:rPr>
          <w:b/>
        </w:rPr>
        <w:t>-1]</w:t>
      </w:r>
      <w:r>
        <w:t xml:space="preserve"> display?</w:t>
      </w:r>
    </w:p>
    <w:p w:rsidR="00DC2899" w:rsidRDefault="00DC2899" w:rsidP="00E81FC3">
      <w:r>
        <w:t>What command will display just apple?</w:t>
      </w:r>
    </w:p>
    <w:p w:rsidR="00DC2899" w:rsidRDefault="00DC2899" w:rsidP="00E81FC3">
      <w:r>
        <w:t>What command will display lemon and pear?</w:t>
      </w:r>
    </w:p>
    <w:p w:rsidR="00DC2899" w:rsidRDefault="00DC2899" w:rsidP="00E81FC3"/>
    <w:p w:rsidR="00DC2899" w:rsidRDefault="00DC2899" w:rsidP="00745E8D">
      <w:r>
        <w:t xml:space="preserve">Make a new list called </w:t>
      </w:r>
      <w:proofErr w:type="spellStart"/>
      <w:r>
        <w:t>myfood</w:t>
      </w:r>
      <w:proofErr w:type="spellEnd"/>
      <w:r>
        <w:t xml:space="preserve"> containing your 5 favourite foods.</w:t>
      </w:r>
    </w:p>
    <w:p w:rsidR="00DC2899" w:rsidRDefault="00DC2899" w:rsidP="00745E8D">
      <w:r>
        <w:t>Display the whole list.</w:t>
      </w:r>
    </w:p>
    <w:p w:rsidR="00DC2899" w:rsidRDefault="00DC2899" w:rsidP="00745E8D">
      <w:r>
        <w:t>Display the item at index position 3</w:t>
      </w:r>
    </w:p>
    <w:p w:rsidR="00DC2899" w:rsidRDefault="00DC2899" w:rsidP="00745E8D">
      <w:r>
        <w:t>Display the item at index position 0</w:t>
      </w:r>
    </w:p>
    <w:p w:rsidR="00DC2899" w:rsidRDefault="00DC2899" w:rsidP="00745E8D">
      <w:r>
        <w:t>Display the items at index position 1 to 4.</w:t>
      </w:r>
    </w:p>
    <w:p w:rsidR="00DC2899" w:rsidRPr="002F4073" w:rsidRDefault="00DC2899" w:rsidP="006F3041">
      <w:pPr>
        <w:spacing w:after="0" w:line="240" w:lineRule="auto"/>
        <w:rPr>
          <w:b/>
          <w:u w:val="single"/>
        </w:rPr>
      </w:pPr>
      <w:r w:rsidRPr="002F4073">
        <w:rPr>
          <w:b/>
          <w:u w:val="single"/>
        </w:rPr>
        <w:t>Activity</w:t>
      </w:r>
      <w:r>
        <w:rPr>
          <w:b/>
          <w:u w:val="single"/>
        </w:rPr>
        <w:t xml:space="preserve"> 11.3</w:t>
      </w:r>
    </w:p>
    <w:p w:rsidR="00DC2899" w:rsidRDefault="00DC2899" w:rsidP="006F3041">
      <w:pPr>
        <w:spacing w:after="0" w:line="240" w:lineRule="auto"/>
      </w:pPr>
    </w:p>
    <w:p w:rsidR="00DC2899" w:rsidRPr="0069346E" w:rsidRDefault="00DC2899" w:rsidP="006F3041">
      <w:pPr>
        <w:spacing w:after="0" w:line="240" w:lineRule="auto"/>
        <w:rPr>
          <w:b/>
          <w:u w:val="single"/>
        </w:rPr>
      </w:pPr>
      <w:r w:rsidRPr="0069346E">
        <w:rPr>
          <w:b/>
          <w:u w:val="single"/>
        </w:rPr>
        <w:t>Using lists</w:t>
      </w:r>
    </w:p>
    <w:p w:rsidR="00DC2899" w:rsidRDefault="00DC2899" w:rsidP="006F3041">
      <w:pPr>
        <w:spacing w:after="0" w:line="240" w:lineRule="auto"/>
      </w:pPr>
    </w:p>
    <w:p w:rsidR="00DC2899" w:rsidRDefault="00DC2899" w:rsidP="006F3041">
      <w:pPr>
        <w:spacing w:after="0" w:line="240" w:lineRule="auto"/>
      </w:pPr>
      <w:r>
        <w:t xml:space="preserve">Make the list which contains the class marks for Amy Jones.  </w:t>
      </w:r>
    </w:p>
    <w:p w:rsidR="00DC2899" w:rsidRDefault="00DC2899" w:rsidP="006F3041">
      <w:pPr>
        <w:spacing w:after="0" w:line="240" w:lineRule="auto"/>
      </w:pPr>
    </w:p>
    <w:p w:rsidR="00DC2899" w:rsidRDefault="00DC2899" w:rsidP="006F3041">
      <w:pPr>
        <w:spacing w:after="0" w:line="240" w:lineRule="auto"/>
      </w:pPr>
      <w:r>
        <w:t xml:space="preserve">Marks = </w:t>
      </w:r>
      <w:r w:rsidRPr="00A03BD0">
        <w:t>['Amy', 'Jones', 'English', 67, 'Maths', 76, 'Computer Science', 96]</w:t>
      </w:r>
    </w:p>
    <w:p w:rsidR="00DC2899" w:rsidRDefault="00DC2899" w:rsidP="006F3041">
      <w:pPr>
        <w:spacing w:after="0" w:line="240" w:lineRule="auto"/>
      </w:pPr>
    </w:p>
    <w:p w:rsidR="00DC2899" w:rsidRDefault="00DC2899" w:rsidP="006F3041">
      <w:pPr>
        <w:spacing w:after="0" w:line="240" w:lineRule="auto"/>
      </w:pPr>
      <w:r>
        <w:t>Answer the following questions:</w:t>
      </w:r>
    </w:p>
    <w:p w:rsidR="00DC2899" w:rsidRDefault="00DC2899" w:rsidP="006F3041">
      <w:pPr>
        <w:spacing w:after="0" w:line="240" w:lineRule="auto"/>
      </w:pPr>
    </w:p>
    <w:p w:rsidR="00DC2899" w:rsidRDefault="00DC2899" w:rsidP="00A03BD0">
      <w:pPr>
        <w:spacing w:after="0" w:line="240" w:lineRule="auto"/>
      </w:pPr>
      <w:r>
        <w:t>The English teacher entered the mark incorrectly; it should be 72 not 67. Alter this item in the list.</w:t>
      </w:r>
    </w:p>
    <w:p w:rsidR="00DC2899" w:rsidRDefault="00DC2899" w:rsidP="00A03BD0">
      <w:pPr>
        <w:spacing w:after="0" w:line="240" w:lineRule="auto"/>
      </w:pPr>
    </w:p>
    <w:p w:rsidR="00DC2899" w:rsidRDefault="00DC2899" w:rsidP="006F3041">
      <w:pPr>
        <w:spacing w:after="0" w:line="240" w:lineRule="auto"/>
      </w:pPr>
      <w:r>
        <w:t>Add the marks for Physics to the end of the list.  “Physics”, 65</w:t>
      </w:r>
    </w:p>
    <w:p w:rsidR="00DC2899" w:rsidRDefault="00DC2899" w:rsidP="006F3041">
      <w:pPr>
        <w:spacing w:after="0" w:line="240" w:lineRule="auto"/>
      </w:pPr>
    </w:p>
    <w:p w:rsidR="00DC2899" w:rsidRDefault="00DC2899" w:rsidP="006F3041">
      <w:pPr>
        <w:spacing w:after="0" w:line="240" w:lineRule="auto"/>
      </w:pPr>
      <w:r>
        <w:t>The Maths marks are all wrong.  Remove the items for “Maths” and the score 76</w:t>
      </w:r>
    </w:p>
    <w:p w:rsidR="00DC2899" w:rsidRDefault="00DC2899" w:rsidP="006F3041">
      <w:pPr>
        <w:spacing w:after="0" w:line="240" w:lineRule="auto"/>
      </w:pPr>
    </w:p>
    <w:p w:rsidR="00DC2899" w:rsidRDefault="00DC2899" w:rsidP="006F3041">
      <w:pPr>
        <w:spacing w:after="0" w:line="240" w:lineRule="auto"/>
      </w:pPr>
      <w:r>
        <w:t>Write a program to find the average score for the 3 subjects.</w:t>
      </w:r>
    </w:p>
    <w:p w:rsidR="00DC2899" w:rsidRDefault="00DC2899" w:rsidP="006F3041">
      <w:pPr>
        <w:spacing w:after="0" w:line="240" w:lineRule="auto"/>
      </w:pPr>
    </w:p>
    <w:p w:rsidR="00DC2899" w:rsidRDefault="00DC2899" w:rsidP="006F3041">
      <w:pPr>
        <w:spacing w:after="0" w:line="240" w:lineRule="auto"/>
        <w:rPr>
          <w:b/>
          <w:u w:val="single"/>
        </w:rPr>
      </w:pPr>
      <w:r w:rsidRPr="006E194D">
        <w:rPr>
          <w:b/>
          <w:u w:val="single"/>
        </w:rPr>
        <w:t>Activity</w:t>
      </w:r>
      <w:r>
        <w:rPr>
          <w:b/>
          <w:u w:val="single"/>
        </w:rPr>
        <w:t xml:space="preserve"> 11.4</w:t>
      </w:r>
    </w:p>
    <w:p w:rsidR="00DC2899" w:rsidRDefault="00DC2899" w:rsidP="006F3041">
      <w:pPr>
        <w:spacing w:after="0" w:line="240" w:lineRule="auto"/>
        <w:rPr>
          <w:b/>
          <w:u w:val="single"/>
        </w:rPr>
      </w:pPr>
    </w:p>
    <w:p w:rsidR="00DC2899" w:rsidRPr="006E194D" w:rsidRDefault="00DC2899" w:rsidP="006F3041">
      <w:pPr>
        <w:spacing w:after="0" w:line="240" w:lineRule="auto"/>
        <w:rPr>
          <w:b/>
          <w:u w:val="single"/>
        </w:rPr>
      </w:pPr>
      <w:r>
        <w:rPr>
          <w:b/>
          <w:u w:val="single"/>
        </w:rPr>
        <w:t>Using Python docs help</w:t>
      </w:r>
    </w:p>
    <w:p w:rsidR="00DC2899" w:rsidRDefault="00DC2899" w:rsidP="006F3041">
      <w:pPr>
        <w:spacing w:after="0" w:line="240" w:lineRule="auto"/>
      </w:pPr>
    </w:p>
    <w:p w:rsidR="00DC2899" w:rsidRDefault="00DC2899" w:rsidP="006F3041">
      <w:pPr>
        <w:spacing w:after="0" w:line="240" w:lineRule="auto"/>
      </w:pPr>
      <w:r>
        <w:t>Use Python docs to find out more about lists.</w:t>
      </w:r>
    </w:p>
    <w:p w:rsidR="00DC2899" w:rsidRDefault="00DC2899" w:rsidP="006F3041">
      <w:pPr>
        <w:spacing w:after="0" w:line="240" w:lineRule="auto"/>
      </w:pPr>
    </w:p>
    <w:p w:rsidR="00DC2899" w:rsidRDefault="00DC2899" w:rsidP="006F3041">
      <w:pPr>
        <w:spacing w:after="0" w:line="240" w:lineRule="auto"/>
        <w:rPr>
          <w:i/>
        </w:rPr>
      </w:pPr>
      <w:r>
        <w:t xml:space="preserve">Use </w:t>
      </w:r>
      <w:r w:rsidRPr="00170B70">
        <w:rPr>
          <w:i/>
        </w:rPr>
        <w:t>help/python docs</w:t>
      </w:r>
      <w:r>
        <w:t xml:space="preserve"> then select the </w:t>
      </w:r>
      <w:r w:rsidRPr="00170B70">
        <w:rPr>
          <w:i/>
        </w:rPr>
        <w:t>Python tutorial</w:t>
      </w:r>
      <w:r>
        <w:t xml:space="preserve"> and go to </w:t>
      </w:r>
      <w:r w:rsidRPr="00170B70">
        <w:rPr>
          <w:i/>
        </w:rPr>
        <w:t>3.1.4 Lists.</w:t>
      </w:r>
    </w:p>
    <w:p w:rsidR="00DC2899" w:rsidRDefault="00DC2899" w:rsidP="006F3041">
      <w:pPr>
        <w:spacing w:after="0" w:line="240" w:lineRule="auto"/>
        <w:rPr>
          <w:i/>
        </w:rPr>
      </w:pPr>
    </w:p>
    <w:p w:rsidR="00DC2899" w:rsidRPr="00C03972" w:rsidRDefault="00DC2899" w:rsidP="006F3041">
      <w:pPr>
        <w:spacing w:after="0" w:line="240" w:lineRule="auto"/>
      </w:pPr>
      <w:r w:rsidRPr="00C03972">
        <w:t xml:space="preserve">Read through the discussion of lists and try out the examples. Make a note of </w:t>
      </w:r>
      <w:r>
        <w:t>three more facts about lists to share in the next class</w:t>
      </w:r>
      <w:r w:rsidRPr="00C03972">
        <w:t xml:space="preserve">. </w:t>
      </w:r>
    </w:p>
    <w:p w:rsidR="00DC2899" w:rsidRDefault="00DC2899" w:rsidP="006F3041">
      <w:pPr>
        <w:spacing w:after="0" w:line="240" w:lineRule="auto"/>
      </w:pPr>
    </w:p>
    <w:p w:rsidR="00DC2899" w:rsidRPr="006852E4" w:rsidRDefault="00DC2899" w:rsidP="006852E4">
      <w:pPr>
        <w:rPr>
          <w:b/>
          <w:bCs/>
        </w:rPr>
      </w:pPr>
      <w:r>
        <w:t xml:space="preserve">Python is </w:t>
      </w:r>
      <w:proofErr w:type="spellStart"/>
      <w:proofErr w:type="gramStart"/>
      <w:r>
        <w:t>avery</w:t>
      </w:r>
      <w:proofErr w:type="spellEnd"/>
      <w:proofErr w:type="gramEnd"/>
      <w:r>
        <w:t xml:space="preserve"> powerful programming language which is used in Universities and commercial organisations. You do not need to know all the details provided in the Python docs but, with practice, you should be able to find information about Python that can be very useful.</w:t>
      </w:r>
    </w:p>
    <w:p w:rsidR="00DC2899" w:rsidRPr="003F4AE4" w:rsidRDefault="00DC2899" w:rsidP="003F4AE4">
      <w:r>
        <w:br w:type="page"/>
      </w:r>
      <w:r w:rsidR="003F4AE4">
        <w:rPr>
          <w:b/>
          <w:bCs/>
        </w:rPr>
        <w:lastRenderedPageBreak/>
        <w:t>Lesson 14 activities</w:t>
      </w:r>
    </w:p>
    <w:p w:rsidR="00DC2899" w:rsidRDefault="00DC2899" w:rsidP="006F3041">
      <w:pPr>
        <w:spacing w:after="0" w:line="240" w:lineRule="auto"/>
      </w:pPr>
    </w:p>
    <w:p w:rsidR="00DC2899" w:rsidRPr="00187661" w:rsidRDefault="00DC2899" w:rsidP="00FB0D46">
      <w:pPr>
        <w:spacing w:after="0" w:line="240" w:lineRule="auto"/>
        <w:rPr>
          <w:b/>
          <w:u w:val="single"/>
        </w:rPr>
      </w:pPr>
      <w:r>
        <w:rPr>
          <w:b/>
          <w:u w:val="single"/>
        </w:rPr>
        <w:br w:type="page"/>
      </w:r>
      <w:r w:rsidRPr="00187661">
        <w:rPr>
          <w:b/>
          <w:u w:val="single"/>
        </w:rPr>
        <w:lastRenderedPageBreak/>
        <w:t>Activity</w:t>
      </w:r>
      <w:r>
        <w:rPr>
          <w:b/>
          <w:u w:val="single"/>
        </w:rPr>
        <w:t xml:space="preserve"> 14.4</w:t>
      </w:r>
    </w:p>
    <w:p w:rsidR="00DC2899" w:rsidRDefault="00DC2899" w:rsidP="00FB0D46">
      <w:pPr>
        <w:spacing w:after="0" w:line="240" w:lineRule="auto"/>
      </w:pPr>
    </w:p>
    <w:p w:rsidR="00DC2899" w:rsidRDefault="00DC2899" w:rsidP="00B81A6B">
      <w:pPr>
        <w:spacing w:after="0" w:line="240" w:lineRule="auto"/>
      </w:pPr>
      <w:r>
        <w:t>Write a program that acts like a dice. After each “throw” of the dice it should ask if you wish to continue and stop when you enter “Y”.</w:t>
      </w:r>
    </w:p>
    <w:p w:rsidR="00DC2899" w:rsidRDefault="00DC2899" w:rsidP="00FB0D46">
      <w:pPr>
        <w:spacing w:after="0" w:line="240" w:lineRule="auto"/>
      </w:pPr>
    </w:p>
    <w:p w:rsidR="00DC2899" w:rsidRPr="00187661" w:rsidRDefault="00DC2899" w:rsidP="00FB0D46">
      <w:pPr>
        <w:spacing w:after="0" w:line="240" w:lineRule="auto"/>
        <w:rPr>
          <w:b/>
          <w:u w:val="single"/>
        </w:rPr>
      </w:pPr>
      <w:r w:rsidRPr="00187661">
        <w:rPr>
          <w:b/>
          <w:u w:val="single"/>
        </w:rPr>
        <w:t xml:space="preserve">Activity </w:t>
      </w:r>
      <w:r>
        <w:rPr>
          <w:b/>
          <w:u w:val="single"/>
        </w:rPr>
        <w:t>14.5</w:t>
      </w:r>
    </w:p>
    <w:p w:rsidR="00DC2899" w:rsidRDefault="00DC2899" w:rsidP="00FB0D46">
      <w:pPr>
        <w:spacing w:after="0" w:line="240" w:lineRule="auto"/>
      </w:pPr>
    </w:p>
    <w:p w:rsidR="00DC2899" w:rsidRDefault="00DC2899" w:rsidP="00FB0D46">
      <w:pPr>
        <w:spacing w:after="0" w:line="240" w:lineRule="auto"/>
      </w:pPr>
      <w:r>
        <w:t>Write a program that asks you to guess a number between 1 and 10. It then compares your answer with a randomly generated number and stops the program when the number generated matches the number guessed.</w:t>
      </w:r>
    </w:p>
    <w:p w:rsidR="00DC2899" w:rsidRDefault="00DC2899" w:rsidP="00044502">
      <w:pPr>
        <w:spacing w:after="0" w:line="240" w:lineRule="auto"/>
      </w:pPr>
    </w:p>
    <w:p w:rsidR="00DC2899" w:rsidRDefault="00DC2899" w:rsidP="00044502">
      <w:pPr>
        <w:spacing w:after="0" w:line="240" w:lineRule="auto"/>
        <w:rPr>
          <w:b/>
        </w:rPr>
      </w:pPr>
    </w:p>
    <w:p w:rsidR="00DC2899" w:rsidRPr="004B7897" w:rsidRDefault="00DC2899" w:rsidP="00044502">
      <w:pPr>
        <w:spacing w:after="0" w:line="240" w:lineRule="auto"/>
        <w:rPr>
          <w:b/>
          <w:u w:val="single"/>
        </w:rPr>
      </w:pPr>
      <w:r w:rsidRPr="004B7897">
        <w:rPr>
          <w:b/>
          <w:u w:val="single"/>
        </w:rPr>
        <w:t>Activity 15.4</w:t>
      </w:r>
    </w:p>
    <w:p w:rsidR="00DC2899" w:rsidRDefault="00DC2899" w:rsidP="00044502">
      <w:pPr>
        <w:spacing w:after="0" w:line="240" w:lineRule="auto"/>
        <w:rPr>
          <w:b/>
        </w:rPr>
      </w:pPr>
    </w:p>
    <w:p w:rsidR="00DC2899" w:rsidRPr="004B7897" w:rsidRDefault="00DC2899" w:rsidP="00044502">
      <w:pPr>
        <w:spacing w:after="0" w:line="240" w:lineRule="auto"/>
        <w:rPr>
          <w:b/>
          <w:u w:val="single"/>
        </w:rPr>
      </w:pPr>
      <w:r w:rsidRPr="004B7897">
        <w:rPr>
          <w:b/>
          <w:u w:val="single"/>
        </w:rPr>
        <w:t>Summary sheet for Python and two-dimensional arrays</w:t>
      </w:r>
    </w:p>
    <w:p w:rsidR="00DC2899" w:rsidRDefault="00DC2899" w:rsidP="00044502">
      <w:pPr>
        <w:spacing w:after="0"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5023"/>
      </w:tblGrid>
      <w:tr w:rsidR="00DC2899" w:rsidRPr="00C95C0B" w:rsidTr="00C95C0B">
        <w:tc>
          <w:tcPr>
            <w:tcW w:w="9242" w:type="dxa"/>
            <w:gridSpan w:val="2"/>
            <w:shd w:val="clear" w:color="auto" w:fill="EEECE1"/>
          </w:tcPr>
          <w:p w:rsidR="00DC2899" w:rsidRPr="00C95C0B" w:rsidRDefault="00DC2899" w:rsidP="00C95C0B">
            <w:pPr>
              <w:spacing w:after="0" w:line="240" w:lineRule="auto"/>
              <w:rPr>
                <w:b/>
              </w:rPr>
            </w:pPr>
            <w:r w:rsidRPr="00C95C0B">
              <w:rPr>
                <w:b/>
              </w:rPr>
              <w:t xml:space="preserve">How to use </w:t>
            </w:r>
            <w:r>
              <w:rPr>
                <w:b/>
              </w:rPr>
              <w:t>two</w:t>
            </w:r>
            <w:r w:rsidRPr="00C95C0B">
              <w:rPr>
                <w:b/>
              </w:rPr>
              <w:t>-dimensional arrays in Python (nested lists which start from zero)</w:t>
            </w:r>
          </w:p>
        </w:tc>
      </w:tr>
      <w:tr w:rsidR="00DC2899" w:rsidRPr="00C95C0B" w:rsidTr="00C95C0B">
        <w:tc>
          <w:tcPr>
            <w:tcW w:w="4219" w:type="dxa"/>
          </w:tcPr>
          <w:p w:rsidR="00DC2899" w:rsidRPr="00C95C0B" w:rsidRDefault="00DC2899" w:rsidP="00C95C0B">
            <w:pPr>
              <w:spacing w:after="0" w:line="240" w:lineRule="auto"/>
              <w:rPr>
                <w:b/>
              </w:rPr>
            </w:pPr>
            <w:r w:rsidRPr="00C95C0B">
              <w:rPr>
                <w:b/>
              </w:rPr>
              <w:t>Task</w:t>
            </w:r>
          </w:p>
        </w:tc>
        <w:tc>
          <w:tcPr>
            <w:tcW w:w="5023" w:type="dxa"/>
          </w:tcPr>
          <w:p w:rsidR="00DC2899" w:rsidRPr="00C95C0B" w:rsidRDefault="00DC2899" w:rsidP="00C95C0B">
            <w:pPr>
              <w:spacing w:after="0" w:line="240" w:lineRule="auto"/>
              <w:rPr>
                <w:b/>
              </w:rPr>
            </w:pPr>
            <w:r w:rsidRPr="00C95C0B">
              <w:rPr>
                <w:b/>
              </w:rPr>
              <w:t>Example</w:t>
            </w:r>
          </w:p>
        </w:tc>
      </w:tr>
      <w:tr w:rsidR="00DC2899" w:rsidRPr="00C95C0B" w:rsidTr="00C95C0B">
        <w:tc>
          <w:tcPr>
            <w:tcW w:w="4219" w:type="dxa"/>
          </w:tcPr>
          <w:p w:rsidR="00DC2899" w:rsidRPr="00C95C0B" w:rsidRDefault="00DC2899" w:rsidP="00C95C0B">
            <w:pPr>
              <w:spacing w:after="0" w:line="240" w:lineRule="auto"/>
            </w:pPr>
            <w:r>
              <w:t>How to initialise a two</w:t>
            </w:r>
            <w:r w:rsidRPr="00C95C0B">
              <w:t>-dimensional array</w:t>
            </w:r>
          </w:p>
        </w:tc>
        <w:tc>
          <w:tcPr>
            <w:tcW w:w="5023" w:type="dxa"/>
          </w:tcPr>
          <w:p w:rsidR="00DC2899" w:rsidRPr="00C95C0B" w:rsidRDefault="00DC2899" w:rsidP="00C95C0B">
            <w:pPr>
              <w:spacing w:after="0" w:line="240" w:lineRule="auto"/>
              <w:rPr>
                <w:b/>
              </w:rPr>
            </w:pPr>
          </w:p>
        </w:tc>
      </w:tr>
      <w:tr w:rsidR="00DC2899" w:rsidRPr="00C95C0B" w:rsidTr="00C95C0B">
        <w:tc>
          <w:tcPr>
            <w:tcW w:w="4219" w:type="dxa"/>
          </w:tcPr>
          <w:p w:rsidR="00DC2899" w:rsidRPr="00C95C0B" w:rsidRDefault="00DC2899" w:rsidP="00C95C0B">
            <w:pPr>
              <w:spacing w:after="0" w:line="240" w:lineRule="auto"/>
            </w:pPr>
            <w:r w:rsidRPr="00C95C0B">
              <w:t>How to address an array element</w:t>
            </w:r>
          </w:p>
        </w:tc>
        <w:tc>
          <w:tcPr>
            <w:tcW w:w="5023" w:type="dxa"/>
          </w:tcPr>
          <w:p w:rsidR="00DC2899" w:rsidRPr="00C95C0B" w:rsidRDefault="00DC2899" w:rsidP="00C95C0B">
            <w:pPr>
              <w:spacing w:after="0" w:line="240" w:lineRule="auto"/>
              <w:rPr>
                <w:b/>
              </w:rPr>
            </w:pPr>
          </w:p>
        </w:tc>
      </w:tr>
      <w:tr w:rsidR="00DC2899" w:rsidRPr="00C95C0B" w:rsidTr="00C95C0B">
        <w:tc>
          <w:tcPr>
            <w:tcW w:w="4219" w:type="dxa"/>
          </w:tcPr>
          <w:p w:rsidR="00DC2899" w:rsidRPr="00C95C0B" w:rsidRDefault="00DC2899" w:rsidP="00C95C0B">
            <w:pPr>
              <w:spacing w:after="0" w:line="240" w:lineRule="auto"/>
            </w:pPr>
            <w:r w:rsidRPr="00C95C0B">
              <w:t>How to assign v</w:t>
            </w:r>
            <w:r>
              <w:t>alues in a two-dimensional array.</w:t>
            </w:r>
          </w:p>
        </w:tc>
        <w:tc>
          <w:tcPr>
            <w:tcW w:w="5023" w:type="dxa"/>
          </w:tcPr>
          <w:p w:rsidR="00DC2899" w:rsidRPr="00C95C0B" w:rsidRDefault="00DC2899" w:rsidP="00C95C0B">
            <w:pPr>
              <w:pStyle w:val="ListParagraph"/>
              <w:spacing w:after="0" w:line="240" w:lineRule="auto"/>
              <w:ind w:left="0"/>
            </w:pPr>
          </w:p>
        </w:tc>
      </w:tr>
      <w:tr w:rsidR="00DC2899" w:rsidRPr="00C95C0B" w:rsidTr="00C95C0B">
        <w:tc>
          <w:tcPr>
            <w:tcW w:w="4219" w:type="dxa"/>
          </w:tcPr>
          <w:p w:rsidR="00DC2899" w:rsidRPr="00C95C0B" w:rsidRDefault="00DC2899" w:rsidP="00C95C0B">
            <w:pPr>
              <w:spacing w:after="0" w:line="240" w:lineRule="auto"/>
            </w:pPr>
            <w:r w:rsidRPr="00C95C0B">
              <w:t xml:space="preserve">How to print a </w:t>
            </w:r>
            <w:r>
              <w:t>two</w:t>
            </w:r>
            <w:r w:rsidRPr="00C95C0B">
              <w:t>-dimensional array</w:t>
            </w:r>
          </w:p>
        </w:tc>
        <w:tc>
          <w:tcPr>
            <w:tcW w:w="5023" w:type="dxa"/>
          </w:tcPr>
          <w:p w:rsidR="00DC2899" w:rsidRPr="00C95C0B" w:rsidRDefault="00DC2899" w:rsidP="00C95C0B">
            <w:pPr>
              <w:spacing w:after="0" w:line="240" w:lineRule="auto"/>
            </w:pPr>
          </w:p>
        </w:tc>
      </w:tr>
    </w:tbl>
    <w:p w:rsidR="00DC2899" w:rsidRPr="004B7897" w:rsidRDefault="00DC2899" w:rsidP="00655DA3">
      <w:pPr>
        <w:rPr>
          <w:b/>
          <w:bCs/>
        </w:rPr>
      </w:pPr>
      <w:r>
        <w:br w:type="page"/>
      </w:r>
      <w:r>
        <w:rPr>
          <w:b/>
          <w:bCs/>
        </w:rPr>
        <w:lastRenderedPageBreak/>
        <w:t>Lesson 16 activities</w:t>
      </w:r>
    </w:p>
    <w:p w:rsidR="00DC2899" w:rsidRDefault="00DC2899" w:rsidP="00655DA3">
      <w:pPr>
        <w:rPr>
          <w:b/>
          <w:u w:val="single"/>
        </w:rPr>
      </w:pPr>
      <w:r w:rsidRPr="00C55A15">
        <w:rPr>
          <w:b/>
          <w:u w:val="single"/>
        </w:rPr>
        <w:t>Activity 16.</w:t>
      </w:r>
      <w:r>
        <w:rPr>
          <w:b/>
          <w:u w:val="single"/>
        </w:rPr>
        <w:t>3</w:t>
      </w:r>
    </w:p>
    <w:p w:rsidR="00DC2899" w:rsidRPr="00C55A15" w:rsidRDefault="00DC2899" w:rsidP="00140847">
      <w:pPr>
        <w:rPr>
          <w:b/>
          <w:u w:val="single"/>
        </w:rPr>
      </w:pPr>
      <w:r>
        <w:rPr>
          <w:b/>
          <w:u w:val="single"/>
        </w:rPr>
        <w:t>Validation: presence check</w:t>
      </w:r>
    </w:p>
    <w:p w:rsidR="00DC2899" w:rsidRDefault="00DC2899" w:rsidP="00655DA3">
      <w:r>
        <w:t>Write a program that asks the user to enter a name and uses a presence check to make sure that an answer has been entered. If nothing has been entered the user is asked to re-enter.</w:t>
      </w:r>
    </w:p>
    <w:p w:rsidR="00DC2899" w:rsidRDefault="00DC2899" w:rsidP="00655DA3">
      <w:r>
        <w:t xml:space="preserve">Extension: Give an appropriate message when the user fails to enter any characters.   </w:t>
      </w:r>
    </w:p>
    <w:p w:rsidR="00DC2899" w:rsidRDefault="00DC2899" w:rsidP="00CF1B74">
      <w:pPr>
        <w:rPr>
          <w:b/>
          <w:u w:val="single"/>
        </w:rPr>
      </w:pPr>
      <w:r w:rsidRPr="00C55A15">
        <w:rPr>
          <w:b/>
          <w:u w:val="single"/>
        </w:rPr>
        <w:t>Activity 16.</w:t>
      </w:r>
      <w:r>
        <w:rPr>
          <w:b/>
          <w:u w:val="single"/>
        </w:rPr>
        <w:t>4</w:t>
      </w:r>
    </w:p>
    <w:p w:rsidR="00DC2899" w:rsidRPr="00C55A15" w:rsidRDefault="00DC2899" w:rsidP="00140847">
      <w:pPr>
        <w:rPr>
          <w:b/>
          <w:u w:val="single"/>
        </w:rPr>
      </w:pPr>
      <w:r>
        <w:rPr>
          <w:b/>
          <w:u w:val="single"/>
        </w:rPr>
        <w:t>Validation: type check</w:t>
      </w:r>
    </w:p>
    <w:p w:rsidR="00DC2899" w:rsidRDefault="00DC2899" w:rsidP="00CF1B74">
      <w:r>
        <w:t>Write a program that asks the user to enter their age and checks that they have entered an integer. It should display a message asking them to enter a number if they have not done so.</w:t>
      </w:r>
    </w:p>
    <w:p w:rsidR="00DC2899" w:rsidRPr="00415ADF" w:rsidRDefault="00DC2899" w:rsidP="00CF1B74">
      <w:pPr>
        <w:rPr>
          <w:i/>
          <w:iCs/>
        </w:rPr>
      </w:pPr>
      <w:r w:rsidRPr="00415ADF">
        <w:rPr>
          <w:i/>
          <w:iCs/>
        </w:rPr>
        <w:t>Hint: Use the “try except else” command</w:t>
      </w:r>
    </w:p>
    <w:p w:rsidR="00DC2899" w:rsidRDefault="00DC2899" w:rsidP="00C55A15">
      <w:pPr>
        <w:rPr>
          <w:b/>
          <w:u w:val="single"/>
        </w:rPr>
      </w:pPr>
      <w:r w:rsidRPr="00C55A15">
        <w:rPr>
          <w:b/>
          <w:u w:val="single"/>
        </w:rPr>
        <w:t>Activity</w:t>
      </w:r>
      <w:r>
        <w:rPr>
          <w:b/>
          <w:u w:val="single"/>
        </w:rPr>
        <w:t xml:space="preserve"> 16.5</w:t>
      </w:r>
    </w:p>
    <w:p w:rsidR="00DC2899" w:rsidRPr="00C55A15" w:rsidRDefault="00DC2899" w:rsidP="00140847">
      <w:pPr>
        <w:rPr>
          <w:b/>
          <w:u w:val="single"/>
        </w:rPr>
      </w:pPr>
      <w:r>
        <w:rPr>
          <w:b/>
          <w:u w:val="single"/>
        </w:rPr>
        <w:t>Validation</w:t>
      </w:r>
    </w:p>
    <w:p w:rsidR="00DC2899" w:rsidRDefault="00DC2899" w:rsidP="00145ED1">
      <w:pPr>
        <w:spacing w:after="0" w:line="240" w:lineRule="auto"/>
      </w:pPr>
      <w:r>
        <w:t xml:space="preserve">Write a program that asks the user to enter an email address and then checks the string entered to make sure it contains </w:t>
      </w:r>
      <w:proofErr w:type="gramStart"/>
      <w:r>
        <w:t>an</w:t>
      </w:r>
      <w:proofErr w:type="gramEnd"/>
      <w:r>
        <w:t xml:space="preserve"> “@”. If it does not the user is asked to enter the email address again.</w:t>
      </w:r>
    </w:p>
    <w:p w:rsidR="00DC2899" w:rsidRDefault="00DC2899" w:rsidP="00145ED1">
      <w:pPr>
        <w:spacing w:after="0" w:line="240" w:lineRule="auto"/>
      </w:pPr>
    </w:p>
    <w:p w:rsidR="00DC2899" w:rsidRDefault="00DC2899" w:rsidP="00C55A15">
      <w:pPr>
        <w:rPr>
          <w:b/>
          <w:u w:val="single"/>
        </w:rPr>
      </w:pPr>
      <w:r w:rsidRPr="00C55A15">
        <w:rPr>
          <w:b/>
          <w:u w:val="single"/>
        </w:rPr>
        <w:t>Activity</w:t>
      </w:r>
      <w:r>
        <w:rPr>
          <w:b/>
          <w:u w:val="single"/>
        </w:rPr>
        <w:t xml:space="preserve"> 16.6</w:t>
      </w:r>
    </w:p>
    <w:p w:rsidR="00DC2899" w:rsidRPr="00C55A15" w:rsidRDefault="00DC2899" w:rsidP="00140847">
      <w:pPr>
        <w:rPr>
          <w:b/>
          <w:u w:val="single"/>
        </w:rPr>
      </w:pPr>
      <w:r>
        <w:rPr>
          <w:b/>
          <w:u w:val="single"/>
        </w:rPr>
        <w:t>Validation: range check</w:t>
      </w:r>
    </w:p>
    <w:p w:rsidR="00DC2899" w:rsidRDefault="00DC2899" w:rsidP="006B06CD">
      <w:pPr>
        <w:spacing w:after="0" w:line="240" w:lineRule="auto"/>
      </w:pPr>
      <w:r>
        <w:t>Write a program that asks the user to enter a % of charge left in their mobile phone. Use a range check to make sure the value is less 100% or more than 0%.  The user is asked to re-enter the value if it is outside the range.</w:t>
      </w:r>
    </w:p>
    <w:p w:rsidR="00DC2899" w:rsidRDefault="00DC2899" w:rsidP="006B06CD">
      <w:pPr>
        <w:spacing w:after="0" w:line="240" w:lineRule="auto"/>
      </w:pPr>
    </w:p>
    <w:p w:rsidR="00DC2899" w:rsidRDefault="00DC2899" w:rsidP="006B06CD">
      <w:pPr>
        <w:spacing w:after="0" w:line="240" w:lineRule="auto"/>
      </w:pPr>
      <w:r>
        <w:t>Extension: Alter the program so it only allows integer numbers to be entered.</w:t>
      </w:r>
    </w:p>
    <w:p w:rsidR="00DC2899" w:rsidRDefault="00DC2899" w:rsidP="00145ED1">
      <w:pPr>
        <w:spacing w:after="0" w:line="240" w:lineRule="auto"/>
      </w:pPr>
    </w:p>
    <w:p w:rsidR="00DC2899" w:rsidRDefault="00DC2899" w:rsidP="00655DA3">
      <w:pPr>
        <w:rPr>
          <w:b/>
          <w:u w:val="single"/>
        </w:rPr>
      </w:pPr>
      <w:r w:rsidRPr="00C55A15">
        <w:rPr>
          <w:b/>
          <w:u w:val="single"/>
        </w:rPr>
        <w:t>Activity</w:t>
      </w:r>
      <w:r>
        <w:rPr>
          <w:b/>
          <w:u w:val="single"/>
        </w:rPr>
        <w:t xml:space="preserve"> 16.7</w:t>
      </w:r>
    </w:p>
    <w:p w:rsidR="00DC2899" w:rsidRPr="00C55A15" w:rsidRDefault="00DC2899" w:rsidP="00655DA3">
      <w:pPr>
        <w:rPr>
          <w:b/>
          <w:u w:val="single"/>
        </w:rPr>
      </w:pPr>
      <w:r>
        <w:rPr>
          <w:b/>
          <w:u w:val="single"/>
        </w:rPr>
        <w:t>Try command: divide by zero error check</w:t>
      </w:r>
    </w:p>
    <w:p w:rsidR="00DC2899" w:rsidRDefault="00DC2899" w:rsidP="00265A3B">
      <w:r>
        <w:t>Write a program that asks for two numbers and then divides the numbers and displays the answer. If the program generates a divide by zero error display a message to explain they enter a zero as the second number.</w:t>
      </w:r>
    </w:p>
    <w:p w:rsidR="00DC2899" w:rsidRPr="00C55A15" w:rsidRDefault="00DC2899">
      <w:pPr>
        <w:rPr>
          <w:b/>
          <w:u w:val="single"/>
        </w:rPr>
      </w:pPr>
      <w:r w:rsidRPr="00C55A15">
        <w:rPr>
          <w:b/>
          <w:u w:val="single"/>
        </w:rPr>
        <w:t>Activity 16.</w:t>
      </w:r>
      <w:r>
        <w:rPr>
          <w:b/>
          <w:u w:val="single"/>
        </w:rPr>
        <w:t>8</w:t>
      </w:r>
    </w:p>
    <w:p w:rsidR="00DC2899" w:rsidRDefault="00DC2899">
      <w:r>
        <w:t xml:space="preserve">Write a program that asks the user to enter their name, age and email address using validation to ensure the data contains reasonable values. It should then display the data and ask the user if it is correct. Use validation to make sure the user can reply Y, y or Yes and </w:t>
      </w:r>
      <w:proofErr w:type="spellStart"/>
      <w:r>
        <w:t>N</w:t>
      </w:r>
      <w:proofErr w:type="gramStart"/>
      <w:r>
        <w:t>,n</w:t>
      </w:r>
      <w:proofErr w:type="spellEnd"/>
      <w:proofErr w:type="gramEnd"/>
      <w:r>
        <w:t>, or No. The user should be allowed to re-enter the data if it is incorrect.</w:t>
      </w:r>
    </w:p>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44"/>
        <w:gridCol w:w="3619"/>
        <w:gridCol w:w="3519"/>
      </w:tblGrid>
      <w:tr w:rsidR="00DC2899" w:rsidRPr="00415ADF" w:rsidTr="00C95C0B">
        <w:tc>
          <w:tcPr>
            <w:tcW w:w="3544" w:type="dxa"/>
            <w:shd w:val="clear" w:color="auto" w:fill="EEECE1"/>
          </w:tcPr>
          <w:p w:rsidR="00DC2899" w:rsidRPr="00415ADF" w:rsidRDefault="00DC2899" w:rsidP="00C95C0B">
            <w:pPr>
              <w:spacing w:after="0" w:line="240" w:lineRule="auto"/>
              <w:rPr>
                <w:rFonts w:cs="Arial"/>
                <w:b/>
              </w:rPr>
            </w:pPr>
            <w:r w:rsidRPr="00415ADF">
              <w:rPr>
                <w:b/>
                <w:shd w:val="clear" w:color="auto" w:fill="EEECE1"/>
              </w:rPr>
              <w:t>Variables and arrays</w:t>
            </w:r>
          </w:p>
        </w:tc>
        <w:tc>
          <w:tcPr>
            <w:tcW w:w="3619" w:type="dxa"/>
            <w:shd w:val="clear" w:color="auto" w:fill="EEECE1"/>
          </w:tcPr>
          <w:p w:rsidR="00DC2899" w:rsidRPr="00415ADF" w:rsidRDefault="00DC2899" w:rsidP="00C95C0B">
            <w:pPr>
              <w:spacing w:after="0" w:line="240" w:lineRule="auto"/>
              <w:rPr>
                <w:rFonts w:cs="Arial"/>
              </w:rPr>
            </w:pPr>
          </w:p>
        </w:tc>
        <w:tc>
          <w:tcPr>
            <w:tcW w:w="3519" w:type="dxa"/>
            <w:shd w:val="clear" w:color="auto" w:fill="EEECE1"/>
          </w:tcPr>
          <w:p w:rsidR="00DC2899" w:rsidRPr="00415ADF" w:rsidRDefault="00DC2899" w:rsidP="00C95C0B">
            <w:pPr>
              <w:spacing w:after="0" w:line="240" w:lineRule="auto"/>
              <w:rPr>
                <w:rFonts w:cs="Arial"/>
              </w:rPr>
            </w:pPr>
          </w:p>
        </w:tc>
      </w:tr>
      <w:tr w:rsidR="00DC2899" w:rsidRPr="00415ADF" w:rsidTr="00C95C0B">
        <w:tc>
          <w:tcPr>
            <w:tcW w:w="3544"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Syntax</w:t>
            </w:r>
          </w:p>
        </w:tc>
        <w:tc>
          <w:tcPr>
            <w:tcW w:w="3619"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Description</w:t>
            </w:r>
          </w:p>
        </w:tc>
        <w:tc>
          <w:tcPr>
            <w:tcW w:w="3519"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Example</w:t>
            </w: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r w:rsidR="00DC2899" w:rsidRPr="00415ADF" w:rsidTr="00C95C0B">
        <w:tc>
          <w:tcPr>
            <w:tcW w:w="3544" w:type="dxa"/>
          </w:tcPr>
          <w:p w:rsidR="00DC2899" w:rsidRPr="00415ADF" w:rsidRDefault="00DC2899" w:rsidP="00C95C0B">
            <w:pPr>
              <w:spacing w:after="0" w:line="240" w:lineRule="auto"/>
              <w:rPr>
                <w:rFonts w:cs="Arial"/>
              </w:rPr>
            </w:pPr>
          </w:p>
        </w:tc>
        <w:tc>
          <w:tcPr>
            <w:tcW w:w="3619" w:type="dxa"/>
          </w:tcPr>
          <w:p w:rsidR="00DC2899" w:rsidRPr="00415ADF" w:rsidRDefault="00DC2899" w:rsidP="00C95C0B">
            <w:pPr>
              <w:spacing w:after="0" w:line="240" w:lineRule="auto"/>
              <w:rPr>
                <w:rFonts w:cs="Arial"/>
              </w:rPr>
            </w:pPr>
          </w:p>
        </w:tc>
        <w:tc>
          <w:tcPr>
            <w:tcW w:w="3519" w:type="dxa"/>
          </w:tcPr>
          <w:p w:rsidR="00DC2899" w:rsidRPr="00415ADF" w:rsidRDefault="00DC2899" w:rsidP="00C95C0B">
            <w:pPr>
              <w:spacing w:after="0" w:line="240" w:lineRule="auto"/>
              <w:rPr>
                <w:rFonts w:cs="Arial"/>
              </w:rPr>
            </w:pP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3260"/>
        <w:gridCol w:w="4620"/>
      </w:tblGrid>
      <w:tr w:rsidR="00DC2899" w:rsidRPr="00415ADF" w:rsidTr="00C95C0B">
        <w:tc>
          <w:tcPr>
            <w:tcW w:w="10682" w:type="dxa"/>
            <w:gridSpan w:val="3"/>
            <w:shd w:val="clear" w:color="auto" w:fill="EEECE1"/>
          </w:tcPr>
          <w:p w:rsidR="00DC2899" w:rsidRPr="00415ADF" w:rsidRDefault="00DC2899" w:rsidP="00C95C0B">
            <w:pPr>
              <w:spacing w:after="0" w:line="240" w:lineRule="auto"/>
              <w:rPr>
                <w:rFonts w:cs="Arial"/>
              </w:rPr>
            </w:pPr>
            <w:r w:rsidRPr="00415ADF">
              <w:rPr>
                <w:b/>
              </w:rPr>
              <w:t>S</w:t>
            </w:r>
            <w:r w:rsidRPr="00415ADF">
              <w:rPr>
                <w:b/>
                <w:shd w:val="clear" w:color="auto" w:fill="EEECE1"/>
              </w:rPr>
              <w:t>election</w:t>
            </w:r>
          </w:p>
        </w:tc>
      </w:tr>
      <w:tr w:rsidR="00DC2899" w:rsidRPr="00415ADF" w:rsidTr="00C95C0B">
        <w:tc>
          <w:tcPr>
            <w:tcW w:w="2802"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Syntax</w:t>
            </w:r>
          </w:p>
        </w:tc>
        <w:tc>
          <w:tcPr>
            <w:tcW w:w="3260"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Description</w:t>
            </w:r>
          </w:p>
        </w:tc>
        <w:tc>
          <w:tcPr>
            <w:tcW w:w="4620"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Example</w:t>
            </w:r>
          </w:p>
        </w:tc>
      </w:tr>
      <w:tr w:rsidR="00DC2899" w:rsidRPr="00415ADF" w:rsidTr="00C95C0B">
        <w:tc>
          <w:tcPr>
            <w:tcW w:w="2802" w:type="dxa"/>
          </w:tcPr>
          <w:p w:rsidR="00DC2899" w:rsidRPr="00415ADF" w:rsidRDefault="00DC2899" w:rsidP="00C95C0B">
            <w:pPr>
              <w:spacing w:after="0" w:line="240" w:lineRule="auto"/>
              <w:rPr>
                <w:rFonts w:cs="Arial"/>
              </w:rPr>
            </w:pPr>
            <w:r w:rsidRPr="00415ADF">
              <w:rPr>
                <w:rFonts w:cs="Arial"/>
              </w:rPr>
              <w:t>try :</w:t>
            </w:r>
          </w:p>
          <w:p w:rsidR="00DC2899" w:rsidRPr="00415ADF" w:rsidRDefault="00DC2899" w:rsidP="00C95C0B">
            <w:pPr>
              <w:spacing w:after="0" w:line="240" w:lineRule="auto"/>
              <w:rPr>
                <w:rFonts w:cs="Arial"/>
              </w:rPr>
            </w:pPr>
            <w:r w:rsidRPr="00415ADF">
              <w:rPr>
                <w:rFonts w:cs="Arial"/>
              </w:rPr>
              <w:t>&lt;commands1&gt;</w:t>
            </w:r>
          </w:p>
          <w:p w:rsidR="00DC2899" w:rsidRPr="00415ADF" w:rsidRDefault="00DC2899" w:rsidP="00C95C0B">
            <w:pPr>
              <w:spacing w:after="0" w:line="240" w:lineRule="auto"/>
              <w:rPr>
                <w:rFonts w:cs="Arial"/>
              </w:rPr>
            </w:pPr>
            <w:r w:rsidRPr="00415ADF">
              <w:rPr>
                <w:rFonts w:cs="Arial"/>
              </w:rPr>
              <w:t>except:</w:t>
            </w:r>
          </w:p>
          <w:p w:rsidR="00DC2899" w:rsidRPr="00415ADF" w:rsidRDefault="00DC2899" w:rsidP="00C95C0B">
            <w:pPr>
              <w:spacing w:after="0" w:line="240" w:lineRule="auto"/>
              <w:rPr>
                <w:rFonts w:cs="Arial"/>
              </w:rPr>
            </w:pPr>
            <w:r w:rsidRPr="00415ADF">
              <w:rPr>
                <w:rFonts w:cs="Arial"/>
              </w:rPr>
              <w:t>&lt;commands2&gt;</w:t>
            </w:r>
          </w:p>
          <w:p w:rsidR="00DC2899" w:rsidRPr="00415ADF" w:rsidRDefault="00DC2899" w:rsidP="00C95C0B">
            <w:pPr>
              <w:spacing w:after="0" w:line="240" w:lineRule="auto"/>
              <w:rPr>
                <w:rFonts w:cs="Arial"/>
              </w:rPr>
            </w:pPr>
            <w:r w:rsidRPr="00415ADF">
              <w:rPr>
                <w:rFonts w:cs="Arial"/>
              </w:rPr>
              <w:t xml:space="preserve">else:   </w:t>
            </w:r>
          </w:p>
          <w:p w:rsidR="00DC2899" w:rsidRPr="00415ADF" w:rsidRDefault="00DC2899" w:rsidP="00C95C0B">
            <w:pPr>
              <w:spacing w:after="0" w:line="240" w:lineRule="auto"/>
              <w:rPr>
                <w:rFonts w:cs="Arial"/>
              </w:rPr>
            </w:pPr>
            <w:r w:rsidRPr="00415ADF">
              <w:rPr>
                <w:rFonts w:cs="Arial"/>
              </w:rPr>
              <w:t>&lt;commands2&gt;</w:t>
            </w:r>
          </w:p>
          <w:p w:rsidR="00DC2899" w:rsidRPr="00415ADF" w:rsidRDefault="00DC2899" w:rsidP="00C95C0B">
            <w:pPr>
              <w:spacing w:after="0" w:line="240" w:lineRule="auto"/>
              <w:rPr>
                <w:rFonts w:cs="Arial"/>
              </w:rPr>
            </w:pPr>
          </w:p>
        </w:tc>
        <w:tc>
          <w:tcPr>
            <w:tcW w:w="3260" w:type="dxa"/>
          </w:tcPr>
          <w:p w:rsidR="00DC2899" w:rsidRPr="00415ADF" w:rsidRDefault="00DC2899" w:rsidP="00C95C0B">
            <w:pPr>
              <w:spacing w:after="0" w:line="240" w:lineRule="auto"/>
              <w:rPr>
                <w:rFonts w:cs="Arial"/>
              </w:rPr>
            </w:pPr>
            <w:r w:rsidRPr="00415ADF">
              <w:rPr>
                <w:rFonts w:cs="Arial"/>
              </w:rPr>
              <w:t>If &lt;commands1&gt; cause an error then &lt;commands2&gt; will execute.  If the commands1 execute successfully then &lt;commands3&gt; will execute.</w:t>
            </w:r>
          </w:p>
        </w:tc>
        <w:tc>
          <w:tcPr>
            <w:tcW w:w="4620" w:type="dxa"/>
          </w:tcPr>
          <w:p w:rsidR="00DC2899" w:rsidRPr="00415ADF" w:rsidRDefault="00DC2899" w:rsidP="00C95C0B">
            <w:pPr>
              <w:spacing w:after="0" w:line="240" w:lineRule="auto"/>
            </w:pPr>
            <w:r w:rsidRPr="00415ADF">
              <w:t>try:</w:t>
            </w:r>
          </w:p>
          <w:p w:rsidR="00DC2899" w:rsidRPr="00415ADF" w:rsidRDefault="00DC2899" w:rsidP="00C95C0B">
            <w:pPr>
              <w:spacing w:after="0" w:line="240" w:lineRule="auto"/>
            </w:pPr>
            <w:proofErr w:type="spellStart"/>
            <w:r w:rsidRPr="00415ADF">
              <w:t>ans</w:t>
            </w:r>
            <w:proofErr w:type="spellEnd"/>
            <w:r w:rsidRPr="00415ADF">
              <w:t>=</w:t>
            </w:r>
            <w:proofErr w:type="spellStart"/>
            <w:r w:rsidRPr="00415ADF">
              <w:t>numOne</w:t>
            </w:r>
            <w:proofErr w:type="spellEnd"/>
            <w:r w:rsidRPr="00415ADF">
              <w:t>/</w:t>
            </w:r>
            <w:proofErr w:type="spellStart"/>
            <w:r w:rsidRPr="00415ADF">
              <w:t>numTwo</w:t>
            </w:r>
            <w:proofErr w:type="spellEnd"/>
          </w:p>
          <w:p w:rsidR="00DC2899" w:rsidRPr="00415ADF" w:rsidRDefault="00DC2899" w:rsidP="00C95C0B">
            <w:pPr>
              <w:spacing w:after="0" w:line="240" w:lineRule="auto"/>
            </w:pPr>
            <w:r w:rsidRPr="00415ADF">
              <w:t xml:space="preserve">except </w:t>
            </w:r>
            <w:proofErr w:type="spellStart"/>
            <w:r w:rsidRPr="00415ADF">
              <w:t>ZeroDivisionError</w:t>
            </w:r>
            <w:proofErr w:type="spellEnd"/>
            <w:r w:rsidRPr="00415ADF">
              <w:t>:</w:t>
            </w:r>
          </w:p>
          <w:p w:rsidR="00DC2899" w:rsidRPr="00415ADF" w:rsidRDefault="00DC2899" w:rsidP="00C95C0B">
            <w:pPr>
              <w:spacing w:after="0" w:line="240" w:lineRule="auto"/>
            </w:pPr>
            <w:proofErr w:type="gramStart"/>
            <w:r w:rsidRPr="00415ADF">
              <w:t>print(</w:t>
            </w:r>
            <w:proofErr w:type="gramEnd"/>
            <w:r w:rsidRPr="00415ADF">
              <w:t>"Second number cannot be zero!")</w:t>
            </w:r>
          </w:p>
          <w:p w:rsidR="00DC2899" w:rsidRPr="00415ADF" w:rsidRDefault="00DC2899" w:rsidP="00C95C0B">
            <w:pPr>
              <w:spacing w:after="0" w:line="240" w:lineRule="auto"/>
            </w:pPr>
            <w:r w:rsidRPr="00415ADF">
              <w:t>else:</w:t>
            </w:r>
          </w:p>
          <w:p w:rsidR="00DC2899" w:rsidRPr="00415ADF" w:rsidRDefault="00DC2899" w:rsidP="00C95C0B">
            <w:pPr>
              <w:spacing w:after="0" w:line="240" w:lineRule="auto"/>
            </w:pPr>
            <w:r w:rsidRPr="00415ADF">
              <w:t xml:space="preserve">    print("The answer is: ", </w:t>
            </w:r>
            <w:proofErr w:type="spellStart"/>
            <w:r w:rsidRPr="00415ADF">
              <w:t>ans</w:t>
            </w:r>
            <w:proofErr w:type="spellEnd"/>
            <w:r w:rsidRPr="00415ADF">
              <w:t xml:space="preserve">)    </w:t>
            </w: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3"/>
        <w:gridCol w:w="2742"/>
        <w:gridCol w:w="5147"/>
      </w:tblGrid>
      <w:tr w:rsidR="00DC2899" w:rsidRPr="00415ADF" w:rsidTr="00C95C0B">
        <w:tc>
          <w:tcPr>
            <w:tcW w:w="10682" w:type="dxa"/>
            <w:gridSpan w:val="3"/>
            <w:shd w:val="clear" w:color="auto" w:fill="EEECE1"/>
          </w:tcPr>
          <w:p w:rsidR="00DC2899" w:rsidRPr="00415ADF" w:rsidRDefault="00DC2899" w:rsidP="00C95C0B">
            <w:pPr>
              <w:spacing w:after="0" w:line="240" w:lineRule="auto"/>
              <w:rPr>
                <w:rFonts w:cs="Arial"/>
              </w:rPr>
            </w:pPr>
            <w:r w:rsidRPr="00415ADF">
              <w:rPr>
                <w:b/>
                <w:shd w:val="clear" w:color="auto" w:fill="EEECE1"/>
              </w:rPr>
              <w:t>Repetition</w:t>
            </w:r>
          </w:p>
        </w:tc>
      </w:tr>
      <w:tr w:rsidR="00DC2899" w:rsidRPr="00415ADF" w:rsidTr="00C95C0B">
        <w:tc>
          <w:tcPr>
            <w:tcW w:w="2793"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Syntax</w:t>
            </w:r>
          </w:p>
        </w:tc>
        <w:tc>
          <w:tcPr>
            <w:tcW w:w="2742"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Description</w:t>
            </w:r>
          </w:p>
        </w:tc>
        <w:tc>
          <w:tcPr>
            <w:tcW w:w="5147"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Example</w:t>
            </w:r>
          </w:p>
        </w:tc>
      </w:tr>
      <w:tr w:rsidR="00DC2899" w:rsidRPr="00415ADF" w:rsidTr="00C95C0B">
        <w:tc>
          <w:tcPr>
            <w:tcW w:w="2793" w:type="dxa"/>
          </w:tcPr>
          <w:p w:rsidR="00DC2899" w:rsidRPr="00415ADF" w:rsidRDefault="00DC2899" w:rsidP="00C95C0B">
            <w:pPr>
              <w:spacing w:after="0" w:line="240" w:lineRule="auto"/>
              <w:rPr>
                <w:rFonts w:cs="Arial"/>
              </w:rPr>
            </w:pPr>
            <w:r w:rsidRPr="00415ADF">
              <w:rPr>
                <w:rFonts w:cs="Arial"/>
              </w:rPr>
              <w:t>for variable in &lt;expression&gt;:</w:t>
            </w:r>
          </w:p>
          <w:p w:rsidR="00DC2899" w:rsidRPr="00415ADF" w:rsidRDefault="00DC2899" w:rsidP="00C95C0B">
            <w:pPr>
              <w:spacing w:after="0" w:line="240" w:lineRule="auto"/>
              <w:rPr>
                <w:rFonts w:cs="Arial"/>
              </w:rPr>
            </w:pPr>
            <w:r w:rsidRPr="00415ADF">
              <w:rPr>
                <w:rFonts w:cs="Arial"/>
              </w:rPr>
              <w:t>&lt;command1&gt;</w:t>
            </w:r>
          </w:p>
          <w:p w:rsidR="00DC2899" w:rsidRPr="00415ADF" w:rsidRDefault="00DC2899" w:rsidP="00C95C0B">
            <w:pPr>
              <w:spacing w:after="0" w:line="240" w:lineRule="auto"/>
              <w:rPr>
                <w:rFonts w:cs="Arial"/>
              </w:rPr>
            </w:pPr>
            <w:r w:rsidRPr="00415ADF">
              <w:rPr>
                <w:rFonts w:cs="Arial"/>
              </w:rPr>
              <w:t>&lt;command2&gt;</w:t>
            </w:r>
          </w:p>
        </w:tc>
        <w:tc>
          <w:tcPr>
            <w:tcW w:w="2742" w:type="dxa"/>
          </w:tcPr>
          <w:p w:rsidR="00DC2899" w:rsidRPr="00415ADF" w:rsidRDefault="00DC2899" w:rsidP="00C95C0B">
            <w:pPr>
              <w:spacing w:after="0" w:line="240" w:lineRule="auto"/>
              <w:rPr>
                <w:rFonts w:cs="Arial"/>
              </w:rPr>
            </w:pPr>
            <w:r w:rsidRPr="00415ADF">
              <w:rPr>
                <w:rFonts w:cs="Arial"/>
              </w:rPr>
              <w:t>Executes &lt;commands&gt; for a fixed number of times given by &lt;expression&gt;</w:t>
            </w:r>
          </w:p>
        </w:tc>
        <w:tc>
          <w:tcPr>
            <w:tcW w:w="5147" w:type="dxa"/>
          </w:tcPr>
          <w:p w:rsidR="00DC2899" w:rsidRPr="00415ADF" w:rsidRDefault="00DC2899" w:rsidP="00C95C0B">
            <w:pPr>
              <w:spacing w:after="0" w:line="240" w:lineRule="auto"/>
            </w:pPr>
            <w:proofErr w:type="spellStart"/>
            <w:r w:rsidRPr="00415ADF">
              <w:t>MyList</w:t>
            </w:r>
            <w:proofErr w:type="spellEnd"/>
            <w:r w:rsidRPr="00415ADF">
              <w:t>=["</w:t>
            </w:r>
            <w:proofErr w:type="spellStart"/>
            <w:r w:rsidRPr="00415ADF">
              <w:t>cat","dog","cow","donkey","rabbit","canary</w:t>
            </w:r>
            <w:proofErr w:type="spellEnd"/>
            <w:r w:rsidRPr="00415ADF">
              <w:t>"]</w:t>
            </w:r>
          </w:p>
          <w:p w:rsidR="00DC2899" w:rsidRPr="00415ADF" w:rsidRDefault="00DC2899" w:rsidP="00C95C0B">
            <w:pPr>
              <w:spacing w:after="0" w:line="240" w:lineRule="auto"/>
            </w:pPr>
            <w:r w:rsidRPr="00415ADF">
              <w:t xml:space="preserve">    for next in </w:t>
            </w:r>
            <w:proofErr w:type="spellStart"/>
            <w:r w:rsidRPr="00415ADF">
              <w:t>myList</w:t>
            </w:r>
            <w:proofErr w:type="spellEnd"/>
            <w:r w:rsidRPr="00415ADF">
              <w:t>:</w:t>
            </w:r>
          </w:p>
          <w:p w:rsidR="00DC2899" w:rsidRPr="00415ADF" w:rsidRDefault="00DC2899" w:rsidP="00C95C0B">
            <w:pPr>
              <w:spacing w:after="0" w:line="240" w:lineRule="auto"/>
            </w:pPr>
            <w:r w:rsidRPr="00415ADF">
              <w:t xml:space="preserve">        print(next)</w:t>
            </w:r>
          </w:p>
          <w:p w:rsidR="00DC2899" w:rsidRPr="00415ADF" w:rsidRDefault="00DC2899" w:rsidP="00C95C0B">
            <w:pPr>
              <w:spacing w:after="0" w:line="240" w:lineRule="auto"/>
              <w:rPr>
                <w:rFonts w:cs="Arial"/>
              </w:rPr>
            </w:pPr>
          </w:p>
        </w:tc>
      </w:tr>
      <w:tr w:rsidR="00DC2899" w:rsidRPr="00415ADF" w:rsidTr="00C95C0B">
        <w:tc>
          <w:tcPr>
            <w:tcW w:w="2793" w:type="dxa"/>
          </w:tcPr>
          <w:p w:rsidR="00DC2899" w:rsidRPr="00415ADF" w:rsidRDefault="00DC2899" w:rsidP="00C95C0B">
            <w:pPr>
              <w:spacing w:after="0" w:line="240" w:lineRule="auto"/>
              <w:rPr>
                <w:rFonts w:cs="Arial"/>
              </w:rPr>
            </w:pPr>
            <w:r w:rsidRPr="00415ADF">
              <w:rPr>
                <w:rFonts w:cs="Arial"/>
              </w:rPr>
              <w:t>while &lt;condition&gt; :</w:t>
            </w:r>
          </w:p>
          <w:p w:rsidR="00DC2899" w:rsidRPr="00415ADF" w:rsidRDefault="00DC2899" w:rsidP="00C95C0B">
            <w:pPr>
              <w:spacing w:after="0" w:line="240" w:lineRule="auto"/>
              <w:rPr>
                <w:rFonts w:cs="Arial"/>
              </w:rPr>
            </w:pPr>
            <w:r w:rsidRPr="00415ADF">
              <w:rPr>
                <w:rFonts w:cs="Arial"/>
              </w:rPr>
              <w:t>&lt;command1&gt;</w:t>
            </w:r>
          </w:p>
          <w:p w:rsidR="00DC2899" w:rsidRPr="00415ADF" w:rsidRDefault="00DC2899" w:rsidP="00C95C0B">
            <w:pPr>
              <w:spacing w:after="0" w:line="240" w:lineRule="auto"/>
              <w:rPr>
                <w:rFonts w:cs="Arial"/>
              </w:rPr>
            </w:pPr>
            <w:r w:rsidRPr="00415ADF">
              <w:rPr>
                <w:rFonts w:cs="Arial"/>
              </w:rPr>
              <w:t>&lt;command 2&gt;</w:t>
            </w:r>
          </w:p>
        </w:tc>
        <w:tc>
          <w:tcPr>
            <w:tcW w:w="2742" w:type="dxa"/>
          </w:tcPr>
          <w:p w:rsidR="00DC2899" w:rsidRPr="00415ADF" w:rsidRDefault="00DC2899" w:rsidP="00C95C0B">
            <w:pPr>
              <w:spacing w:after="0" w:line="240" w:lineRule="auto"/>
              <w:rPr>
                <w:rFonts w:cs="Arial"/>
              </w:rPr>
            </w:pPr>
            <w:r w:rsidRPr="00415ADF">
              <w:rPr>
                <w:rFonts w:cs="Arial"/>
              </w:rPr>
              <w:t>Executes the commands whilst &lt;condition&gt; is true.  This is a pre-condition loop.</w:t>
            </w:r>
          </w:p>
        </w:tc>
        <w:tc>
          <w:tcPr>
            <w:tcW w:w="5147" w:type="dxa"/>
          </w:tcPr>
          <w:p w:rsidR="00DC2899" w:rsidRPr="00415ADF" w:rsidRDefault="00DC2899" w:rsidP="00C95C0B">
            <w:pPr>
              <w:spacing w:after="0" w:line="240" w:lineRule="auto"/>
            </w:pPr>
            <w:r w:rsidRPr="00415ADF">
              <w:t>answer="N"</w:t>
            </w:r>
          </w:p>
          <w:p w:rsidR="00DC2899" w:rsidRPr="00415ADF" w:rsidRDefault="00DC2899" w:rsidP="00C95C0B">
            <w:pPr>
              <w:spacing w:after="0" w:line="240" w:lineRule="auto"/>
            </w:pPr>
            <w:r w:rsidRPr="00415ADF">
              <w:t xml:space="preserve">    counter=0</w:t>
            </w:r>
          </w:p>
          <w:p w:rsidR="00DC2899" w:rsidRPr="00415ADF" w:rsidRDefault="00DC2899" w:rsidP="00C95C0B">
            <w:pPr>
              <w:spacing w:after="0" w:line="240" w:lineRule="auto"/>
            </w:pPr>
            <w:r w:rsidRPr="00415ADF">
              <w:t xml:space="preserve">    while answer != "Y" :</w:t>
            </w:r>
          </w:p>
          <w:p w:rsidR="00DC2899" w:rsidRPr="00415ADF" w:rsidRDefault="00DC2899" w:rsidP="00C95C0B">
            <w:pPr>
              <w:spacing w:after="0" w:line="240" w:lineRule="auto"/>
            </w:pPr>
            <w:proofErr w:type="gramStart"/>
            <w:r w:rsidRPr="00415ADF">
              <w:t>print(</w:t>
            </w:r>
            <w:proofErr w:type="gramEnd"/>
            <w:r w:rsidRPr="00415ADF">
              <w:t xml:space="preserve">"are you hungry?  You have been asked {0} </w:t>
            </w:r>
            <w:proofErr w:type="spellStart"/>
            <w:r w:rsidRPr="00415ADF">
              <w:t>times".format</w:t>
            </w:r>
            <w:proofErr w:type="spellEnd"/>
            <w:r w:rsidRPr="00415ADF">
              <w:t>(counter))</w:t>
            </w:r>
          </w:p>
          <w:p w:rsidR="00DC2899" w:rsidRPr="00415ADF" w:rsidRDefault="00DC2899" w:rsidP="00C95C0B">
            <w:pPr>
              <w:spacing w:after="0" w:line="240" w:lineRule="auto"/>
            </w:pPr>
            <w:r w:rsidRPr="00415ADF">
              <w:t xml:space="preserve">        answer = input("Please respond Y or N :")</w:t>
            </w:r>
          </w:p>
          <w:p w:rsidR="00DC2899" w:rsidRPr="00415ADF" w:rsidRDefault="00DC2899" w:rsidP="00C95C0B">
            <w:pPr>
              <w:spacing w:after="0" w:line="240" w:lineRule="auto"/>
            </w:pPr>
            <w:r w:rsidRPr="00415ADF">
              <w:t xml:space="preserve">        counter=counter + 1</w:t>
            </w:r>
          </w:p>
          <w:p w:rsidR="00DC2899" w:rsidRPr="00415ADF" w:rsidRDefault="00DC2899" w:rsidP="00C95C0B">
            <w:pPr>
              <w:spacing w:after="0" w:line="240" w:lineRule="auto"/>
              <w:rPr>
                <w:rFonts w:cs="Arial"/>
              </w:rPr>
            </w:pPr>
            <w:proofErr w:type="gramStart"/>
            <w:r w:rsidRPr="00415ADF">
              <w:t>print(</w:t>
            </w:r>
            <w:proofErr w:type="gramEnd"/>
            <w:r w:rsidRPr="00415ADF">
              <w:t>"Please get something to eat!")</w:t>
            </w: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533"/>
        <w:gridCol w:w="3428"/>
      </w:tblGrid>
      <w:tr w:rsidR="00DC2899" w:rsidRPr="00415ADF" w:rsidTr="00C95C0B">
        <w:tc>
          <w:tcPr>
            <w:tcW w:w="3721" w:type="dxa"/>
            <w:shd w:val="clear" w:color="auto" w:fill="EEECE1"/>
          </w:tcPr>
          <w:p w:rsidR="00DC2899" w:rsidRPr="00415ADF" w:rsidRDefault="00DC2899" w:rsidP="00C95C0B">
            <w:pPr>
              <w:spacing w:after="0" w:line="240" w:lineRule="auto"/>
              <w:rPr>
                <w:rFonts w:cs="Arial"/>
                <w:b/>
              </w:rPr>
            </w:pPr>
            <w:r w:rsidRPr="00415ADF">
              <w:rPr>
                <w:b/>
              </w:rPr>
              <w:t>Input/output</w:t>
            </w:r>
          </w:p>
        </w:tc>
        <w:tc>
          <w:tcPr>
            <w:tcW w:w="3533" w:type="dxa"/>
            <w:shd w:val="clear" w:color="auto" w:fill="EEECE1"/>
          </w:tcPr>
          <w:p w:rsidR="00DC2899" w:rsidRPr="00415ADF" w:rsidRDefault="00DC2899" w:rsidP="00C95C0B">
            <w:pPr>
              <w:spacing w:after="0" w:line="240" w:lineRule="auto"/>
              <w:rPr>
                <w:rFonts w:cs="Arial"/>
              </w:rPr>
            </w:pPr>
          </w:p>
        </w:tc>
        <w:tc>
          <w:tcPr>
            <w:tcW w:w="3428" w:type="dxa"/>
            <w:shd w:val="clear" w:color="auto" w:fill="EEECE1"/>
          </w:tcPr>
          <w:p w:rsidR="00DC2899" w:rsidRPr="00415ADF" w:rsidRDefault="00DC2899" w:rsidP="00C95C0B">
            <w:pPr>
              <w:spacing w:after="0" w:line="240" w:lineRule="auto"/>
              <w:rPr>
                <w:rFonts w:cs="Arial"/>
              </w:rPr>
            </w:pPr>
          </w:p>
        </w:tc>
      </w:tr>
      <w:tr w:rsidR="00DC2899" w:rsidRPr="00415ADF" w:rsidTr="00C95C0B">
        <w:tc>
          <w:tcPr>
            <w:tcW w:w="3721"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Syntax</w:t>
            </w:r>
          </w:p>
        </w:tc>
        <w:tc>
          <w:tcPr>
            <w:tcW w:w="3533"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Description</w:t>
            </w:r>
          </w:p>
        </w:tc>
        <w:tc>
          <w:tcPr>
            <w:tcW w:w="3428"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Example</w:t>
            </w: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r w:rsidR="00DC2899" w:rsidRPr="00415ADF" w:rsidTr="00C95C0B">
        <w:tc>
          <w:tcPr>
            <w:tcW w:w="3721" w:type="dxa"/>
          </w:tcPr>
          <w:p w:rsidR="00DC2899" w:rsidRPr="00415ADF" w:rsidRDefault="00DC2899" w:rsidP="00C95C0B">
            <w:pPr>
              <w:spacing w:after="0" w:line="240" w:lineRule="auto"/>
              <w:rPr>
                <w:rFonts w:cs="Arial"/>
              </w:rPr>
            </w:pPr>
          </w:p>
        </w:tc>
        <w:tc>
          <w:tcPr>
            <w:tcW w:w="3533" w:type="dxa"/>
          </w:tcPr>
          <w:p w:rsidR="00DC2899" w:rsidRPr="00415ADF" w:rsidRDefault="00DC2899" w:rsidP="00C95C0B">
            <w:pPr>
              <w:spacing w:after="0" w:line="240" w:lineRule="auto"/>
              <w:rPr>
                <w:rFonts w:cs="Arial"/>
              </w:rPr>
            </w:pPr>
          </w:p>
        </w:tc>
        <w:tc>
          <w:tcPr>
            <w:tcW w:w="3428" w:type="dxa"/>
          </w:tcPr>
          <w:p w:rsidR="00DC2899" w:rsidRPr="00415ADF" w:rsidRDefault="00DC2899" w:rsidP="00C95C0B">
            <w:pPr>
              <w:spacing w:after="0" w:line="240" w:lineRule="auto"/>
              <w:rPr>
                <w:rFonts w:cs="Arial"/>
              </w:rPr>
            </w:pP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1"/>
        <w:gridCol w:w="3387"/>
        <w:gridCol w:w="3904"/>
      </w:tblGrid>
      <w:tr w:rsidR="00DC2899" w:rsidRPr="00415ADF" w:rsidTr="00C95C0B">
        <w:tc>
          <w:tcPr>
            <w:tcW w:w="10682" w:type="dxa"/>
            <w:gridSpan w:val="3"/>
            <w:shd w:val="clear" w:color="auto" w:fill="EEECE1"/>
          </w:tcPr>
          <w:p w:rsidR="00DC2899" w:rsidRPr="00415ADF" w:rsidRDefault="00DC2899" w:rsidP="00C95C0B">
            <w:pPr>
              <w:spacing w:after="0" w:line="240" w:lineRule="auto"/>
              <w:rPr>
                <w:rFonts w:cs="Arial"/>
              </w:rPr>
            </w:pPr>
            <w:r w:rsidRPr="00415ADF">
              <w:rPr>
                <w:b/>
              </w:rPr>
              <w:t>File handling</w:t>
            </w:r>
          </w:p>
        </w:tc>
      </w:tr>
      <w:tr w:rsidR="00DC2899" w:rsidRPr="00415ADF" w:rsidTr="00C95C0B">
        <w:tc>
          <w:tcPr>
            <w:tcW w:w="3391"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Syntax</w:t>
            </w:r>
          </w:p>
        </w:tc>
        <w:tc>
          <w:tcPr>
            <w:tcW w:w="3387"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Description</w:t>
            </w:r>
          </w:p>
        </w:tc>
        <w:tc>
          <w:tcPr>
            <w:tcW w:w="3904" w:type="dxa"/>
            <w:shd w:val="clear" w:color="auto" w:fill="EEECE1"/>
          </w:tcPr>
          <w:p w:rsidR="00DC2899" w:rsidRPr="00415ADF" w:rsidRDefault="00DC2899" w:rsidP="00C95C0B">
            <w:pPr>
              <w:spacing w:after="0" w:line="240" w:lineRule="auto"/>
              <w:rPr>
                <w:b/>
                <w:shd w:val="clear" w:color="auto" w:fill="EEECE1"/>
              </w:rPr>
            </w:pPr>
            <w:r w:rsidRPr="00415ADF">
              <w:rPr>
                <w:b/>
                <w:shd w:val="clear" w:color="auto" w:fill="EEECE1"/>
              </w:rPr>
              <w:t>Example</w:t>
            </w:r>
          </w:p>
        </w:tc>
      </w:tr>
      <w:tr w:rsidR="00DC2899" w:rsidRPr="00415ADF" w:rsidTr="00C95C0B">
        <w:tc>
          <w:tcPr>
            <w:tcW w:w="3391" w:type="dxa"/>
          </w:tcPr>
          <w:p w:rsidR="00DC2899" w:rsidRPr="00415ADF" w:rsidRDefault="00DC2899" w:rsidP="00C95C0B">
            <w:pPr>
              <w:spacing w:after="0" w:line="240" w:lineRule="auto"/>
              <w:rPr>
                <w:rFonts w:cs="Arial"/>
              </w:rPr>
            </w:pPr>
            <w:r w:rsidRPr="00415ADF">
              <w:rPr>
                <w:rFonts w:cs="Arial"/>
              </w:rPr>
              <w:t>variable = open (“filename”, “character showing way file is to be used”</w:t>
            </w:r>
          </w:p>
        </w:tc>
        <w:tc>
          <w:tcPr>
            <w:tcW w:w="3387" w:type="dxa"/>
          </w:tcPr>
          <w:p w:rsidR="00DC2899" w:rsidRPr="00415ADF" w:rsidRDefault="00DC2899" w:rsidP="00C95C0B">
            <w:pPr>
              <w:spacing w:after="0" w:line="240" w:lineRule="auto"/>
              <w:rPr>
                <w:rFonts w:cs="Arial"/>
              </w:rPr>
            </w:pPr>
            <w:r w:rsidRPr="00415ADF">
              <w:rPr>
                <w:rFonts w:cs="Arial"/>
              </w:rPr>
              <w:t xml:space="preserve">Opens a file for reading, r, or </w:t>
            </w:r>
            <w:proofErr w:type="spellStart"/>
            <w:r w:rsidRPr="00415ADF">
              <w:rPr>
                <w:rFonts w:cs="Arial"/>
              </w:rPr>
              <w:t>writing</w:t>
            </w:r>
            <w:proofErr w:type="gramStart"/>
            <w:r w:rsidRPr="00415ADF">
              <w:rPr>
                <w:rFonts w:cs="Arial"/>
              </w:rPr>
              <w:t>,w</w:t>
            </w:r>
            <w:proofErr w:type="spellEnd"/>
            <w:proofErr w:type="gramEnd"/>
            <w:r w:rsidRPr="00415ADF">
              <w:rPr>
                <w:rFonts w:cs="Arial"/>
              </w:rPr>
              <w:t>.  This creates a file object which is assigned to a variable.</w:t>
            </w:r>
          </w:p>
        </w:tc>
        <w:tc>
          <w:tcPr>
            <w:tcW w:w="3904" w:type="dxa"/>
          </w:tcPr>
          <w:p w:rsidR="00DC2899" w:rsidRPr="00415ADF" w:rsidRDefault="00DC2899" w:rsidP="00C95C0B">
            <w:pPr>
              <w:spacing w:after="0" w:line="240" w:lineRule="auto"/>
              <w:rPr>
                <w:rFonts w:cs="Arial"/>
              </w:rPr>
            </w:pPr>
            <w:proofErr w:type="spellStart"/>
            <w:r w:rsidRPr="00415ADF">
              <w:rPr>
                <w:rFonts w:cs="Arial"/>
              </w:rPr>
              <w:t>myFile</w:t>
            </w:r>
            <w:proofErr w:type="spellEnd"/>
            <w:r w:rsidRPr="00415ADF">
              <w:rPr>
                <w:rFonts w:cs="Arial"/>
              </w:rPr>
              <w:t>=open(“</w:t>
            </w:r>
            <w:proofErr w:type="spellStart"/>
            <w:r w:rsidRPr="00415ADF">
              <w:rPr>
                <w:rFonts w:cs="Arial"/>
              </w:rPr>
              <w:t>file.txt,r</w:t>
            </w:r>
            <w:proofErr w:type="spellEnd"/>
            <w:r w:rsidRPr="00415ADF">
              <w:rPr>
                <w:rFonts w:cs="Arial"/>
              </w:rPr>
              <w:t>)</w:t>
            </w:r>
          </w:p>
          <w:p w:rsidR="00DC2899" w:rsidRPr="00415ADF" w:rsidRDefault="00DC2899" w:rsidP="00C95C0B">
            <w:pPr>
              <w:spacing w:after="0" w:line="240" w:lineRule="auto"/>
              <w:rPr>
                <w:rFonts w:cs="Arial"/>
              </w:rPr>
            </w:pPr>
            <w:proofErr w:type="spellStart"/>
            <w:r w:rsidRPr="00415ADF">
              <w:rPr>
                <w:rFonts w:cs="Arial"/>
              </w:rPr>
              <w:t>myFile</w:t>
            </w:r>
            <w:proofErr w:type="spellEnd"/>
            <w:r w:rsidRPr="00415ADF">
              <w:rPr>
                <w:rFonts w:cs="Arial"/>
              </w:rPr>
              <w:t>=open(</w:t>
            </w:r>
            <w:proofErr w:type="spellStart"/>
            <w:r w:rsidRPr="00415ADF">
              <w:rPr>
                <w:rFonts w:cs="Arial"/>
              </w:rPr>
              <w:t>file.txt,w</w:t>
            </w:r>
            <w:proofErr w:type="spellEnd"/>
            <w:r w:rsidRPr="00415ADF">
              <w:rPr>
                <w:rFonts w:cs="Arial"/>
              </w:rPr>
              <w:t>)</w:t>
            </w: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r w:rsidR="00DC2899" w:rsidRPr="00415ADF" w:rsidTr="00C95C0B">
        <w:tc>
          <w:tcPr>
            <w:tcW w:w="3391" w:type="dxa"/>
          </w:tcPr>
          <w:p w:rsidR="00DC2899" w:rsidRPr="00415ADF" w:rsidRDefault="00DC2899" w:rsidP="00C95C0B">
            <w:pPr>
              <w:spacing w:after="0" w:line="240" w:lineRule="auto"/>
              <w:rPr>
                <w:rFonts w:cs="Arial"/>
              </w:rPr>
            </w:pPr>
          </w:p>
        </w:tc>
        <w:tc>
          <w:tcPr>
            <w:tcW w:w="3387" w:type="dxa"/>
          </w:tcPr>
          <w:p w:rsidR="00DC2899" w:rsidRPr="00415ADF" w:rsidRDefault="00DC2899" w:rsidP="00C95C0B">
            <w:pPr>
              <w:spacing w:after="0" w:line="240" w:lineRule="auto"/>
              <w:rPr>
                <w:rFonts w:cs="Arial"/>
              </w:rPr>
            </w:pPr>
          </w:p>
        </w:tc>
        <w:tc>
          <w:tcPr>
            <w:tcW w:w="3904" w:type="dxa"/>
          </w:tcPr>
          <w:p w:rsidR="00DC2899" w:rsidRPr="00415ADF" w:rsidRDefault="00DC2899" w:rsidP="00C95C0B">
            <w:pPr>
              <w:spacing w:after="0" w:line="240" w:lineRule="auto"/>
              <w:rPr>
                <w:rFonts w:cs="Arial"/>
              </w:rPr>
            </w:pPr>
          </w:p>
        </w:tc>
      </w:tr>
    </w:tbl>
    <w:p w:rsidR="00DC2899" w:rsidRPr="00415ADF" w:rsidRDefault="00DC2899" w:rsidP="00D30F85">
      <w:pPr>
        <w:rPr>
          <w:rFonts w:cs="Arial"/>
        </w:rPr>
      </w:pPr>
    </w:p>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2977"/>
      </w:tblGrid>
      <w:tr w:rsidR="00DC2899" w:rsidRPr="00415ADF" w:rsidTr="00C95C0B">
        <w:tc>
          <w:tcPr>
            <w:tcW w:w="2943" w:type="dxa"/>
            <w:shd w:val="clear" w:color="auto" w:fill="EEECE1"/>
          </w:tcPr>
          <w:p w:rsidR="00DC2899" w:rsidRPr="00415ADF" w:rsidRDefault="00DC2899" w:rsidP="00C95C0B">
            <w:pPr>
              <w:spacing w:after="0" w:line="240" w:lineRule="auto"/>
              <w:rPr>
                <w:b/>
              </w:rPr>
            </w:pPr>
            <w:r w:rsidRPr="00415ADF">
              <w:rPr>
                <w:b/>
              </w:rPr>
              <w:t>Escape sequence</w:t>
            </w:r>
          </w:p>
        </w:tc>
        <w:tc>
          <w:tcPr>
            <w:tcW w:w="2977" w:type="dxa"/>
            <w:shd w:val="clear" w:color="auto" w:fill="EEECE1"/>
          </w:tcPr>
          <w:p w:rsidR="00DC2899" w:rsidRPr="00415ADF" w:rsidRDefault="00DC2899" w:rsidP="00C95C0B">
            <w:pPr>
              <w:spacing w:after="0" w:line="240" w:lineRule="auto"/>
              <w:rPr>
                <w:b/>
              </w:rPr>
            </w:pPr>
            <w:r w:rsidRPr="00415ADF">
              <w:rPr>
                <w:b/>
              </w:rPr>
              <w:t>Effect</w:t>
            </w:r>
          </w:p>
        </w:tc>
      </w:tr>
      <w:tr w:rsidR="00DC2899" w:rsidRPr="00415ADF" w:rsidTr="00C95C0B">
        <w:tc>
          <w:tcPr>
            <w:tcW w:w="2943" w:type="dxa"/>
          </w:tcPr>
          <w:p w:rsidR="00DC2899" w:rsidRPr="00415ADF" w:rsidRDefault="00DC2899" w:rsidP="00C95C0B">
            <w:pPr>
              <w:spacing w:after="0" w:line="240" w:lineRule="auto"/>
            </w:pPr>
            <w:r w:rsidRPr="00415ADF">
              <w:t>\t</w:t>
            </w:r>
          </w:p>
        </w:tc>
        <w:tc>
          <w:tcPr>
            <w:tcW w:w="2977" w:type="dxa"/>
          </w:tcPr>
          <w:p w:rsidR="00DC2899" w:rsidRPr="00415ADF" w:rsidRDefault="00DC2899" w:rsidP="00C95C0B">
            <w:pPr>
              <w:spacing w:after="0" w:line="240" w:lineRule="auto"/>
            </w:pPr>
            <w:r w:rsidRPr="00415ADF">
              <w:t>tab</w:t>
            </w:r>
          </w:p>
        </w:tc>
      </w:tr>
      <w:tr w:rsidR="00DC2899" w:rsidRPr="00415ADF" w:rsidTr="00C95C0B">
        <w:tc>
          <w:tcPr>
            <w:tcW w:w="2943" w:type="dxa"/>
          </w:tcPr>
          <w:p w:rsidR="00DC2899" w:rsidRPr="00415ADF" w:rsidRDefault="00DC2899" w:rsidP="00C95C0B">
            <w:pPr>
              <w:spacing w:after="0" w:line="240" w:lineRule="auto"/>
            </w:pPr>
            <w:r w:rsidRPr="00415ADF">
              <w:t>\n</w:t>
            </w:r>
          </w:p>
        </w:tc>
        <w:tc>
          <w:tcPr>
            <w:tcW w:w="2977" w:type="dxa"/>
          </w:tcPr>
          <w:p w:rsidR="00DC2899" w:rsidRPr="00415ADF" w:rsidRDefault="00DC2899" w:rsidP="00C95C0B">
            <w:pPr>
              <w:spacing w:after="0" w:line="240" w:lineRule="auto"/>
            </w:pPr>
            <w:r>
              <w:t>n</w:t>
            </w:r>
            <w:r w:rsidRPr="00415ADF">
              <w:t>ew line</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2977" w:type="dxa"/>
          </w:tcPr>
          <w:p w:rsidR="00DC2899" w:rsidRPr="00415ADF" w:rsidRDefault="00DC2899" w:rsidP="00C95C0B">
            <w:pPr>
              <w:spacing w:after="0" w:line="240" w:lineRule="auto"/>
            </w:pPr>
            <w:r>
              <w:t>d</w:t>
            </w:r>
            <w:r w:rsidRPr="00415ADF">
              <w:t>isplays \</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2977" w:type="dxa"/>
          </w:tcPr>
          <w:p w:rsidR="00DC2899" w:rsidRPr="00415ADF" w:rsidRDefault="00DC2899" w:rsidP="00C95C0B">
            <w:pPr>
              <w:spacing w:after="0" w:line="240" w:lineRule="auto"/>
            </w:pPr>
            <w:r>
              <w:t>d</w:t>
            </w:r>
            <w:r w:rsidRPr="00415ADF">
              <w:t>isplays ‘</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2977" w:type="dxa"/>
          </w:tcPr>
          <w:p w:rsidR="00DC2899" w:rsidRPr="00415ADF" w:rsidRDefault="00DC2899" w:rsidP="00C95C0B">
            <w:pPr>
              <w:spacing w:after="0" w:line="240" w:lineRule="auto"/>
            </w:pPr>
            <w:r>
              <w:t>d</w:t>
            </w:r>
            <w:r w:rsidRPr="00415ADF">
              <w:t>isplays “</w:t>
            </w: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3119"/>
      </w:tblGrid>
      <w:tr w:rsidR="00DC2899" w:rsidRPr="00415ADF" w:rsidTr="00C95C0B">
        <w:tc>
          <w:tcPr>
            <w:tcW w:w="2943" w:type="dxa"/>
            <w:shd w:val="clear" w:color="auto" w:fill="EEECE1"/>
          </w:tcPr>
          <w:p w:rsidR="00DC2899" w:rsidRPr="00415ADF" w:rsidRDefault="00DC2899" w:rsidP="00C95C0B">
            <w:pPr>
              <w:spacing w:after="0" w:line="240" w:lineRule="auto"/>
              <w:rPr>
                <w:b/>
              </w:rPr>
            </w:pPr>
            <w:r w:rsidRPr="00415ADF">
              <w:rPr>
                <w:b/>
              </w:rPr>
              <w:t>Mathematical operator symbol</w:t>
            </w:r>
          </w:p>
        </w:tc>
        <w:tc>
          <w:tcPr>
            <w:tcW w:w="3119" w:type="dxa"/>
            <w:shd w:val="clear" w:color="auto" w:fill="EEECE1"/>
          </w:tcPr>
          <w:p w:rsidR="00DC2899" w:rsidRPr="00415ADF" w:rsidRDefault="00DC2899" w:rsidP="00C95C0B">
            <w:pPr>
              <w:spacing w:after="0" w:line="240" w:lineRule="auto"/>
              <w:rPr>
                <w:b/>
              </w:rPr>
            </w:pPr>
            <w:r w:rsidRPr="00415ADF">
              <w:rPr>
                <w:b/>
              </w:rPr>
              <w:t>Operation</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rsidRPr="00415ADF">
              <w:t>divide</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rsidRPr="00415ADF">
              <w:t>multiple</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rsidRPr="00415ADF">
              <w:t>exponential</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rsidRPr="00415ADF">
              <w:t>add</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rsidRPr="00415ADF">
              <w:t>subtract</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t>i</w:t>
            </w:r>
            <w:r w:rsidRPr="00415ADF">
              <w:t>nteger division</w:t>
            </w:r>
          </w:p>
        </w:tc>
      </w:tr>
      <w:tr w:rsidR="00DC2899" w:rsidRPr="00415ADF" w:rsidTr="00C95C0B">
        <w:tc>
          <w:tcPr>
            <w:tcW w:w="2943" w:type="dxa"/>
          </w:tcPr>
          <w:p w:rsidR="00DC2899" w:rsidRPr="00415ADF" w:rsidRDefault="00DC2899" w:rsidP="00C95C0B">
            <w:pPr>
              <w:spacing w:after="0" w:line="240" w:lineRule="auto"/>
            </w:pPr>
            <w:r w:rsidRPr="00415ADF">
              <w:t>%</w:t>
            </w:r>
          </w:p>
        </w:tc>
        <w:tc>
          <w:tcPr>
            <w:tcW w:w="3119" w:type="dxa"/>
          </w:tcPr>
          <w:p w:rsidR="00DC2899" w:rsidRPr="00415ADF" w:rsidRDefault="00DC2899" w:rsidP="00C95C0B">
            <w:pPr>
              <w:spacing w:after="0" w:line="240" w:lineRule="auto"/>
            </w:pPr>
            <w:r>
              <w:t>m</w:t>
            </w:r>
            <w:r w:rsidRPr="00415ADF">
              <w:t>odulus (remainder after the division)</w:t>
            </w: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682"/>
      </w:tblGrid>
      <w:tr w:rsidR="00DC2899" w:rsidRPr="00415ADF" w:rsidTr="00C95C0B">
        <w:tc>
          <w:tcPr>
            <w:tcW w:w="10682" w:type="dxa"/>
            <w:shd w:val="clear" w:color="auto" w:fill="EEECE1"/>
          </w:tcPr>
          <w:p w:rsidR="00DC2899" w:rsidRPr="00415ADF" w:rsidRDefault="00DC2899" w:rsidP="00C95C0B">
            <w:pPr>
              <w:spacing w:after="0" w:line="240" w:lineRule="auto"/>
              <w:rPr>
                <w:b/>
              </w:rPr>
            </w:pPr>
            <w:r w:rsidRPr="00415ADF">
              <w:rPr>
                <w:b/>
              </w:rPr>
              <w:t xml:space="preserve">Precedence </w:t>
            </w:r>
          </w:p>
        </w:tc>
      </w:tr>
      <w:tr w:rsidR="00DC2899" w:rsidRPr="00415ADF" w:rsidTr="00C95C0B">
        <w:tc>
          <w:tcPr>
            <w:tcW w:w="10682" w:type="dxa"/>
          </w:tcPr>
          <w:p w:rsidR="00DC2899" w:rsidRPr="00415ADF" w:rsidRDefault="00DC2899" w:rsidP="00C95C0B">
            <w:pPr>
              <w:spacing w:after="0" w:line="240" w:lineRule="auto"/>
            </w:pPr>
            <w:r w:rsidRPr="00415ADF">
              <w:t>The parentheses control the order in which the numbers are calculated.  Anything in parentheses is evaluated first.</w:t>
            </w:r>
          </w:p>
          <w:p w:rsidR="00DC2899" w:rsidRPr="00415ADF" w:rsidRDefault="00DC2899" w:rsidP="00C95C0B">
            <w:pPr>
              <w:spacing w:after="0" w:line="240" w:lineRule="auto"/>
            </w:pPr>
            <w:r w:rsidRPr="00415ADF">
              <w:t>The precedence order is:  parenthesis (round brackets), exponential, division and multiplication, subtract and add</w:t>
            </w:r>
          </w:p>
          <w:p w:rsidR="00DC2899" w:rsidRPr="00415ADF" w:rsidRDefault="00DC2899" w:rsidP="00C95C0B">
            <w:pPr>
              <w:spacing w:after="0" w:line="240" w:lineRule="auto"/>
            </w:pPr>
            <w:r w:rsidRPr="00415ADF">
              <w:t>B E D M A S</w:t>
            </w:r>
          </w:p>
          <w:p w:rsidR="00DC2899" w:rsidRPr="00415ADF" w:rsidRDefault="00DC2899" w:rsidP="00C95C0B">
            <w:pPr>
              <w:spacing w:after="0" w:line="240" w:lineRule="auto"/>
              <w:rPr>
                <w:rFonts w:cs="Arial"/>
              </w:rPr>
            </w:pPr>
          </w:p>
        </w:tc>
      </w:tr>
    </w:tbl>
    <w:p w:rsidR="00DC2899" w:rsidRPr="00415ADF" w:rsidRDefault="00DC2899" w:rsidP="00D30F85">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6946"/>
      </w:tblGrid>
      <w:tr w:rsidR="00DC2899" w:rsidRPr="00415ADF" w:rsidTr="00C95C0B">
        <w:tc>
          <w:tcPr>
            <w:tcW w:w="3085" w:type="dxa"/>
            <w:shd w:val="clear" w:color="auto" w:fill="EEECE1"/>
          </w:tcPr>
          <w:p w:rsidR="00DC2899" w:rsidRPr="00415ADF" w:rsidRDefault="00DC2899" w:rsidP="00C95C0B">
            <w:pPr>
              <w:spacing w:after="0" w:line="240" w:lineRule="auto"/>
              <w:rPr>
                <w:b/>
              </w:rPr>
            </w:pPr>
            <w:r w:rsidRPr="00415ADF">
              <w:rPr>
                <w:b/>
              </w:rPr>
              <w:t>Type of Python errors</w:t>
            </w:r>
          </w:p>
        </w:tc>
        <w:tc>
          <w:tcPr>
            <w:tcW w:w="6946" w:type="dxa"/>
            <w:shd w:val="clear" w:color="auto" w:fill="EEECE1"/>
          </w:tcPr>
          <w:p w:rsidR="00DC2899" w:rsidRPr="00415ADF" w:rsidRDefault="00DC2899" w:rsidP="00C95C0B">
            <w:pPr>
              <w:spacing w:after="0" w:line="240" w:lineRule="auto"/>
              <w:rPr>
                <w:b/>
              </w:rPr>
            </w:pPr>
            <w:r w:rsidRPr="00415ADF">
              <w:rPr>
                <w:b/>
              </w:rPr>
              <w:t>Description</w:t>
            </w:r>
          </w:p>
        </w:tc>
      </w:tr>
      <w:tr w:rsidR="00DC2899" w:rsidRPr="00415ADF" w:rsidTr="00C95C0B">
        <w:tc>
          <w:tcPr>
            <w:tcW w:w="3085" w:type="dxa"/>
          </w:tcPr>
          <w:p w:rsidR="00DC2899" w:rsidRPr="00415ADF" w:rsidRDefault="00DC2899" w:rsidP="00C95C0B">
            <w:pPr>
              <w:spacing w:after="0" w:line="240" w:lineRule="auto"/>
            </w:pPr>
            <w:proofErr w:type="spellStart"/>
            <w:r w:rsidRPr="00415ADF">
              <w:t>TypeError</w:t>
            </w:r>
            <w:proofErr w:type="spellEnd"/>
          </w:p>
        </w:tc>
        <w:tc>
          <w:tcPr>
            <w:tcW w:w="6946" w:type="dxa"/>
          </w:tcPr>
          <w:p w:rsidR="00DC2899" w:rsidRPr="00415ADF" w:rsidRDefault="00DC2899" w:rsidP="00C95C0B">
            <w:pPr>
              <w:spacing w:after="0" w:line="240" w:lineRule="auto"/>
            </w:pPr>
            <w:r w:rsidRPr="00415ADF">
              <w:t>When an operation is attempt that i</w:t>
            </w:r>
            <w:r>
              <w:t>s invalid for that type of data</w:t>
            </w:r>
          </w:p>
        </w:tc>
      </w:tr>
      <w:tr w:rsidR="00DC2899" w:rsidRPr="00415ADF" w:rsidTr="00C95C0B">
        <w:tc>
          <w:tcPr>
            <w:tcW w:w="3085" w:type="dxa"/>
          </w:tcPr>
          <w:p w:rsidR="00DC2899" w:rsidRPr="00415ADF" w:rsidRDefault="00DC2899" w:rsidP="00C95C0B">
            <w:pPr>
              <w:spacing w:after="0" w:line="240" w:lineRule="auto"/>
            </w:pPr>
            <w:proofErr w:type="spellStart"/>
            <w:r w:rsidRPr="00415ADF">
              <w:t>RuntimeError</w:t>
            </w:r>
            <w:proofErr w:type="spellEnd"/>
          </w:p>
        </w:tc>
        <w:tc>
          <w:tcPr>
            <w:tcW w:w="6946" w:type="dxa"/>
          </w:tcPr>
          <w:p w:rsidR="00DC2899" w:rsidRPr="00415ADF" w:rsidRDefault="00DC2899" w:rsidP="00C95C0B">
            <w:pPr>
              <w:spacing w:after="0" w:line="240" w:lineRule="auto"/>
            </w:pPr>
            <w:r w:rsidRPr="00415ADF">
              <w:t>An error occ</w:t>
            </w:r>
            <w:r>
              <w:t>urs when the program is running</w:t>
            </w:r>
          </w:p>
        </w:tc>
      </w:tr>
      <w:tr w:rsidR="00DC2899" w:rsidRPr="00415ADF" w:rsidTr="00C95C0B">
        <w:tc>
          <w:tcPr>
            <w:tcW w:w="3085" w:type="dxa"/>
          </w:tcPr>
          <w:p w:rsidR="00DC2899" w:rsidRPr="00415ADF" w:rsidRDefault="00DC2899" w:rsidP="00C95C0B">
            <w:pPr>
              <w:spacing w:after="0" w:line="240" w:lineRule="auto"/>
            </w:pPr>
            <w:proofErr w:type="spellStart"/>
            <w:r w:rsidRPr="00415ADF">
              <w:t>NameError</w:t>
            </w:r>
            <w:proofErr w:type="spellEnd"/>
          </w:p>
        </w:tc>
        <w:tc>
          <w:tcPr>
            <w:tcW w:w="6946" w:type="dxa"/>
          </w:tcPr>
          <w:p w:rsidR="00DC2899" w:rsidRPr="00415ADF" w:rsidRDefault="00DC2899" w:rsidP="00C95C0B">
            <w:pPr>
              <w:spacing w:after="0" w:line="240" w:lineRule="auto"/>
            </w:pPr>
            <w:r w:rsidRPr="00415ADF">
              <w:t xml:space="preserve">When a name is used that is not known about (often a misspelt variable </w:t>
            </w:r>
            <w:r w:rsidRPr="00415ADF">
              <w:lastRenderedPageBreak/>
              <w:t xml:space="preserve">name </w:t>
            </w:r>
          </w:p>
        </w:tc>
      </w:tr>
      <w:tr w:rsidR="00DC2899" w:rsidRPr="00415ADF" w:rsidTr="00C95C0B">
        <w:tc>
          <w:tcPr>
            <w:tcW w:w="3085" w:type="dxa"/>
          </w:tcPr>
          <w:p w:rsidR="00DC2899" w:rsidRPr="00415ADF" w:rsidRDefault="00DC2899" w:rsidP="00C95C0B">
            <w:pPr>
              <w:spacing w:after="0" w:line="240" w:lineRule="auto"/>
            </w:pPr>
            <w:proofErr w:type="spellStart"/>
            <w:r w:rsidRPr="00415ADF">
              <w:lastRenderedPageBreak/>
              <w:t>ZeroDivisionError</w:t>
            </w:r>
            <w:proofErr w:type="spellEnd"/>
          </w:p>
        </w:tc>
        <w:tc>
          <w:tcPr>
            <w:tcW w:w="6946" w:type="dxa"/>
          </w:tcPr>
          <w:p w:rsidR="00DC2899" w:rsidRPr="00415ADF" w:rsidRDefault="00DC2899" w:rsidP="00C95C0B">
            <w:pPr>
              <w:spacing w:after="0" w:line="240" w:lineRule="auto"/>
            </w:pPr>
            <w:r w:rsidRPr="00415ADF">
              <w:t>Dividing a number by zero</w:t>
            </w:r>
          </w:p>
        </w:tc>
      </w:tr>
      <w:tr w:rsidR="00DC2899" w:rsidRPr="00415ADF" w:rsidTr="00C95C0B">
        <w:tc>
          <w:tcPr>
            <w:tcW w:w="3085" w:type="dxa"/>
          </w:tcPr>
          <w:p w:rsidR="00DC2899" w:rsidRPr="00415ADF" w:rsidRDefault="00DC2899" w:rsidP="00C95C0B">
            <w:pPr>
              <w:spacing w:after="0" w:line="240" w:lineRule="auto"/>
            </w:pPr>
            <w:proofErr w:type="spellStart"/>
            <w:r w:rsidRPr="00415ADF">
              <w:t>KeyBoardInterrupt</w:t>
            </w:r>
            <w:proofErr w:type="spellEnd"/>
          </w:p>
        </w:tc>
        <w:tc>
          <w:tcPr>
            <w:tcW w:w="6946" w:type="dxa"/>
          </w:tcPr>
          <w:p w:rsidR="00DC2899" w:rsidRPr="00415ADF" w:rsidRDefault="00DC2899" w:rsidP="00C95C0B">
            <w:pPr>
              <w:spacing w:after="0" w:line="240" w:lineRule="auto"/>
            </w:pPr>
            <w:r w:rsidRPr="00415ADF">
              <w:t xml:space="preserve">When a program is interrupted from the keyboard by pressing </w:t>
            </w:r>
            <w:proofErr w:type="spellStart"/>
            <w:r w:rsidRPr="00415ADF">
              <w:t>control+c</w:t>
            </w:r>
            <w:proofErr w:type="spellEnd"/>
          </w:p>
        </w:tc>
      </w:tr>
    </w:tbl>
    <w:p w:rsidR="00DC2899" w:rsidRPr="00415ADF" w:rsidRDefault="00DC2899" w:rsidP="00D30F85">
      <w:pPr>
        <w:rPr>
          <w:rFonts w:cs="Arial"/>
        </w:rPr>
      </w:pPr>
    </w:p>
    <w:p w:rsidR="00DC2899" w:rsidRDefault="00DC2899" w:rsidP="00655DA3"/>
    <w:sectPr w:rsidR="00DC2899" w:rsidSect="007B0AB3">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6F7" w:rsidRDefault="003746F7">
      <w:r>
        <w:separator/>
      </w:r>
    </w:p>
  </w:endnote>
  <w:endnote w:type="continuationSeparator" w:id="0">
    <w:p w:rsidR="003746F7" w:rsidRDefault="0037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F7" w:rsidRPr="00ED0386" w:rsidRDefault="003746F7">
    <w:pPr>
      <w:pStyle w:val="Footer"/>
    </w:pPr>
    <w:r>
      <w:rPr>
        <w:noProof/>
        <w:lang w:eastAsia="en-GB"/>
      </w:rPr>
      <w:drawing>
        <wp:inline distT="0" distB="0" distL="0" distR="0">
          <wp:extent cx="6602730" cy="2971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2730" cy="2971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6F7" w:rsidRDefault="003746F7">
      <w:r>
        <w:separator/>
      </w:r>
    </w:p>
  </w:footnote>
  <w:footnote w:type="continuationSeparator" w:id="0">
    <w:p w:rsidR="003746F7" w:rsidRDefault="00374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F7" w:rsidRPr="00ED0386" w:rsidRDefault="003746F7" w:rsidP="00ED0386">
    <w:pPr>
      <w:pStyle w:val="Header"/>
      <w:jc w:val="right"/>
    </w:pPr>
    <w:r>
      <w:rPr>
        <w:noProof/>
        <w:lang w:eastAsia="en-GB"/>
      </w:rPr>
      <w:drawing>
        <wp:inline distT="0" distB="0" distL="0" distR="0">
          <wp:extent cx="1603375"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3375" cy="2971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5D72"/>
    <w:multiLevelType w:val="hybridMultilevel"/>
    <w:tmpl w:val="30FA54A8"/>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252254E7"/>
    <w:multiLevelType w:val="hybridMultilevel"/>
    <w:tmpl w:val="F19ED71E"/>
    <w:lvl w:ilvl="0" w:tplc="325C55C4">
      <w:start w:val="1"/>
      <w:numFmt w:val="bullet"/>
      <w:lvlText w:val="•"/>
      <w:lvlJc w:val="left"/>
      <w:pPr>
        <w:tabs>
          <w:tab w:val="num" w:pos="720"/>
        </w:tabs>
        <w:ind w:left="720" w:hanging="360"/>
      </w:pPr>
      <w:rPr>
        <w:rFonts w:ascii="Times New Roman" w:hAnsi="Times New Roman" w:hint="default"/>
      </w:rPr>
    </w:lvl>
    <w:lvl w:ilvl="1" w:tplc="A3520692" w:tentative="1">
      <w:start w:val="1"/>
      <w:numFmt w:val="bullet"/>
      <w:lvlText w:val="•"/>
      <w:lvlJc w:val="left"/>
      <w:pPr>
        <w:tabs>
          <w:tab w:val="num" w:pos="1440"/>
        </w:tabs>
        <w:ind w:left="1440" w:hanging="360"/>
      </w:pPr>
      <w:rPr>
        <w:rFonts w:ascii="Times New Roman" w:hAnsi="Times New Roman" w:hint="default"/>
      </w:rPr>
    </w:lvl>
    <w:lvl w:ilvl="2" w:tplc="92A668C0" w:tentative="1">
      <w:start w:val="1"/>
      <w:numFmt w:val="bullet"/>
      <w:lvlText w:val="•"/>
      <w:lvlJc w:val="left"/>
      <w:pPr>
        <w:tabs>
          <w:tab w:val="num" w:pos="2160"/>
        </w:tabs>
        <w:ind w:left="2160" w:hanging="360"/>
      </w:pPr>
      <w:rPr>
        <w:rFonts w:ascii="Times New Roman" w:hAnsi="Times New Roman" w:hint="default"/>
      </w:rPr>
    </w:lvl>
    <w:lvl w:ilvl="3" w:tplc="EB0A7CA4" w:tentative="1">
      <w:start w:val="1"/>
      <w:numFmt w:val="bullet"/>
      <w:lvlText w:val="•"/>
      <w:lvlJc w:val="left"/>
      <w:pPr>
        <w:tabs>
          <w:tab w:val="num" w:pos="2880"/>
        </w:tabs>
        <w:ind w:left="2880" w:hanging="360"/>
      </w:pPr>
      <w:rPr>
        <w:rFonts w:ascii="Times New Roman" w:hAnsi="Times New Roman" w:hint="default"/>
      </w:rPr>
    </w:lvl>
    <w:lvl w:ilvl="4" w:tplc="306C1EE4" w:tentative="1">
      <w:start w:val="1"/>
      <w:numFmt w:val="bullet"/>
      <w:lvlText w:val="•"/>
      <w:lvlJc w:val="left"/>
      <w:pPr>
        <w:tabs>
          <w:tab w:val="num" w:pos="3600"/>
        </w:tabs>
        <w:ind w:left="3600" w:hanging="360"/>
      </w:pPr>
      <w:rPr>
        <w:rFonts w:ascii="Times New Roman" w:hAnsi="Times New Roman" w:hint="default"/>
      </w:rPr>
    </w:lvl>
    <w:lvl w:ilvl="5" w:tplc="823233FA" w:tentative="1">
      <w:start w:val="1"/>
      <w:numFmt w:val="bullet"/>
      <w:lvlText w:val="•"/>
      <w:lvlJc w:val="left"/>
      <w:pPr>
        <w:tabs>
          <w:tab w:val="num" w:pos="4320"/>
        </w:tabs>
        <w:ind w:left="4320" w:hanging="360"/>
      </w:pPr>
      <w:rPr>
        <w:rFonts w:ascii="Times New Roman" w:hAnsi="Times New Roman" w:hint="default"/>
      </w:rPr>
    </w:lvl>
    <w:lvl w:ilvl="6" w:tplc="65561C6E" w:tentative="1">
      <w:start w:val="1"/>
      <w:numFmt w:val="bullet"/>
      <w:lvlText w:val="•"/>
      <w:lvlJc w:val="left"/>
      <w:pPr>
        <w:tabs>
          <w:tab w:val="num" w:pos="5040"/>
        </w:tabs>
        <w:ind w:left="5040" w:hanging="360"/>
      </w:pPr>
      <w:rPr>
        <w:rFonts w:ascii="Times New Roman" w:hAnsi="Times New Roman" w:hint="default"/>
      </w:rPr>
    </w:lvl>
    <w:lvl w:ilvl="7" w:tplc="0BC62820" w:tentative="1">
      <w:start w:val="1"/>
      <w:numFmt w:val="bullet"/>
      <w:lvlText w:val="•"/>
      <w:lvlJc w:val="left"/>
      <w:pPr>
        <w:tabs>
          <w:tab w:val="num" w:pos="5760"/>
        </w:tabs>
        <w:ind w:left="5760" w:hanging="360"/>
      </w:pPr>
      <w:rPr>
        <w:rFonts w:ascii="Times New Roman" w:hAnsi="Times New Roman" w:hint="default"/>
      </w:rPr>
    </w:lvl>
    <w:lvl w:ilvl="8" w:tplc="C0921FC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EF661E6"/>
    <w:multiLevelType w:val="hybridMultilevel"/>
    <w:tmpl w:val="1C5A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A53021"/>
    <w:multiLevelType w:val="hybridMultilevel"/>
    <w:tmpl w:val="67AC86B2"/>
    <w:lvl w:ilvl="0" w:tplc="08090017">
      <w:start w:val="1"/>
      <w:numFmt w:val="low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4">
    <w:nsid w:val="38EF602E"/>
    <w:multiLevelType w:val="hybridMultilevel"/>
    <w:tmpl w:val="1D328F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98B4002"/>
    <w:multiLevelType w:val="hybridMultilevel"/>
    <w:tmpl w:val="BC26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C4525A"/>
    <w:multiLevelType w:val="hybridMultilevel"/>
    <w:tmpl w:val="1CCAD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B553D0"/>
    <w:multiLevelType w:val="hybridMultilevel"/>
    <w:tmpl w:val="40A08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C40E9E"/>
    <w:multiLevelType w:val="hybridMultilevel"/>
    <w:tmpl w:val="DAD4B7BA"/>
    <w:lvl w:ilvl="0" w:tplc="006C8156">
      <w:start w:val="1"/>
      <w:numFmt w:val="bullet"/>
      <w:lvlText w:val="•"/>
      <w:lvlJc w:val="left"/>
      <w:pPr>
        <w:tabs>
          <w:tab w:val="num" w:pos="720"/>
        </w:tabs>
        <w:ind w:left="720" w:hanging="360"/>
      </w:pPr>
      <w:rPr>
        <w:rFonts w:ascii="Times New Roman" w:hAnsi="Times New Roman" w:hint="default"/>
      </w:rPr>
    </w:lvl>
    <w:lvl w:ilvl="1" w:tplc="5D980F0A" w:tentative="1">
      <w:start w:val="1"/>
      <w:numFmt w:val="bullet"/>
      <w:lvlText w:val="•"/>
      <w:lvlJc w:val="left"/>
      <w:pPr>
        <w:tabs>
          <w:tab w:val="num" w:pos="1440"/>
        </w:tabs>
        <w:ind w:left="1440" w:hanging="360"/>
      </w:pPr>
      <w:rPr>
        <w:rFonts w:ascii="Times New Roman" w:hAnsi="Times New Roman" w:hint="default"/>
      </w:rPr>
    </w:lvl>
    <w:lvl w:ilvl="2" w:tplc="77AEB5FC" w:tentative="1">
      <w:start w:val="1"/>
      <w:numFmt w:val="bullet"/>
      <w:lvlText w:val="•"/>
      <w:lvlJc w:val="left"/>
      <w:pPr>
        <w:tabs>
          <w:tab w:val="num" w:pos="2160"/>
        </w:tabs>
        <w:ind w:left="2160" w:hanging="360"/>
      </w:pPr>
      <w:rPr>
        <w:rFonts w:ascii="Times New Roman" w:hAnsi="Times New Roman" w:hint="default"/>
      </w:rPr>
    </w:lvl>
    <w:lvl w:ilvl="3" w:tplc="F8FECE28" w:tentative="1">
      <w:start w:val="1"/>
      <w:numFmt w:val="bullet"/>
      <w:lvlText w:val="•"/>
      <w:lvlJc w:val="left"/>
      <w:pPr>
        <w:tabs>
          <w:tab w:val="num" w:pos="2880"/>
        </w:tabs>
        <w:ind w:left="2880" w:hanging="360"/>
      </w:pPr>
      <w:rPr>
        <w:rFonts w:ascii="Times New Roman" w:hAnsi="Times New Roman" w:hint="default"/>
      </w:rPr>
    </w:lvl>
    <w:lvl w:ilvl="4" w:tplc="501C95BA" w:tentative="1">
      <w:start w:val="1"/>
      <w:numFmt w:val="bullet"/>
      <w:lvlText w:val="•"/>
      <w:lvlJc w:val="left"/>
      <w:pPr>
        <w:tabs>
          <w:tab w:val="num" w:pos="3600"/>
        </w:tabs>
        <w:ind w:left="3600" w:hanging="360"/>
      </w:pPr>
      <w:rPr>
        <w:rFonts w:ascii="Times New Roman" w:hAnsi="Times New Roman" w:hint="default"/>
      </w:rPr>
    </w:lvl>
    <w:lvl w:ilvl="5" w:tplc="6A5E2088" w:tentative="1">
      <w:start w:val="1"/>
      <w:numFmt w:val="bullet"/>
      <w:lvlText w:val="•"/>
      <w:lvlJc w:val="left"/>
      <w:pPr>
        <w:tabs>
          <w:tab w:val="num" w:pos="4320"/>
        </w:tabs>
        <w:ind w:left="4320" w:hanging="360"/>
      </w:pPr>
      <w:rPr>
        <w:rFonts w:ascii="Times New Roman" w:hAnsi="Times New Roman" w:hint="default"/>
      </w:rPr>
    </w:lvl>
    <w:lvl w:ilvl="6" w:tplc="659A35FC" w:tentative="1">
      <w:start w:val="1"/>
      <w:numFmt w:val="bullet"/>
      <w:lvlText w:val="•"/>
      <w:lvlJc w:val="left"/>
      <w:pPr>
        <w:tabs>
          <w:tab w:val="num" w:pos="5040"/>
        </w:tabs>
        <w:ind w:left="5040" w:hanging="360"/>
      </w:pPr>
      <w:rPr>
        <w:rFonts w:ascii="Times New Roman" w:hAnsi="Times New Roman" w:hint="default"/>
      </w:rPr>
    </w:lvl>
    <w:lvl w:ilvl="7" w:tplc="5A749FAC" w:tentative="1">
      <w:start w:val="1"/>
      <w:numFmt w:val="bullet"/>
      <w:lvlText w:val="•"/>
      <w:lvlJc w:val="left"/>
      <w:pPr>
        <w:tabs>
          <w:tab w:val="num" w:pos="5760"/>
        </w:tabs>
        <w:ind w:left="5760" w:hanging="360"/>
      </w:pPr>
      <w:rPr>
        <w:rFonts w:ascii="Times New Roman" w:hAnsi="Times New Roman" w:hint="default"/>
      </w:rPr>
    </w:lvl>
    <w:lvl w:ilvl="8" w:tplc="2C12FAC6"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152015"/>
    <w:multiLevelType w:val="hybridMultilevel"/>
    <w:tmpl w:val="1B422A24"/>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F1F2CC9"/>
    <w:multiLevelType w:val="hybridMultilevel"/>
    <w:tmpl w:val="CFCA1260"/>
    <w:lvl w:ilvl="0" w:tplc="433CB5F0">
      <w:start w:val="1"/>
      <w:numFmt w:val="bullet"/>
      <w:lvlText w:val="•"/>
      <w:lvlJc w:val="left"/>
      <w:pPr>
        <w:tabs>
          <w:tab w:val="num" w:pos="720"/>
        </w:tabs>
        <w:ind w:left="720" w:hanging="360"/>
      </w:pPr>
      <w:rPr>
        <w:rFonts w:ascii="Times New Roman" w:hAnsi="Times New Roman" w:hint="default"/>
      </w:rPr>
    </w:lvl>
    <w:lvl w:ilvl="1" w:tplc="322E711A" w:tentative="1">
      <w:start w:val="1"/>
      <w:numFmt w:val="bullet"/>
      <w:lvlText w:val="•"/>
      <w:lvlJc w:val="left"/>
      <w:pPr>
        <w:tabs>
          <w:tab w:val="num" w:pos="1440"/>
        </w:tabs>
        <w:ind w:left="1440" w:hanging="360"/>
      </w:pPr>
      <w:rPr>
        <w:rFonts w:ascii="Times New Roman" w:hAnsi="Times New Roman" w:hint="default"/>
      </w:rPr>
    </w:lvl>
    <w:lvl w:ilvl="2" w:tplc="8F820E22" w:tentative="1">
      <w:start w:val="1"/>
      <w:numFmt w:val="bullet"/>
      <w:lvlText w:val="•"/>
      <w:lvlJc w:val="left"/>
      <w:pPr>
        <w:tabs>
          <w:tab w:val="num" w:pos="2160"/>
        </w:tabs>
        <w:ind w:left="2160" w:hanging="360"/>
      </w:pPr>
      <w:rPr>
        <w:rFonts w:ascii="Times New Roman" w:hAnsi="Times New Roman" w:hint="default"/>
      </w:rPr>
    </w:lvl>
    <w:lvl w:ilvl="3" w:tplc="9B569FDA" w:tentative="1">
      <w:start w:val="1"/>
      <w:numFmt w:val="bullet"/>
      <w:lvlText w:val="•"/>
      <w:lvlJc w:val="left"/>
      <w:pPr>
        <w:tabs>
          <w:tab w:val="num" w:pos="2880"/>
        </w:tabs>
        <w:ind w:left="2880" w:hanging="360"/>
      </w:pPr>
      <w:rPr>
        <w:rFonts w:ascii="Times New Roman" w:hAnsi="Times New Roman" w:hint="default"/>
      </w:rPr>
    </w:lvl>
    <w:lvl w:ilvl="4" w:tplc="0D8E4D92" w:tentative="1">
      <w:start w:val="1"/>
      <w:numFmt w:val="bullet"/>
      <w:lvlText w:val="•"/>
      <w:lvlJc w:val="left"/>
      <w:pPr>
        <w:tabs>
          <w:tab w:val="num" w:pos="3600"/>
        </w:tabs>
        <w:ind w:left="3600" w:hanging="360"/>
      </w:pPr>
      <w:rPr>
        <w:rFonts w:ascii="Times New Roman" w:hAnsi="Times New Roman" w:hint="default"/>
      </w:rPr>
    </w:lvl>
    <w:lvl w:ilvl="5" w:tplc="4118BE00" w:tentative="1">
      <w:start w:val="1"/>
      <w:numFmt w:val="bullet"/>
      <w:lvlText w:val="•"/>
      <w:lvlJc w:val="left"/>
      <w:pPr>
        <w:tabs>
          <w:tab w:val="num" w:pos="4320"/>
        </w:tabs>
        <w:ind w:left="4320" w:hanging="360"/>
      </w:pPr>
      <w:rPr>
        <w:rFonts w:ascii="Times New Roman" w:hAnsi="Times New Roman" w:hint="default"/>
      </w:rPr>
    </w:lvl>
    <w:lvl w:ilvl="6" w:tplc="A00458B0" w:tentative="1">
      <w:start w:val="1"/>
      <w:numFmt w:val="bullet"/>
      <w:lvlText w:val="•"/>
      <w:lvlJc w:val="left"/>
      <w:pPr>
        <w:tabs>
          <w:tab w:val="num" w:pos="5040"/>
        </w:tabs>
        <w:ind w:left="5040" w:hanging="360"/>
      </w:pPr>
      <w:rPr>
        <w:rFonts w:ascii="Times New Roman" w:hAnsi="Times New Roman" w:hint="default"/>
      </w:rPr>
    </w:lvl>
    <w:lvl w:ilvl="7" w:tplc="D0AE1DF4" w:tentative="1">
      <w:start w:val="1"/>
      <w:numFmt w:val="bullet"/>
      <w:lvlText w:val="•"/>
      <w:lvlJc w:val="left"/>
      <w:pPr>
        <w:tabs>
          <w:tab w:val="num" w:pos="5760"/>
        </w:tabs>
        <w:ind w:left="5760" w:hanging="360"/>
      </w:pPr>
      <w:rPr>
        <w:rFonts w:ascii="Times New Roman" w:hAnsi="Times New Roman" w:hint="default"/>
      </w:rPr>
    </w:lvl>
    <w:lvl w:ilvl="8" w:tplc="728CC02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4452AA3"/>
    <w:multiLevelType w:val="hybridMultilevel"/>
    <w:tmpl w:val="AE265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52B77EB"/>
    <w:multiLevelType w:val="hybridMultilevel"/>
    <w:tmpl w:val="706A3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F4039FF"/>
    <w:multiLevelType w:val="hybridMultilevel"/>
    <w:tmpl w:val="7404539A"/>
    <w:lvl w:ilvl="0" w:tplc="C390274A">
      <w:start w:val="1"/>
      <w:numFmt w:val="bullet"/>
      <w:lvlText w:val="•"/>
      <w:lvlJc w:val="left"/>
      <w:pPr>
        <w:tabs>
          <w:tab w:val="num" w:pos="720"/>
        </w:tabs>
        <w:ind w:left="720" w:hanging="360"/>
      </w:pPr>
      <w:rPr>
        <w:rFonts w:ascii="Arial" w:hAnsi="Arial" w:hint="default"/>
      </w:rPr>
    </w:lvl>
    <w:lvl w:ilvl="1" w:tplc="CF56A208" w:tentative="1">
      <w:start w:val="1"/>
      <w:numFmt w:val="bullet"/>
      <w:lvlText w:val="•"/>
      <w:lvlJc w:val="left"/>
      <w:pPr>
        <w:tabs>
          <w:tab w:val="num" w:pos="1440"/>
        </w:tabs>
        <w:ind w:left="1440" w:hanging="360"/>
      </w:pPr>
      <w:rPr>
        <w:rFonts w:ascii="Arial" w:hAnsi="Arial" w:hint="default"/>
      </w:rPr>
    </w:lvl>
    <w:lvl w:ilvl="2" w:tplc="BC56B544" w:tentative="1">
      <w:start w:val="1"/>
      <w:numFmt w:val="bullet"/>
      <w:lvlText w:val="•"/>
      <w:lvlJc w:val="left"/>
      <w:pPr>
        <w:tabs>
          <w:tab w:val="num" w:pos="2160"/>
        </w:tabs>
        <w:ind w:left="2160" w:hanging="360"/>
      </w:pPr>
      <w:rPr>
        <w:rFonts w:ascii="Arial" w:hAnsi="Arial" w:hint="default"/>
      </w:rPr>
    </w:lvl>
    <w:lvl w:ilvl="3" w:tplc="7CC658FE" w:tentative="1">
      <w:start w:val="1"/>
      <w:numFmt w:val="bullet"/>
      <w:lvlText w:val="•"/>
      <w:lvlJc w:val="left"/>
      <w:pPr>
        <w:tabs>
          <w:tab w:val="num" w:pos="2880"/>
        </w:tabs>
        <w:ind w:left="2880" w:hanging="360"/>
      </w:pPr>
      <w:rPr>
        <w:rFonts w:ascii="Arial" w:hAnsi="Arial" w:hint="default"/>
      </w:rPr>
    </w:lvl>
    <w:lvl w:ilvl="4" w:tplc="8D846584" w:tentative="1">
      <w:start w:val="1"/>
      <w:numFmt w:val="bullet"/>
      <w:lvlText w:val="•"/>
      <w:lvlJc w:val="left"/>
      <w:pPr>
        <w:tabs>
          <w:tab w:val="num" w:pos="3600"/>
        </w:tabs>
        <w:ind w:left="3600" w:hanging="360"/>
      </w:pPr>
      <w:rPr>
        <w:rFonts w:ascii="Arial" w:hAnsi="Arial" w:hint="default"/>
      </w:rPr>
    </w:lvl>
    <w:lvl w:ilvl="5" w:tplc="E7728152" w:tentative="1">
      <w:start w:val="1"/>
      <w:numFmt w:val="bullet"/>
      <w:lvlText w:val="•"/>
      <w:lvlJc w:val="left"/>
      <w:pPr>
        <w:tabs>
          <w:tab w:val="num" w:pos="4320"/>
        </w:tabs>
        <w:ind w:left="4320" w:hanging="360"/>
      </w:pPr>
      <w:rPr>
        <w:rFonts w:ascii="Arial" w:hAnsi="Arial" w:hint="default"/>
      </w:rPr>
    </w:lvl>
    <w:lvl w:ilvl="6" w:tplc="A572ABCA" w:tentative="1">
      <w:start w:val="1"/>
      <w:numFmt w:val="bullet"/>
      <w:lvlText w:val="•"/>
      <w:lvlJc w:val="left"/>
      <w:pPr>
        <w:tabs>
          <w:tab w:val="num" w:pos="5040"/>
        </w:tabs>
        <w:ind w:left="5040" w:hanging="360"/>
      </w:pPr>
      <w:rPr>
        <w:rFonts w:ascii="Arial" w:hAnsi="Arial" w:hint="default"/>
      </w:rPr>
    </w:lvl>
    <w:lvl w:ilvl="7" w:tplc="D72C5DCA" w:tentative="1">
      <w:start w:val="1"/>
      <w:numFmt w:val="bullet"/>
      <w:lvlText w:val="•"/>
      <w:lvlJc w:val="left"/>
      <w:pPr>
        <w:tabs>
          <w:tab w:val="num" w:pos="5760"/>
        </w:tabs>
        <w:ind w:left="5760" w:hanging="360"/>
      </w:pPr>
      <w:rPr>
        <w:rFonts w:ascii="Arial" w:hAnsi="Arial" w:hint="default"/>
      </w:rPr>
    </w:lvl>
    <w:lvl w:ilvl="8" w:tplc="A0FEB23A" w:tentative="1">
      <w:start w:val="1"/>
      <w:numFmt w:val="bullet"/>
      <w:lvlText w:val="•"/>
      <w:lvlJc w:val="left"/>
      <w:pPr>
        <w:tabs>
          <w:tab w:val="num" w:pos="6480"/>
        </w:tabs>
        <w:ind w:left="6480" w:hanging="360"/>
      </w:pPr>
      <w:rPr>
        <w:rFonts w:ascii="Arial" w:hAnsi="Arial" w:hint="default"/>
      </w:rPr>
    </w:lvl>
  </w:abstractNum>
  <w:abstractNum w:abstractNumId="14">
    <w:nsid w:val="74D97D74"/>
    <w:multiLevelType w:val="hybridMultilevel"/>
    <w:tmpl w:val="DB803908"/>
    <w:lvl w:ilvl="0" w:tplc="50542648">
      <w:start w:val="1"/>
      <w:numFmt w:val="lowerLetter"/>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5">
    <w:nsid w:val="768517BE"/>
    <w:multiLevelType w:val="hybridMultilevel"/>
    <w:tmpl w:val="A5040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510848"/>
    <w:multiLevelType w:val="hybridMultilevel"/>
    <w:tmpl w:val="CD12D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4"/>
  </w:num>
  <w:num w:numId="5">
    <w:abstractNumId w:val="10"/>
  </w:num>
  <w:num w:numId="6">
    <w:abstractNumId w:val="13"/>
  </w:num>
  <w:num w:numId="7">
    <w:abstractNumId w:val="2"/>
  </w:num>
  <w:num w:numId="8">
    <w:abstractNumId w:val="5"/>
  </w:num>
  <w:num w:numId="9">
    <w:abstractNumId w:val="15"/>
  </w:num>
  <w:num w:numId="10">
    <w:abstractNumId w:val="8"/>
  </w:num>
  <w:num w:numId="11">
    <w:abstractNumId w:val="6"/>
  </w:num>
  <w:num w:numId="12">
    <w:abstractNumId w:val="12"/>
  </w:num>
  <w:num w:numId="13">
    <w:abstractNumId w:val="7"/>
  </w:num>
  <w:num w:numId="14">
    <w:abstractNumId w:val="16"/>
  </w:num>
  <w:num w:numId="15">
    <w:abstractNumId w:val="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89C"/>
    <w:rsid w:val="00000DB9"/>
    <w:rsid w:val="00004B6C"/>
    <w:rsid w:val="00011F84"/>
    <w:rsid w:val="00014924"/>
    <w:rsid w:val="00017003"/>
    <w:rsid w:val="00024BE2"/>
    <w:rsid w:val="00032AEA"/>
    <w:rsid w:val="00035397"/>
    <w:rsid w:val="00035F97"/>
    <w:rsid w:val="00042432"/>
    <w:rsid w:val="00043060"/>
    <w:rsid w:val="00044502"/>
    <w:rsid w:val="00044F4D"/>
    <w:rsid w:val="00052061"/>
    <w:rsid w:val="00053D15"/>
    <w:rsid w:val="00054D96"/>
    <w:rsid w:val="00056334"/>
    <w:rsid w:val="0005639F"/>
    <w:rsid w:val="00062EDA"/>
    <w:rsid w:val="00066CCE"/>
    <w:rsid w:val="00067E7F"/>
    <w:rsid w:val="00070873"/>
    <w:rsid w:val="00072AE5"/>
    <w:rsid w:val="000858F5"/>
    <w:rsid w:val="00085C48"/>
    <w:rsid w:val="00094863"/>
    <w:rsid w:val="00094E49"/>
    <w:rsid w:val="000964F4"/>
    <w:rsid w:val="000A3C72"/>
    <w:rsid w:val="000A7047"/>
    <w:rsid w:val="000C06C5"/>
    <w:rsid w:val="000C0C34"/>
    <w:rsid w:val="000C1B83"/>
    <w:rsid w:val="000D3518"/>
    <w:rsid w:val="000D5F33"/>
    <w:rsid w:val="000D6CCF"/>
    <w:rsid w:val="000E01DB"/>
    <w:rsid w:val="000E026F"/>
    <w:rsid w:val="000E1803"/>
    <w:rsid w:val="000E2F12"/>
    <w:rsid w:val="000E309E"/>
    <w:rsid w:val="000E4167"/>
    <w:rsid w:val="000E5A3A"/>
    <w:rsid w:val="000F1FCA"/>
    <w:rsid w:val="000F48D1"/>
    <w:rsid w:val="000F5468"/>
    <w:rsid w:val="000F66F3"/>
    <w:rsid w:val="000F6C82"/>
    <w:rsid w:val="000F70DA"/>
    <w:rsid w:val="001008E3"/>
    <w:rsid w:val="00101D6B"/>
    <w:rsid w:val="001034B1"/>
    <w:rsid w:val="0010444D"/>
    <w:rsid w:val="00104547"/>
    <w:rsid w:val="001074E2"/>
    <w:rsid w:val="001129A1"/>
    <w:rsid w:val="00115D95"/>
    <w:rsid w:val="001178BC"/>
    <w:rsid w:val="0012134F"/>
    <w:rsid w:val="001226FF"/>
    <w:rsid w:val="00123BA6"/>
    <w:rsid w:val="0012611A"/>
    <w:rsid w:val="0012614C"/>
    <w:rsid w:val="001276DF"/>
    <w:rsid w:val="00130C5E"/>
    <w:rsid w:val="00131AF1"/>
    <w:rsid w:val="00132637"/>
    <w:rsid w:val="00134ED4"/>
    <w:rsid w:val="0013538B"/>
    <w:rsid w:val="00140847"/>
    <w:rsid w:val="00140E14"/>
    <w:rsid w:val="00141F76"/>
    <w:rsid w:val="00142413"/>
    <w:rsid w:val="001428F2"/>
    <w:rsid w:val="00142E40"/>
    <w:rsid w:val="00143F94"/>
    <w:rsid w:val="00144230"/>
    <w:rsid w:val="00145485"/>
    <w:rsid w:val="0014594D"/>
    <w:rsid w:val="00145ED1"/>
    <w:rsid w:val="00147656"/>
    <w:rsid w:val="0015148F"/>
    <w:rsid w:val="001549A7"/>
    <w:rsid w:val="001564E0"/>
    <w:rsid w:val="00162D5B"/>
    <w:rsid w:val="00170B70"/>
    <w:rsid w:val="00171CB0"/>
    <w:rsid w:val="00173D70"/>
    <w:rsid w:val="0017462D"/>
    <w:rsid w:val="00174DB6"/>
    <w:rsid w:val="00176067"/>
    <w:rsid w:val="00186F96"/>
    <w:rsid w:val="00187661"/>
    <w:rsid w:val="001951A5"/>
    <w:rsid w:val="001959EF"/>
    <w:rsid w:val="00197ED4"/>
    <w:rsid w:val="001A1E51"/>
    <w:rsid w:val="001A6EDF"/>
    <w:rsid w:val="001B1D7C"/>
    <w:rsid w:val="001B3741"/>
    <w:rsid w:val="001B4ED3"/>
    <w:rsid w:val="001C2415"/>
    <w:rsid w:val="001D2E59"/>
    <w:rsid w:val="001F0E77"/>
    <w:rsid w:val="001F68A8"/>
    <w:rsid w:val="001F72B1"/>
    <w:rsid w:val="001F79A8"/>
    <w:rsid w:val="00202508"/>
    <w:rsid w:val="00210372"/>
    <w:rsid w:val="002132F9"/>
    <w:rsid w:val="00214776"/>
    <w:rsid w:val="00215EDA"/>
    <w:rsid w:val="0021721B"/>
    <w:rsid w:val="002200A2"/>
    <w:rsid w:val="00221344"/>
    <w:rsid w:val="002226B6"/>
    <w:rsid w:val="0022277B"/>
    <w:rsid w:val="00235F73"/>
    <w:rsid w:val="0023731B"/>
    <w:rsid w:val="002379F2"/>
    <w:rsid w:val="00242496"/>
    <w:rsid w:val="00243E17"/>
    <w:rsid w:val="00245C8A"/>
    <w:rsid w:val="0024633D"/>
    <w:rsid w:val="00250C31"/>
    <w:rsid w:val="00256448"/>
    <w:rsid w:val="002565FC"/>
    <w:rsid w:val="002647CD"/>
    <w:rsid w:val="0026493B"/>
    <w:rsid w:val="00265A3B"/>
    <w:rsid w:val="00267B57"/>
    <w:rsid w:val="00274938"/>
    <w:rsid w:val="00277AFC"/>
    <w:rsid w:val="00285092"/>
    <w:rsid w:val="002853C0"/>
    <w:rsid w:val="00285A71"/>
    <w:rsid w:val="00290DC3"/>
    <w:rsid w:val="0029119F"/>
    <w:rsid w:val="002914D2"/>
    <w:rsid w:val="002925F5"/>
    <w:rsid w:val="002938FB"/>
    <w:rsid w:val="00296482"/>
    <w:rsid w:val="002A4CDD"/>
    <w:rsid w:val="002A5773"/>
    <w:rsid w:val="002A634F"/>
    <w:rsid w:val="002A66E4"/>
    <w:rsid w:val="002A7C3F"/>
    <w:rsid w:val="002B4EEA"/>
    <w:rsid w:val="002B6385"/>
    <w:rsid w:val="002B70A9"/>
    <w:rsid w:val="002C3FCE"/>
    <w:rsid w:val="002C4E70"/>
    <w:rsid w:val="002D2EF2"/>
    <w:rsid w:val="002D3F86"/>
    <w:rsid w:val="002D5AF8"/>
    <w:rsid w:val="002E0DDB"/>
    <w:rsid w:val="002E1B53"/>
    <w:rsid w:val="002E3FAF"/>
    <w:rsid w:val="002E46EE"/>
    <w:rsid w:val="002E662A"/>
    <w:rsid w:val="002E7487"/>
    <w:rsid w:val="002F1D40"/>
    <w:rsid w:val="002F2ADB"/>
    <w:rsid w:val="002F2CFF"/>
    <w:rsid w:val="002F30CF"/>
    <w:rsid w:val="002F4073"/>
    <w:rsid w:val="002F4D14"/>
    <w:rsid w:val="0030060E"/>
    <w:rsid w:val="0030191E"/>
    <w:rsid w:val="003051C8"/>
    <w:rsid w:val="003068FE"/>
    <w:rsid w:val="003236E3"/>
    <w:rsid w:val="00325AE0"/>
    <w:rsid w:val="00330893"/>
    <w:rsid w:val="0033184C"/>
    <w:rsid w:val="00331E50"/>
    <w:rsid w:val="00336676"/>
    <w:rsid w:val="003400EB"/>
    <w:rsid w:val="0034030A"/>
    <w:rsid w:val="003409DA"/>
    <w:rsid w:val="00342E9D"/>
    <w:rsid w:val="003465F4"/>
    <w:rsid w:val="00360D4F"/>
    <w:rsid w:val="00374205"/>
    <w:rsid w:val="003746F7"/>
    <w:rsid w:val="00375545"/>
    <w:rsid w:val="00382448"/>
    <w:rsid w:val="00386B3D"/>
    <w:rsid w:val="0039177F"/>
    <w:rsid w:val="003A0C4E"/>
    <w:rsid w:val="003A21D1"/>
    <w:rsid w:val="003A3E94"/>
    <w:rsid w:val="003A7CAB"/>
    <w:rsid w:val="003B242F"/>
    <w:rsid w:val="003B320E"/>
    <w:rsid w:val="003B6CB3"/>
    <w:rsid w:val="003C155E"/>
    <w:rsid w:val="003C1FD8"/>
    <w:rsid w:val="003D0B7E"/>
    <w:rsid w:val="003D7583"/>
    <w:rsid w:val="003D788E"/>
    <w:rsid w:val="003D78DA"/>
    <w:rsid w:val="003E1EC5"/>
    <w:rsid w:val="003E736D"/>
    <w:rsid w:val="003F0012"/>
    <w:rsid w:val="003F29F5"/>
    <w:rsid w:val="003F3BE1"/>
    <w:rsid w:val="003F3ED2"/>
    <w:rsid w:val="003F4AE4"/>
    <w:rsid w:val="003F7ADE"/>
    <w:rsid w:val="00401E89"/>
    <w:rsid w:val="00407B6A"/>
    <w:rsid w:val="00410FFB"/>
    <w:rsid w:val="00411403"/>
    <w:rsid w:val="004117BD"/>
    <w:rsid w:val="00411BE7"/>
    <w:rsid w:val="00415ADF"/>
    <w:rsid w:val="004161F4"/>
    <w:rsid w:val="00421871"/>
    <w:rsid w:val="004265D2"/>
    <w:rsid w:val="00432238"/>
    <w:rsid w:val="00432F8D"/>
    <w:rsid w:val="00433E20"/>
    <w:rsid w:val="00436D49"/>
    <w:rsid w:val="004377FF"/>
    <w:rsid w:val="004425F2"/>
    <w:rsid w:val="00444035"/>
    <w:rsid w:val="00444EC5"/>
    <w:rsid w:val="004456FD"/>
    <w:rsid w:val="00446716"/>
    <w:rsid w:val="00447E83"/>
    <w:rsid w:val="00451DA5"/>
    <w:rsid w:val="00452F9E"/>
    <w:rsid w:val="00456FB1"/>
    <w:rsid w:val="0045790F"/>
    <w:rsid w:val="00461F23"/>
    <w:rsid w:val="004623CB"/>
    <w:rsid w:val="00463A8B"/>
    <w:rsid w:val="00466CA7"/>
    <w:rsid w:val="004754B1"/>
    <w:rsid w:val="004763EB"/>
    <w:rsid w:val="004767EA"/>
    <w:rsid w:val="00477F3A"/>
    <w:rsid w:val="0048746D"/>
    <w:rsid w:val="0049439B"/>
    <w:rsid w:val="00495A95"/>
    <w:rsid w:val="00496B39"/>
    <w:rsid w:val="004A1A74"/>
    <w:rsid w:val="004A4856"/>
    <w:rsid w:val="004B3A89"/>
    <w:rsid w:val="004B45B0"/>
    <w:rsid w:val="004B7897"/>
    <w:rsid w:val="004C5969"/>
    <w:rsid w:val="004C6C4E"/>
    <w:rsid w:val="004C6D0B"/>
    <w:rsid w:val="004C71B2"/>
    <w:rsid w:val="004D0D9C"/>
    <w:rsid w:val="004D578A"/>
    <w:rsid w:val="004D5C8E"/>
    <w:rsid w:val="004E2D12"/>
    <w:rsid w:val="004E3FB2"/>
    <w:rsid w:val="004E63DF"/>
    <w:rsid w:val="004F4672"/>
    <w:rsid w:val="004F53F4"/>
    <w:rsid w:val="004F5EAB"/>
    <w:rsid w:val="004F6DCD"/>
    <w:rsid w:val="004F7D71"/>
    <w:rsid w:val="00500EC7"/>
    <w:rsid w:val="00506915"/>
    <w:rsid w:val="00531985"/>
    <w:rsid w:val="00531B8E"/>
    <w:rsid w:val="00537D7E"/>
    <w:rsid w:val="00540822"/>
    <w:rsid w:val="005422F7"/>
    <w:rsid w:val="0054670B"/>
    <w:rsid w:val="005548D3"/>
    <w:rsid w:val="005557A7"/>
    <w:rsid w:val="00561816"/>
    <w:rsid w:val="00561F32"/>
    <w:rsid w:val="00562CF2"/>
    <w:rsid w:val="005635FD"/>
    <w:rsid w:val="00573703"/>
    <w:rsid w:val="00575123"/>
    <w:rsid w:val="0057574F"/>
    <w:rsid w:val="00576EB9"/>
    <w:rsid w:val="00585C83"/>
    <w:rsid w:val="0059266F"/>
    <w:rsid w:val="005954D9"/>
    <w:rsid w:val="005976F5"/>
    <w:rsid w:val="005A1224"/>
    <w:rsid w:val="005A187E"/>
    <w:rsid w:val="005B789C"/>
    <w:rsid w:val="005B7C4F"/>
    <w:rsid w:val="005C0CE8"/>
    <w:rsid w:val="005C5D64"/>
    <w:rsid w:val="005D4E72"/>
    <w:rsid w:val="005D6444"/>
    <w:rsid w:val="005E36D2"/>
    <w:rsid w:val="005E66CD"/>
    <w:rsid w:val="005E696E"/>
    <w:rsid w:val="005F3203"/>
    <w:rsid w:val="005F3C5D"/>
    <w:rsid w:val="005F5A95"/>
    <w:rsid w:val="005F79A2"/>
    <w:rsid w:val="00602593"/>
    <w:rsid w:val="006071EB"/>
    <w:rsid w:val="00607405"/>
    <w:rsid w:val="00607CA0"/>
    <w:rsid w:val="0061053B"/>
    <w:rsid w:val="006114C5"/>
    <w:rsid w:val="00611C48"/>
    <w:rsid w:val="006130BA"/>
    <w:rsid w:val="00616D64"/>
    <w:rsid w:val="006318AB"/>
    <w:rsid w:val="00632104"/>
    <w:rsid w:val="00641B0E"/>
    <w:rsid w:val="0064520E"/>
    <w:rsid w:val="0065085B"/>
    <w:rsid w:val="006553F7"/>
    <w:rsid w:val="00655DA3"/>
    <w:rsid w:val="006574E6"/>
    <w:rsid w:val="00661D80"/>
    <w:rsid w:val="00670599"/>
    <w:rsid w:val="00673561"/>
    <w:rsid w:val="006773FD"/>
    <w:rsid w:val="00680334"/>
    <w:rsid w:val="00680D3C"/>
    <w:rsid w:val="00683904"/>
    <w:rsid w:val="006852E4"/>
    <w:rsid w:val="0069244C"/>
    <w:rsid w:val="0069346E"/>
    <w:rsid w:val="006941DC"/>
    <w:rsid w:val="006949D0"/>
    <w:rsid w:val="00697B70"/>
    <w:rsid w:val="006A19E1"/>
    <w:rsid w:val="006A6AFA"/>
    <w:rsid w:val="006B06CD"/>
    <w:rsid w:val="006B0DBD"/>
    <w:rsid w:val="006B271D"/>
    <w:rsid w:val="006B3D01"/>
    <w:rsid w:val="006B66A3"/>
    <w:rsid w:val="006B6DF7"/>
    <w:rsid w:val="006B7DFD"/>
    <w:rsid w:val="006C07E3"/>
    <w:rsid w:val="006C2E6C"/>
    <w:rsid w:val="006C39C8"/>
    <w:rsid w:val="006C47FB"/>
    <w:rsid w:val="006C4ACF"/>
    <w:rsid w:val="006C5F0D"/>
    <w:rsid w:val="006C699E"/>
    <w:rsid w:val="006D3664"/>
    <w:rsid w:val="006D3CE1"/>
    <w:rsid w:val="006D695B"/>
    <w:rsid w:val="006D76C0"/>
    <w:rsid w:val="006E194D"/>
    <w:rsid w:val="006E2470"/>
    <w:rsid w:val="006F2EDB"/>
    <w:rsid w:val="006F3041"/>
    <w:rsid w:val="006F515A"/>
    <w:rsid w:val="006F55B8"/>
    <w:rsid w:val="006F56AF"/>
    <w:rsid w:val="00703057"/>
    <w:rsid w:val="00703175"/>
    <w:rsid w:val="00704B8B"/>
    <w:rsid w:val="00705C7A"/>
    <w:rsid w:val="00721B33"/>
    <w:rsid w:val="00722AB8"/>
    <w:rsid w:val="00723C08"/>
    <w:rsid w:val="00724788"/>
    <w:rsid w:val="00724BCB"/>
    <w:rsid w:val="00727097"/>
    <w:rsid w:val="00733266"/>
    <w:rsid w:val="00733AA2"/>
    <w:rsid w:val="007375EA"/>
    <w:rsid w:val="00737FEE"/>
    <w:rsid w:val="0074377D"/>
    <w:rsid w:val="00744A66"/>
    <w:rsid w:val="00745C7A"/>
    <w:rsid w:val="00745E8D"/>
    <w:rsid w:val="00756120"/>
    <w:rsid w:val="007605E9"/>
    <w:rsid w:val="00762FB6"/>
    <w:rsid w:val="007633DA"/>
    <w:rsid w:val="00764533"/>
    <w:rsid w:val="00765D03"/>
    <w:rsid w:val="00767982"/>
    <w:rsid w:val="00770F2A"/>
    <w:rsid w:val="00771FD9"/>
    <w:rsid w:val="00780607"/>
    <w:rsid w:val="00782805"/>
    <w:rsid w:val="0078391C"/>
    <w:rsid w:val="00784312"/>
    <w:rsid w:val="00793BDA"/>
    <w:rsid w:val="00797D3B"/>
    <w:rsid w:val="00797FF1"/>
    <w:rsid w:val="007A1CA0"/>
    <w:rsid w:val="007A66C6"/>
    <w:rsid w:val="007B0AB3"/>
    <w:rsid w:val="007C1FF1"/>
    <w:rsid w:val="007D0BBF"/>
    <w:rsid w:val="007D2DB7"/>
    <w:rsid w:val="007D608C"/>
    <w:rsid w:val="007D6CB9"/>
    <w:rsid w:val="007E0D72"/>
    <w:rsid w:val="007E13B0"/>
    <w:rsid w:val="007E1791"/>
    <w:rsid w:val="007E1D88"/>
    <w:rsid w:val="007E5C39"/>
    <w:rsid w:val="007E7113"/>
    <w:rsid w:val="007F73AC"/>
    <w:rsid w:val="007F7E9B"/>
    <w:rsid w:val="00805A35"/>
    <w:rsid w:val="00810509"/>
    <w:rsid w:val="0082215F"/>
    <w:rsid w:val="00822880"/>
    <w:rsid w:val="00822A01"/>
    <w:rsid w:val="00826A3E"/>
    <w:rsid w:val="00827E8B"/>
    <w:rsid w:val="008330B6"/>
    <w:rsid w:val="00833CC6"/>
    <w:rsid w:val="008379D7"/>
    <w:rsid w:val="00837B58"/>
    <w:rsid w:val="00841F44"/>
    <w:rsid w:val="00843112"/>
    <w:rsid w:val="00843555"/>
    <w:rsid w:val="00845EC6"/>
    <w:rsid w:val="008555F3"/>
    <w:rsid w:val="00861FEF"/>
    <w:rsid w:val="0086384B"/>
    <w:rsid w:val="008645D5"/>
    <w:rsid w:val="00870068"/>
    <w:rsid w:val="00881161"/>
    <w:rsid w:val="00884F46"/>
    <w:rsid w:val="00887E45"/>
    <w:rsid w:val="0089234F"/>
    <w:rsid w:val="008939D3"/>
    <w:rsid w:val="008965F8"/>
    <w:rsid w:val="008967EA"/>
    <w:rsid w:val="008A02CA"/>
    <w:rsid w:val="008A0927"/>
    <w:rsid w:val="008A0F77"/>
    <w:rsid w:val="008A32B3"/>
    <w:rsid w:val="008A617D"/>
    <w:rsid w:val="008A6C40"/>
    <w:rsid w:val="008A7C1B"/>
    <w:rsid w:val="008B1605"/>
    <w:rsid w:val="008B1BCC"/>
    <w:rsid w:val="008B1FAE"/>
    <w:rsid w:val="008B34EB"/>
    <w:rsid w:val="008B69E7"/>
    <w:rsid w:val="008C1BCE"/>
    <w:rsid w:val="008C2CC2"/>
    <w:rsid w:val="008C36BC"/>
    <w:rsid w:val="008D0DA6"/>
    <w:rsid w:val="008D539D"/>
    <w:rsid w:val="008D6956"/>
    <w:rsid w:val="008E6B65"/>
    <w:rsid w:val="008F0023"/>
    <w:rsid w:val="008F69EB"/>
    <w:rsid w:val="00900923"/>
    <w:rsid w:val="0090520A"/>
    <w:rsid w:val="00906268"/>
    <w:rsid w:val="00910755"/>
    <w:rsid w:val="00915888"/>
    <w:rsid w:val="0092756C"/>
    <w:rsid w:val="0093051D"/>
    <w:rsid w:val="00940668"/>
    <w:rsid w:val="00940CDB"/>
    <w:rsid w:val="0094333B"/>
    <w:rsid w:val="0094406F"/>
    <w:rsid w:val="00950051"/>
    <w:rsid w:val="00950BB6"/>
    <w:rsid w:val="009529F0"/>
    <w:rsid w:val="00952F7A"/>
    <w:rsid w:val="00953343"/>
    <w:rsid w:val="00954369"/>
    <w:rsid w:val="0096269C"/>
    <w:rsid w:val="00962B96"/>
    <w:rsid w:val="009639BF"/>
    <w:rsid w:val="00965907"/>
    <w:rsid w:val="00971EF0"/>
    <w:rsid w:val="009722ED"/>
    <w:rsid w:val="00973CE5"/>
    <w:rsid w:val="00980D3A"/>
    <w:rsid w:val="009859CA"/>
    <w:rsid w:val="00985DFB"/>
    <w:rsid w:val="009900B4"/>
    <w:rsid w:val="009908AF"/>
    <w:rsid w:val="00991E7B"/>
    <w:rsid w:val="00993007"/>
    <w:rsid w:val="00995862"/>
    <w:rsid w:val="009A1580"/>
    <w:rsid w:val="009A2DAB"/>
    <w:rsid w:val="009A477F"/>
    <w:rsid w:val="009A50F2"/>
    <w:rsid w:val="009B39EB"/>
    <w:rsid w:val="009B4574"/>
    <w:rsid w:val="009B5157"/>
    <w:rsid w:val="009B7FCC"/>
    <w:rsid w:val="009C1CC9"/>
    <w:rsid w:val="009C5B43"/>
    <w:rsid w:val="009D395E"/>
    <w:rsid w:val="009E4AE2"/>
    <w:rsid w:val="009E4D50"/>
    <w:rsid w:val="009E6D2F"/>
    <w:rsid w:val="009F0ED5"/>
    <w:rsid w:val="009F278E"/>
    <w:rsid w:val="009F282B"/>
    <w:rsid w:val="00A03215"/>
    <w:rsid w:val="00A03BD0"/>
    <w:rsid w:val="00A121B2"/>
    <w:rsid w:val="00A13454"/>
    <w:rsid w:val="00A14EA1"/>
    <w:rsid w:val="00A15BFF"/>
    <w:rsid w:val="00A168AA"/>
    <w:rsid w:val="00A17774"/>
    <w:rsid w:val="00A20AB0"/>
    <w:rsid w:val="00A239BB"/>
    <w:rsid w:val="00A266C8"/>
    <w:rsid w:val="00A26D08"/>
    <w:rsid w:val="00A27FBE"/>
    <w:rsid w:val="00A35823"/>
    <w:rsid w:val="00A36595"/>
    <w:rsid w:val="00A4349D"/>
    <w:rsid w:val="00A442EF"/>
    <w:rsid w:val="00A458C9"/>
    <w:rsid w:val="00A51D85"/>
    <w:rsid w:val="00A5450A"/>
    <w:rsid w:val="00A578A1"/>
    <w:rsid w:val="00A61AE3"/>
    <w:rsid w:val="00A664D5"/>
    <w:rsid w:val="00A66B9A"/>
    <w:rsid w:val="00A66C15"/>
    <w:rsid w:val="00A72A14"/>
    <w:rsid w:val="00A742EE"/>
    <w:rsid w:val="00A90197"/>
    <w:rsid w:val="00A92B9A"/>
    <w:rsid w:val="00A92F1B"/>
    <w:rsid w:val="00A935E2"/>
    <w:rsid w:val="00A94999"/>
    <w:rsid w:val="00AA045C"/>
    <w:rsid w:val="00AA1389"/>
    <w:rsid w:val="00AA272F"/>
    <w:rsid w:val="00AA398B"/>
    <w:rsid w:val="00AA54F7"/>
    <w:rsid w:val="00AB22F4"/>
    <w:rsid w:val="00AB3DDB"/>
    <w:rsid w:val="00AB4397"/>
    <w:rsid w:val="00AB52FF"/>
    <w:rsid w:val="00AB7EE4"/>
    <w:rsid w:val="00AC5465"/>
    <w:rsid w:val="00AC71F2"/>
    <w:rsid w:val="00AD35AF"/>
    <w:rsid w:val="00AD6BD3"/>
    <w:rsid w:val="00AD6FCF"/>
    <w:rsid w:val="00AE1904"/>
    <w:rsid w:val="00AE3D12"/>
    <w:rsid w:val="00AF5785"/>
    <w:rsid w:val="00AF6E22"/>
    <w:rsid w:val="00B01EC9"/>
    <w:rsid w:val="00B06A2E"/>
    <w:rsid w:val="00B10CE3"/>
    <w:rsid w:val="00B177FA"/>
    <w:rsid w:val="00B23E53"/>
    <w:rsid w:val="00B247FD"/>
    <w:rsid w:val="00B24ACA"/>
    <w:rsid w:val="00B2696A"/>
    <w:rsid w:val="00B516D0"/>
    <w:rsid w:val="00B63325"/>
    <w:rsid w:val="00B64A68"/>
    <w:rsid w:val="00B65B8C"/>
    <w:rsid w:val="00B7192F"/>
    <w:rsid w:val="00B7275B"/>
    <w:rsid w:val="00B75A18"/>
    <w:rsid w:val="00B81A6B"/>
    <w:rsid w:val="00B82533"/>
    <w:rsid w:val="00B94D98"/>
    <w:rsid w:val="00BA1AE4"/>
    <w:rsid w:val="00BA2586"/>
    <w:rsid w:val="00BA5831"/>
    <w:rsid w:val="00BA6D4C"/>
    <w:rsid w:val="00BB069C"/>
    <w:rsid w:val="00BB0968"/>
    <w:rsid w:val="00BB2E92"/>
    <w:rsid w:val="00BB31A7"/>
    <w:rsid w:val="00BB3FE1"/>
    <w:rsid w:val="00BC4DE3"/>
    <w:rsid w:val="00BC60C7"/>
    <w:rsid w:val="00BD2137"/>
    <w:rsid w:val="00BD3232"/>
    <w:rsid w:val="00BD3CD7"/>
    <w:rsid w:val="00BD5F96"/>
    <w:rsid w:val="00BD6A74"/>
    <w:rsid w:val="00BD75EF"/>
    <w:rsid w:val="00BD7B10"/>
    <w:rsid w:val="00BE773F"/>
    <w:rsid w:val="00BE7977"/>
    <w:rsid w:val="00BE7C32"/>
    <w:rsid w:val="00BF1310"/>
    <w:rsid w:val="00BF273E"/>
    <w:rsid w:val="00BF61B1"/>
    <w:rsid w:val="00C0374F"/>
    <w:rsid w:val="00C03972"/>
    <w:rsid w:val="00C0431B"/>
    <w:rsid w:val="00C072B9"/>
    <w:rsid w:val="00C075AD"/>
    <w:rsid w:val="00C10D47"/>
    <w:rsid w:val="00C25E9B"/>
    <w:rsid w:val="00C26875"/>
    <w:rsid w:val="00C27E08"/>
    <w:rsid w:val="00C30046"/>
    <w:rsid w:val="00C35140"/>
    <w:rsid w:val="00C359EE"/>
    <w:rsid w:val="00C3761A"/>
    <w:rsid w:val="00C40439"/>
    <w:rsid w:val="00C40B1C"/>
    <w:rsid w:val="00C53A49"/>
    <w:rsid w:val="00C55A15"/>
    <w:rsid w:val="00C57B7E"/>
    <w:rsid w:val="00C60DFB"/>
    <w:rsid w:val="00C65749"/>
    <w:rsid w:val="00C66885"/>
    <w:rsid w:val="00C70196"/>
    <w:rsid w:val="00C70377"/>
    <w:rsid w:val="00C7153A"/>
    <w:rsid w:val="00C75C4D"/>
    <w:rsid w:val="00C765B2"/>
    <w:rsid w:val="00C80554"/>
    <w:rsid w:val="00C878D9"/>
    <w:rsid w:val="00C95C0B"/>
    <w:rsid w:val="00CA0D22"/>
    <w:rsid w:val="00CA3F24"/>
    <w:rsid w:val="00CA4824"/>
    <w:rsid w:val="00CA57A5"/>
    <w:rsid w:val="00CB7F09"/>
    <w:rsid w:val="00CC256F"/>
    <w:rsid w:val="00CD5B39"/>
    <w:rsid w:val="00CD7D9B"/>
    <w:rsid w:val="00CE3D72"/>
    <w:rsid w:val="00CE6EE7"/>
    <w:rsid w:val="00CF1B74"/>
    <w:rsid w:val="00CF546F"/>
    <w:rsid w:val="00CF6ABE"/>
    <w:rsid w:val="00D02846"/>
    <w:rsid w:val="00D13636"/>
    <w:rsid w:val="00D24A64"/>
    <w:rsid w:val="00D24F31"/>
    <w:rsid w:val="00D25F96"/>
    <w:rsid w:val="00D30F85"/>
    <w:rsid w:val="00D33FD9"/>
    <w:rsid w:val="00D34B04"/>
    <w:rsid w:val="00D35A28"/>
    <w:rsid w:val="00D377DF"/>
    <w:rsid w:val="00D4196E"/>
    <w:rsid w:val="00D51B10"/>
    <w:rsid w:val="00D5200B"/>
    <w:rsid w:val="00D54872"/>
    <w:rsid w:val="00D55197"/>
    <w:rsid w:val="00D561CE"/>
    <w:rsid w:val="00D620F6"/>
    <w:rsid w:val="00D6277D"/>
    <w:rsid w:val="00D63984"/>
    <w:rsid w:val="00D65529"/>
    <w:rsid w:val="00D703B8"/>
    <w:rsid w:val="00D71F8B"/>
    <w:rsid w:val="00D7204B"/>
    <w:rsid w:val="00D73357"/>
    <w:rsid w:val="00D74ADE"/>
    <w:rsid w:val="00D767EE"/>
    <w:rsid w:val="00D82603"/>
    <w:rsid w:val="00D8552A"/>
    <w:rsid w:val="00D86971"/>
    <w:rsid w:val="00D92F95"/>
    <w:rsid w:val="00DA6875"/>
    <w:rsid w:val="00DA6DA1"/>
    <w:rsid w:val="00DA7DAE"/>
    <w:rsid w:val="00DB1380"/>
    <w:rsid w:val="00DB230B"/>
    <w:rsid w:val="00DB42BC"/>
    <w:rsid w:val="00DB4FEC"/>
    <w:rsid w:val="00DC049E"/>
    <w:rsid w:val="00DC2899"/>
    <w:rsid w:val="00DC69A5"/>
    <w:rsid w:val="00DD1FA4"/>
    <w:rsid w:val="00DD6632"/>
    <w:rsid w:val="00DF1E18"/>
    <w:rsid w:val="00DF5E2F"/>
    <w:rsid w:val="00E03875"/>
    <w:rsid w:val="00E05E59"/>
    <w:rsid w:val="00E062F1"/>
    <w:rsid w:val="00E0726A"/>
    <w:rsid w:val="00E10BC9"/>
    <w:rsid w:val="00E145CD"/>
    <w:rsid w:val="00E156F8"/>
    <w:rsid w:val="00E1655B"/>
    <w:rsid w:val="00E205C6"/>
    <w:rsid w:val="00E21EC2"/>
    <w:rsid w:val="00E271CE"/>
    <w:rsid w:val="00E348D6"/>
    <w:rsid w:val="00E34B2C"/>
    <w:rsid w:val="00E34B61"/>
    <w:rsid w:val="00E40CDE"/>
    <w:rsid w:val="00E41E26"/>
    <w:rsid w:val="00E53ADD"/>
    <w:rsid w:val="00E54115"/>
    <w:rsid w:val="00E555F1"/>
    <w:rsid w:val="00E6022A"/>
    <w:rsid w:val="00E63871"/>
    <w:rsid w:val="00E7246B"/>
    <w:rsid w:val="00E81FB8"/>
    <w:rsid w:val="00E81FC3"/>
    <w:rsid w:val="00E8221C"/>
    <w:rsid w:val="00E823A6"/>
    <w:rsid w:val="00E9455B"/>
    <w:rsid w:val="00E94E34"/>
    <w:rsid w:val="00E963E4"/>
    <w:rsid w:val="00E96554"/>
    <w:rsid w:val="00E97106"/>
    <w:rsid w:val="00EA1D19"/>
    <w:rsid w:val="00EA40A4"/>
    <w:rsid w:val="00EB0B75"/>
    <w:rsid w:val="00EB2EEE"/>
    <w:rsid w:val="00EB6307"/>
    <w:rsid w:val="00EB7FF3"/>
    <w:rsid w:val="00EC2F99"/>
    <w:rsid w:val="00EC6321"/>
    <w:rsid w:val="00EC6512"/>
    <w:rsid w:val="00ED0185"/>
    <w:rsid w:val="00ED0386"/>
    <w:rsid w:val="00ED0677"/>
    <w:rsid w:val="00ED2A70"/>
    <w:rsid w:val="00ED4FFB"/>
    <w:rsid w:val="00ED5409"/>
    <w:rsid w:val="00EE014C"/>
    <w:rsid w:val="00EE068C"/>
    <w:rsid w:val="00EE1B37"/>
    <w:rsid w:val="00EE3BFA"/>
    <w:rsid w:val="00EE5EB6"/>
    <w:rsid w:val="00EE6512"/>
    <w:rsid w:val="00EE74EB"/>
    <w:rsid w:val="00EF3856"/>
    <w:rsid w:val="00EF440B"/>
    <w:rsid w:val="00EF4A49"/>
    <w:rsid w:val="00EF73E9"/>
    <w:rsid w:val="00F02005"/>
    <w:rsid w:val="00F020A9"/>
    <w:rsid w:val="00F029C9"/>
    <w:rsid w:val="00F03C94"/>
    <w:rsid w:val="00F05108"/>
    <w:rsid w:val="00F06E28"/>
    <w:rsid w:val="00F07ABC"/>
    <w:rsid w:val="00F151A1"/>
    <w:rsid w:val="00F1706D"/>
    <w:rsid w:val="00F21616"/>
    <w:rsid w:val="00F21EA3"/>
    <w:rsid w:val="00F303C8"/>
    <w:rsid w:val="00F30B95"/>
    <w:rsid w:val="00F33DF6"/>
    <w:rsid w:val="00F3666F"/>
    <w:rsid w:val="00F4179D"/>
    <w:rsid w:val="00F43B53"/>
    <w:rsid w:val="00F43CC5"/>
    <w:rsid w:val="00F44D05"/>
    <w:rsid w:val="00F54CA8"/>
    <w:rsid w:val="00F571DB"/>
    <w:rsid w:val="00F6421D"/>
    <w:rsid w:val="00F6490A"/>
    <w:rsid w:val="00F71666"/>
    <w:rsid w:val="00F741CD"/>
    <w:rsid w:val="00F74938"/>
    <w:rsid w:val="00F749C5"/>
    <w:rsid w:val="00F8188E"/>
    <w:rsid w:val="00F81E4F"/>
    <w:rsid w:val="00F8336D"/>
    <w:rsid w:val="00F867E8"/>
    <w:rsid w:val="00F91B94"/>
    <w:rsid w:val="00F92887"/>
    <w:rsid w:val="00F9584E"/>
    <w:rsid w:val="00F963D8"/>
    <w:rsid w:val="00F96878"/>
    <w:rsid w:val="00FA2277"/>
    <w:rsid w:val="00FA399D"/>
    <w:rsid w:val="00FA563B"/>
    <w:rsid w:val="00FB0D46"/>
    <w:rsid w:val="00FB23B5"/>
    <w:rsid w:val="00FB4617"/>
    <w:rsid w:val="00FB5A7E"/>
    <w:rsid w:val="00FD31DE"/>
    <w:rsid w:val="00FD53C1"/>
    <w:rsid w:val="00FD6235"/>
    <w:rsid w:val="00FD75C0"/>
    <w:rsid w:val="00FD7C4A"/>
    <w:rsid w:val="00FE4A12"/>
    <w:rsid w:val="00FE5592"/>
    <w:rsid w:val="00FE78CC"/>
    <w:rsid w:val="00FF0AA8"/>
    <w:rsid w:val="00FF1E2F"/>
    <w:rsid w:val="00FF3560"/>
    <w:rsid w:val="00FF6BF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1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153A"/>
    <w:rPr>
      <w:rFonts w:ascii="Tahoma" w:hAnsi="Tahoma" w:cs="Tahoma"/>
      <w:sz w:val="16"/>
      <w:szCs w:val="16"/>
    </w:rPr>
  </w:style>
  <w:style w:type="table" w:styleId="TableGrid">
    <w:name w:val="Table Grid"/>
    <w:basedOn w:val="TableNormal"/>
    <w:uiPriority w:val="99"/>
    <w:rsid w:val="00C57B7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8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8B1BCC"/>
    <w:rPr>
      <w:rFonts w:ascii="Courier New" w:hAnsi="Courier New" w:cs="Courier New"/>
      <w:sz w:val="20"/>
      <w:szCs w:val="20"/>
      <w:lang w:eastAsia="en-GB"/>
    </w:rPr>
  </w:style>
  <w:style w:type="character" w:styleId="HTMLCode">
    <w:name w:val="HTML Code"/>
    <w:basedOn w:val="DefaultParagraphFont"/>
    <w:uiPriority w:val="99"/>
    <w:rsid w:val="00810509"/>
    <w:rPr>
      <w:rFonts w:ascii="Arial Unicode MS" w:eastAsia="Arial Unicode MS" w:cs="Courier New"/>
      <w:sz w:val="20"/>
      <w:szCs w:val="20"/>
    </w:rPr>
  </w:style>
  <w:style w:type="paragraph" w:styleId="ListParagraph">
    <w:name w:val="List Paragraph"/>
    <w:basedOn w:val="Normal"/>
    <w:uiPriority w:val="99"/>
    <w:qFormat/>
    <w:rsid w:val="004623CB"/>
    <w:pPr>
      <w:ind w:left="720"/>
      <w:contextualSpacing/>
    </w:pPr>
  </w:style>
  <w:style w:type="character" w:styleId="Hyperlink">
    <w:name w:val="Hyperlink"/>
    <w:basedOn w:val="DefaultParagraphFont"/>
    <w:uiPriority w:val="99"/>
    <w:rsid w:val="00E348D6"/>
    <w:rPr>
      <w:rFonts w:cs="Times New Roman"/>
      <w:color w:val="0000FF"/>
      <w:u w:val="single"/>
    </w:rPr>
  </w:style>
  <w:style w:type="paragraph" w:customStyle="1" w:styleId="Default">
    <w:name w:val="Default"/>
    <w:uiPriority w:val="99"/>
    <w:rsid w:val="004A1A74"/>
    <w:pPr>
      <w:autoSpaceDE w:val="0"/>
      <w:autoSpaceDN w:val="0"/>
      <w:adjustRightInd w:val="0"/>
    </w:pPr>
    <w:rPr>
      <w:rFonts w:ascii="Verdana" w:hAnsi="Verdana" w:cs="Verdana"/>
      <w:color w:val="000000"/>
      <w:sz w:val="24"/>
      <w:szCs w:val="24"/>
      <w:lang w:eastAsia="en-US"/>
    </w:rPr>
  </w:style>
  <w:style w:type="paragraph" w:styleId="NormalWeb">
    <w:name w:val="Normal (Web)"/>
    <w:basedOn w:val="Normal"/>
    <w:uiPriority w:val="99"/>
    <w:semiHidden/>
    <w:rsid w:val="00A5450A"/>
    <w:pPr>
      <w:spacing w:before="100" w:beforeAutospacing="1" w:after="100" w:afterAutospacing="1" w:line="240" w:lineRule="auto"/>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rsid w:val="001074E2"/>
    <w:rPr>
      <w:rFonts w:cs="Times New Roman"/>
      <w:color w:val="800080"/>
      <w:u w:val="single"/>
    </w:rPr>
  </w:style>
  <w:style w:type="character" w:customStyle="1" w:styleId="typ">
    <w:name w:val="typ"/>
    <w:basedOn w:val="DefaultParagraphFont"/>
    <w:uiPriority w:val="99"/>
    <w:rsid w:val="00906268"/>
    <w:rPr>
      <w:rFonts w:cs="Times New Roman"/>
    </w:rPr>
  </w:style>
  <w:style w:type="character" w:customStyle="1" w:styleId="pln">
    <w:name w:val="pln"/>
    <w:basedOn w:val="DefaultParagraphFont"/>
    <w:uiPriority w:val="99"/>
    <w:rsid w:val="00906268"/>
    <w:rPr>
      <w:rFonts w:cs="Times New Roman"/>
    </w:rPr>
  </w:style>
  <w:style w:type="character" w:customStyle="1" w:styleId="pun">
    <w:name w:val="pun"/>
    <w:basedOn w:val="DefaultParagraphFont"/>
    <w:uiPriority w:val="99"/>
    <w:rsid w:val="00906268"/>
    <w:rPr>
      <w:rFonts w:cs="Times New Roman"/>
    </w:rPr>
  </w:style>
  <w:style w:type="character" w:customStyle="1" w:styleId="lit">
    <w:name w:val="lit"/>
    <w:basedOn w:val="DefaultParagraphFont"/>
    <w:uiPriority w:val="99"/>
    <w:rsid w:val="00906268"/>
    <w:rPr>
      <w:rFonts w:cs="Times New Roman"/>
    </w:rPr>
  </w:style>
  <w:style w:type="character" w:customStyle="1" w:styleId="kwd">
    <w:name w:val="kwd"/>
    <w:basedOn w:val="DefaultParagraphFont"/>
    <w:uiPriority w:val="99"/>
    <w:rsid w:val="00906268"/>
    <w:rPr>
      <w:rFonts w:cs="Times New Roman"/>
    </w:rPr>
  </w:style>
  <w:style w:type="character" w:styleId="HTMLCite">
    <w:name w:val="HTML Cite"/>
    <w:basedOn w:val="DefaultParagraphFont"/>
    <w:uiPriority w:val="99"/>
    <w:semiHidden/>
    <w:rsid w:val="0013538B"/>
    <w:rPr>
      <w:rFonts w:cs="Times New Roman"/>
      <w:i/>
      <w:iCs/>
    </w:rPr>
  </w:style>
  <w:style w:type="paragraph" w:styleId="Header">
    <w:name w:val="header"/>
    <w:basedOn w:val="Normal"/>
    <w:link w:val="HeaderChar"/>
    <w:uiPriority w:val="99"/>
    <w:rsid w:val="00ED0386"/>
    <w:pPr>
      <w:tabs>
        <w:tab w:val="center" w:pos="4153"/>
        <w:tab w:val="right" w:pos="8306"/>
      </w:tabs>
    </w:pPr>
  </w:style>
  <w:style w:type="character" w:customStyle="1" w:styleId="HeaderChar">
    <w:name w:val="Header Char"/>
    <w:basedOn w:val="DefaultParagraphFont"/>
    <w:link w:val="Header"/>
    <w:uiPriority w:val="99"/>
    <w:semiHidden/>
    <w:rsid w:val="000156A1"/>
    <w:rPr>
      <w:lang w:eastAsia="en-US"/>
    </w:rPr>
  </w:style>
  <w:style w:type="paragraph" w:styleId="Footer">
    <w:name w:val="footer"/>
    <w:basedOn w:val="Normal"/>
    <w:link w:val="FooterChar"/>
    <w:uiPriority w:val="99"/>
    <w:rsid w:val="00ED0386"/>
    <w:pPr>
      <w:tabs>
        <w:tab w:val="center" w:pos="4153"/>
        <w:tab w:val="right" w:pos="8306"/>
      </w:tabs>
    </w:pPr>
  </w:style>
  <w:style w:type="character" w:customStyle="1" w:styleId="FooterChar">
    <w:name w:val="Footer Char"/>
    <w:basedOn w:val="DefaultParagraphFont"/>
    <w:link w:val="Footer"/>
    <w:uiPriority w:val="99"/>
    <w:semiHidden/>
    <w:rsid w:val="000156A1"/>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1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153A"/>
    <w:rPr>
      <w:rFonts w:ascii="Tahoma" w:hAnsi="Tahoma" w:cs="Tahoma"/>
      <w:sz w:val="16"/>
      <w:szCs w:val="16"/>
    </w:rPr>
  </w:style>
  <w:style w:type="table" w:styleId="TableGrid">
    <w:name w:val="Table Grid"/>
    <w:basedOn w:val="TableNormal"/>
    <w:uiPriority w:val="99"/>
    <w:rsid w:val="00C57B7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rsid w:val="008B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locked/>
    <w:rsid w:val="008B1BCC"/>
    <w:rPr>
      <w:rFonts w:ascii="Courier New" w:hAnsi="Courier New" w:cs="Courier New"/>
      <w:sz w:val="20"/>
      <w:szCs w:val="20"/>
      <w:lang w:eastAsia="en-GB"/>
    </w:rPr>
  </w:style>
  <w:style w:type="character" w:styleId="HTMLCode">
    <w:name w:val="HTML Code"/>
    <w:basedOn w:val="DefaultParagraphFont"/>
    <w:uiPriority w:val="99"/>
    <w:rsid w:val="00810509"/>
    <w:rPr>
      <w:rFonts w:ascii="Arial Unicode MS" w:eastAsia="Arial Unicode MS" w:cs="Courier New"/>
      <w:sz w:val="20"/>
      <w:szCs w:val="20"/>
    </w:rPr>
  </w:style>
  <w:style w:type="paragraph" w:styleId="ListParagraph">
    <w:name w:val="List Paragraph"/>
    <w:basedOn w:val="Normal"/>
    <w:uiPriority w:val="99"/>
    <w:qFormat/>
    <w:rsid w:val="004623CB"/>
    <w:pPr>
      <w:ind w:left="720"/>
      <w:contextualSpacing/>
    </w:pPr>
  </w:style>
  <w:style w:type="character" w:styleId="Hyperlink">
    <w:name w:val="Hyperlink"/>
    <w:basedOn w:val="DefaultParagraphFont"/>
    <w:uiPriority w:val="99"/>
    <w:rsid w:val="00E348D6"/>
    <w:rPr>
      <w:rFonts w:cs="Times New Roman"/>
      <w:color w:val="0000FF"/>
      <w:u w:val="single"/>
    </w:rPr>
  </w:style>
  <w:style w:type="paragraph" w:customStyle="1" w:styleId="Default">
    <w:name w:val="Default"/>
    <w:uiPriority w:val="99"/>
    <w:rsid w:val="004A1A74"/>
    <w:pPr>
      <w:autoSpaceDE w:val="0"/>
      <w:autoSpaceDN w:val="0"/>
      <w:adjustRightInd w:val="0"/>
    </w:pPr>
    <w:rPr>
      <w:rFonts w:ascii="Verdana" w:hAnsi="Verdana" w:cs="Verdana"/>
      <w:color w:val="000000"/>
      <w:sz w:val="24"/>
      <w:szCs w:val="24"/>
      <w:lang w:eastAsia="en-US"/>
    </w:rPr>
  </w:style>
  <w:style w:type="paragraph" w:styleId="NormalWeb">
    <w:name w:val="Normal (Web)"/>
    <w:basedOn w:val="Normal"/>
    <w:uiPriority w:val="99"/>
    <w:semiHidden/>
    <w:rsid w:val="00A5450A"/>
    <w:pPr>
      <w:spacing w:before="100" w:beforeAutospacing="1" w:after="100" w:afterAutospacing="1" w:line="240" w:lineRule="auto"/>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rsid w:val="001074E2"/>
    <w:rPr>
      <w:rFonts w:cs="Times New Roman"/>
      <w:color w:val="800080"/>
      <w:u w:val="single"/>
    </w:rPr>
  </w:style>
  <w:style w:type="character" w:customStyle="1" w:styleId="typ">
    <w:name w:val="typ"/>
    <w:basedOn w:val="DefaultParagraphFont"/>
    <w:uiPriority w:val="99"/>
    <w:rsid w:val="00906268"/>
    <w:rPr>
      <w:rFonts w:cs="Times New Roman"/>
    </w:rPr>
  </w:style>
  <w:style w:type="character" w:customStyle="1" w:styleId="pln">
    <w:name w:val="pln"/>
    <w:basedOn w:val="DefaultParagraphFont"/>
    <w:uiPriority w:val="99"/>
    <w:rsid w:val="00906268"/>
    <w:rPr>
      <w:rFonts w:cs="Times New Roman"/>
    </w:rPr>
  </w:style>
  <w:style w:type="character" w:customStyle="1" w:styleId="pun">
    <w:name w:val="pun"/>
    <w:basedOn w:val="DefaultParagraphFont"/>
    <w:uiPriority w:val="99"/>
    <w:rsid w:val="00906268"/>
    <w:rPr>
      <w:rFonts w:cs="Times New Roman"/>
    </w:rPr>
  </w:style>
  <w:style w:type="character" w:customStyle="1" w:styleId="lit">
    <w:name w:val="lit"/>
    <w:basedOn w:val="DefaultParagraphFont"/>
    <w:uiPriority w:val="99"/>
    <w:rsid w:val="00906268"/>
    <w:rPr>
      <w:rFonts w:cs="Times New Roman"/>
    </w:rPr>
  </w:style>
  <w:style w:type="character" w:customStyle="1" w:styleId="kwd">
    <w:name w:val="kwd"/>
    <w:basedOn w:val="DefaultParagraphFont"/>
    <w:uiPriority w:val="99"/>
    <w:rsid w:val="00906268"/>
    <w:rPr>
      <w:rFonts w:cs="Times New Roman"/>
    </w:rPr>
  </w:style>
  <w:style w:type="character" w:styleId="HTMLCite">
    <w:name w:val="HTML Cite"/>
    <w:basedOn w:val="DefaultParagraphFont"/>
    <w:uiPriority w:val="99"/>
    <w:semiHidden/>
    <w:rsid w:val="0013538B"/>
    <w:rPr>
      <w:rFonts w:cs="Times New Roman"/>
      <w:i/>
      <w:iCs/>
    </w:rPr>
  </w:style>
  <w:style w:type="paragraph" w:styleId="Header">
    <w:name w:val="header"/>
    <w:basedOn w:val="Normal"/>
    <w:link w:val="HeaderChar"/>
    <w:uiPriority w:val="99"/>
    <w:rsid w:val="00ED0386"/>
    <w:pPr>
      <w:tabs>
        <w:tab w:val="center" w:pos="4153"/>
        <w:tab w:val="right" w:pos="8306"/>
      </w:tabs>
    </w:pPr>
  </w:style>
  <w:style w:type="character" w:customStyle="1" w:styleId="HeaderChar">
    <w:name w:val="Header Char"/>
    <w:basedOn w:val="DefaultParagraphFont"/>
    <w:link w:val="Header"/>
    <w:uiPriority w:val="99"/>
    <w:semiHidden/>
    <w:rsid w:val="000156A1"/>
    <w:rPr>
      <w:lang w:eastAsia="en-US"/>
    </w:rPr>
  </w:style>
  <w:style w:type="paragraph" w:styleId="Footer">
    <w:name w:val="footer"/>
    <w:basedOn w:val="Normal"/>
    <w:link w:val="FooterChar"/>
    <w:uiPriority w:val="99"/>
    <w:rsid w:val="00ED0386"/>
    <w:pPr>
      <w:tabs>
        <w:tab w:val="center" w:pos="4153"/>
        <w:tab w:val="right" w:pos="8306"/>
      </w:tabs>
    </w:pPr>
  </w:style>
  <w:style w:type="character" w:customStyle="1" w:styleId="FooterChar">
    <w:name w:val="Footer Char"/>
    <w:basedOn w:val="DefaultParagraphFont"/>
    <w:link w:val="Footer"/>
    <w:uiPriority w:val="99"/>
    <w:semiHidden/>
    <w:rsid w:val="000156A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94854">
      <w:marLeft w:val="0"/>
      <w:marRight w:val="0"/>
      <w:marTop w:val="0"/>
      <w:marBottom w:val="0"/>
      <w:divBdr>
        <w:top w:val="none" w:sz="0" w:space="0" w:color="auto"/>
        <w:left w:val="none" w:sz="0" w:space="0" w:color="auto"/>
        <w:bottom w:val="none" w:sz="0" w:space="0" w:color="auto"/>
        <w:right w:val="none" w:sz="0" w:space="0" w:color="auto"/>
      </w:divBdr>
    </w:div>
    <w:div w:id="458694856">
      <w:marLeft w:val="0"/>
      <w:marRight w:val="0"/>
      <w:marTop w:val="0"/>
      <w:marBottom w:val="0"/>
      <w:divBdr>
        <w:top w:val="none" w:sz="0" w:space="0" w:color="auto"/>
        <w:left w:val="none" w:sz="0" w:space="0" w:color="auto"/>
        <w:bottom w:val="none" w:sz="0" w:space="0" w:color="auto"/>
        <w:right w:val="none" w:sz="0" w:space="0" w:color="auto"/>
      </w:divBdr>
      <w:divsChild>
        <w:div w:id="458694863">
          <w:marLeft w:val="547"/>
          <w:marRight w:val="0"/>
          <w:marTop w:val="115"/>
          <w:marBottom w:val="0"/>
          <w:divBdr>
            <w:top w:val="none" w:sz="0" w:space="0" w:color="auto"/>
            <w:left w:val="none" w:sz="0" w:space="0" w:color="auto"/>
            <w:bottom w:val="none" w:sz="0" w:space="0" w:color="auto"/>
            <w:right w:val="none" w:sz="0" w:space="0" w:color="auto"/>
          </w:divBdr>
        </w:div>
      </w:divsChild>
    </w:div>
    <w:div w:id="458694858">
      <w:marLeft w:val="0"/>
      <w:marRight w:val="0"/>
      <w:marTop w:val="0"/>
      <w:marBottom w:val="0"/>
      <w:divBdr>
        <w:top w:val="none" w:sz="0" w:space="0" w:color="auto"/>
        <w:left w:val="none" w:sz="0" w:space="0" w:color="auto"/>
        <w:bottom w:val="none" w:sz="0" w:space="0" w:color="auto"/>
        <w:right w:val="none" w:sz="0" w:space="0" w:color="auto"/>
      </w:divBdr>
    </w:div>
    <w:div w:id="458694870">
      <w:marLeft w:val="0"/>
      <w:marRight w:val="0"/>
      <w:marTop w:val="0"/>
      <w:marBottom w:val="0"/>
      <w:divBdr>
        <w:top w:val="none" w:sz="0" w:space="0" w:color="auto"/>
        <w:left w:val="none" w:sz="0" w:space="0" w:color="auto"/>
        <w:bottom w:val="none" w:sz="0" w:space="0" w:color="auto"/>
        <w:right w:val="none" w:sz="0" w:space="0" w:color="auto"/>
      </w:divBdr>
    </w:div>
    <w:div w:id="458694879">
      <w:marLeft w:val="0"/>
      <w:marRight w:val="0"/>
      <w:marTop w:val="0"/>
      <w:marBottom w:val="0"/>
      <w:divBdr>
        <w:top w:val="single" w:sz="24" w:space="0" w:color="FF3300"/>
        <w:left w:val="none" w:sz="0" w:space="0" w:color="auto"/>
        <w:bottom w:val="none" w:sz="0" w:space="0" w:color="auto"/>
        <w:right w:val="none" w:sz="0" w:space="0" w:color="auto"/>
      </w:divBdr>
      <w:divsChild>
        <w:div w:id="458694857">
          <w:marLeft w:val="0"/>
          <w:marRight w:val="0"/>
          <w:marTop w:val="0"/>
          <w:marBottom w:val="180"/>
          <w:divBdr>
            <w:top w:val="none" w:sz="0" w:space="0" w:color="auto"/>
            <w:left w:val="none" w:sz="0" w:space="0" w:color="auto"/>
            <w:bottom w:val="none" w:sz="0" w:space="0" w:color="auto"/>
            <w:right w:val="none" w:sz="0" w:space="0" w:color="auto"/>
          </w:divBdr>
          <w:divsChild>
            <w:div w:id="458694846">
              <w:marLeft w:val="0"/>
              <w:marRight w:val="0"/>
              <w:marTop w:val="0"/>
              <w:marBottom w:val="0"/>
              <w:divBdr>
                <w:top w:val="none" w:sz="0" w:space="0" w:color="auto"/>
                <w:left w:val="none" w:sz="0" w:space="0" w:color="auto"/>
                <w:bottom w:val="none" w:sz="0" w:space="0" w:color="auto"/>
                <w:right w:val="none" w:sz="0" w:space="0" w:color="auto"/>
              </w:divBdr>
              <w:divsChild>
                <w:div w:id="458694866">
                  <w:marLeft w:val="0"/>
                  <w:marRight w:val="0"/>
                  <w:marTop w:val="0"/>
                  <w:marBottom w:val="0"/>
                  <w:divBdr>
                    <w:top w:val="none" w:sz="0" w:space="0" w:color="auto"/>
                    <w:left w:val="none" w:sz="0" w:space="0" w:color="auto"/>
                    <w:bottom w:val="none" w:sz="0" w:space="0" w:color="auto"/>
                    <w:right w:val="none" w:sz="0" w:space="0" w:color="auto"/>
                  </w:divBdr>
                  <w:divsChild>
                    <w:div w:id="458694894">
                      <w:marLeft w:val="0"/>
                      <w:marRight w:val="0"/>
                      <w:marTop w:val="0"/>
                      <w:marBottom w:val="0"/>
                      <w:divBdr>
                        <w:top w:val="none" w:sz="0" w:space="0" w:color="auto"/>
                        <w:left w:val="none" w:sz="0" w:space="0" w:color="auto"/>
                        <w:bottom w:val="none" w:sz="0" w:space="0" w:color="auto"/>
                        <w:right w:val="none" w:sz="0" w:space="0" w:color="auto"/>
                      </w:divBdr>
                      <w:divsChild>
                        <w:div w:id="458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94884">
      <w:marLeft w:val="0"/>
      <w:marRight w:val="0"/>
      <w:marTop w:val="0"/>
      <w:marBottom w:val="0"/>
      <w:divBdr>
        <w:top w:val="none" w:sz="0" w:space="0" w:color="auto"/>
        <w:left w:val="none" w:sz="0" w:space="0" w:color="auto"/>
        <w:bottom w:val="none" w:sz="0" w:space="0" w:color="auto"/>
        <w:right w:val="none" w:sz="0" w:space="0" w:color="auto"/>
      </w:divBdr>
      <w:divsChild>
        <w:div w:id="458694926">
          <w:marLeft w:val="0"/>
          <w:marRight w:val="0"/>
          <w:marTop w:val="0"/>
          <w:marBottom w:val="0"/>
          <w:divBdr>
            <w:top w:val="none" w:sz="0" w:space="0" w:color="auto"/>
            <w:left w:val="none" w:sz="0" w:space="0" w:color="auto"/>
            <w:bottom w:val="none" w:sz="0" w:space="0" w:color="auto"/>
            <w:right w:val="none" w:sz="0" w:space="0" w:color="auto"/>
          </w:divBdr>
          <w:divsChild>
            <w:div w:id="458694923">
              <w:marLeft w:val="0"/>
              <w:marRight w:val="0"/>
              <w:marTop w:val="0"/>
              <w:marBottom w:val="0"/>
              <w:divBdr>
                <w:top w:val="none" w:sz="0" w:space="0" w:color="auto"/>
                <w:left w:val="none" w:sz="0" w:space="0" w:color="auto"/>
                <w:bottom w:val="none" w:sz="0" w:space="0" w:color="auto"/>
                <w:right w:val="none" w:sz="0" w:space="0" w:color="auto"/>
              </w:divBdr>
              <w:divsChild>
                <w:div w:id="458694883">
                  <w:marLeft w:val="0"/>
                  <w:marRight w:val="0"/>
                  <w:marTop w:val="0"/>
                  <w:marBottom w:val="150"/>
                  <w:divBdr>
                    <w:top w:val="none" w:sz="0" w:space="0" w:color="auto"/>
                    <w:left w:val="none" w:sz="0" w:space="0" w:color="auto"/>
                    <w:bottom w:val="none" w:sz="0" w:space="0" w:color="auto"/>
                    <w:right w:val="none" w:sz="0" w:space="0" w:color="auto"/>
                  </w:divBdr>
                  <w:divsChild>
                    <w:div w:id="458694867">
                      <w:marLeft w:val="0"/>
                      <w:marRight w:val="0"/>
                      <w:marTop w:val="0"/>
                      <w:marBottom w:val="0"/>
                      <w:divBdr>
                        <w:top w:val="none" w:sz="0" w:space="0" w:color="auto"/>
                        <w:left w:val="none" w:sz="0" w:space="0" w:color="auto"/>
                        <w:bottom w:val="none" w:sz="0" w:space="0" w:color="auto"/>
                        <w:right w:val="none" w:sz="0" w:space="0" w:color="auto"/>
                      </w:divBdr>
                      <w:divsChild>
                        <w:div w:id="458694902">
                          <w:marLeft w:val="0"/>
                          <w:marRight w:val="0"/>
                          <w:marTop w:val="0"/>
                          <w:marBottom w:val="0"/>
                          <w:divBdr>
                            <w:top w:val="none" w:sz="0" w:space="0" w:color="auto"/>
                            <w:left w:val="none" w:sz="0" w:space="0" w:color="auto"/>
                            <w:bottom w:val="none" w:sz="0" w:space="0" w:color="auto"/>
                            <w:right w:val="none" w:sz="0" w:space="0" w:color="auto"/>
                          </w:divBdr>
                          <w:divsChild>
                            <w:div w:id="458694930">
                              <w:marLeft w:val="0"/>
                              <w:marRight w:val="0"/>
                              <w:marTop w:val="240"/>
                              <w:marBottom w:val="240"/>
                              <w:divBdr>
                                <w:top w:val="none" w:sz="0" w:space="0" w:color="auto"/>
                                <w:left w:val="none" w:sz="0" w:space="0" w:color="auto"/>
                                <w:bottom w:val="none" w:sz="0" w:space="0" w:color="auto"/>
                                <w:right w:val="none" w:sz="0" w:space="0" w:color="auto"/>
                              </w:divBdr>
                              <w:divsChild>
                                <w:div w:id="458694847">
                                  <w:marLeft w:val="0"/>
                                  <w:marRight w:val="0"/>
                                  <w:marTop w:val="0"/>
                                  <w:marBottom w:val="0"/>
                                  <w:divBdr>
                                    <w:top w:val="none" w:sz="0" w:space="0" w:color="auto"/>
                                    <w:left w:val="none" w:sz="0" w:space="0" w:color="auto"/>
                                    <w:bottom w:val="none" w:sz="0" w:space="0" w:color="auto"/>
                                    <w:right w:val="none" w:sz="0" w:space="0" w:color="auto"/>
                                  </w:divBdr>
                                </w:div>
                                <w:div w:id="458694862">
                                  <w:marLeft w:val="0"/>
                                  <w:marRight w:val="0"/>
                                  <w:marTop w:val="0"/>
                                  <w:marBottom w:val="0"/>
                                  <w:divBdr>
                                    <w:top w:val="none" w:sz="0" w:space="0" w:color="auto"/>
                                    <w:left w:val="none" w:sz="0" w:space="0" w:color="auto"/>
                                    <w:bottom w:val="none" w:sz="0" w:space="0" w:color="auto"/>
                                    <w:right w:val="none" w:sz="0" w:space="0" w:color="auto"/>
                                  </w:divBdr>
                                </w:div>
                                <w:div w:id="458694864">
                                  <w:marLeft w:val="0"/>
                                  <w:marRight w:val="0"/>
                                  <w:marTop w:val="0"/>
                                  <w:marBottom w:val="0"/>
                                  <w:divBdr>
                                    <w:top w:val="none" w:sz="0" w:space="0" w:color="auto"/>
                                    <w:left w:val="none" w:sz="0" w:space="0" w:color="auto"/>
                                    <w:bottom w:val="none" w:sz="0" w:space="0" w:color="auto"/>
                                    <w:right w:val="none" w:sz="0" w:space="0" w:color="auto"/>
                                  </w:divBdr>
                                </w:div>
                                <w:div w:id="458694869">
                                  <w:marLeft w:val="0"/>
                                  <w:marRight w:val="0"/>
                                  <w:marTop w:val="0"/>
                                  <w:marBottom w:val="0"/>
                                  <w:divBdr>
                                    <w:top w:val="none" w:sz="0" w:space="0" w:color="auto"/>
                                    <w:left w:val="none" w:sz="0" w:space="0" w:color="auto"/>
                                    <w:bottom w:val="none" w:sz="0" w:space="0" w:color="auto"/>
                                    <w:right w:val="none" w:sz="0" w:space="0" w:color="auto"/>
                                  </w:divBdr>
                                </w:div>
                                <w:div w:id="458694874">
                                  <w:marLeft w:val="0"/>
                                  <w:marRight w:val="0"/>
                                  <w:marTop w:val="0"/>
                                  <w:marBottom w:val="0"/>
                                  <w:divBdr>
                                    <w:top w:val="none" w:sz="0" w:space="0" w:color="auto"/>
                                    <w:left w:val="none" w:sz="0" w:space="0" w:color="auto"/>
                                    <w:bottom w:val="none" w:sz="0" w:space="0" w:color="auto"/>
                                    <w:right w:val="none" w:sz="0" w:space="0" w:color="auto"/>
                                  </w:divBdr>
                                </w:div>
                                <w:div w:id="458694878">
                                  <w:marLeft w:val="0"/>
                                  <w:marRight w:val="0"/>
                                  <w:marTop w:val="0"/>
                                  <w:marBottom w:val="0"/>
                                  <w:divBdr>
                                    <w:top w:val="none" w:sz="0" w:space="0" w:color="auto"/>
                                    <w:left w:val="none" w:sz="0" w:space="0" w:color="auto"/>
                                    <w:bottom w:val="none" w:sz="0" w:space="0" w:color="auto"/>
                                    <w:right w:val="none" w:sz="0" w:space="0" w:color="auto"/>
                                  </w:divBdr>
                                </w:div>
                                <w:div w:id="458694890">
                                  <w:marLeft w:val="0"/>
                                  <w:marRight w:val="0"/>
                                  <w:marTop w:val="0"/>
                                  <w:marBottom w:val="0"/>
                                  <w:divBdr>
                                    <w:top w:val="none" w:sz="0" w:space="0" w:color="auto"/>
                                    <w:left w:val="none" w:sz="0" w:space="0" w:color="auto"/>
                                    <w:bottom w:val="none" w:sz="0" w:space="0" w:color="auto"/>
                                    <w:right w:val="none" w:sz="0" w:space="0" w:color="auto"/>
                                  </w:divBdr>
                                </w:div>
                                <w:div w:id="458694892">
                                  <w:marLeft w:val="0"/>
                                  <w:marRight w:val="0"/>
                                  <w:marTop w:val="0"/>
                                  <w:marBottom w:val="0"/>
                                  <w:divBdr>
                                    <w:top w:val="none" w:sz="0" w:space="0" w:color="auto"/>
                                    <w:left w:val="none" w:sz="0" w:space="0" w:color="auto"/>
                                    <w:bottom w:val="none" w:sz="0" w:space="0" w:color="auto"/>
                                    <w:right w:val="none" w:sz="0" w:space="0" w:color="auto"/>
                                  </w:divBdr>
                                </w:div>
                                <w:div w:id="458694896">
                                  <w:marLeft w:val="0"/>
                                  <w:marRight w:val="0"/>
                                  <w:marTop w:val="0"/>
                                  <w:marBottom w:val="0"/>
                                  <w:divBdr>
                                    <w:top w:val="none" w:sz="0" w:space="0" w:color="auto"/>
                                    <w:left w:val="none" w:sz="0" w:space="0" w:color="auto"/>
                                    <w:bottom w:val="none" w:sz="0" w:space="0" w:color="auto"/>
                                    <w:right w:val="none" w:sz="0" w:space="0" w:color="auto"/>
                                  </w:divBdr>
                                </w:div>
                                <w:div w:id="458694901">
                                  <w:marLeft w:val="0"/>
                                  <w:marRight w:val="0"/>
                                  <w:marTop w:val="0"/>
                                  <w:marBottom w:val="0"/>
                                  <w:divBdr>
                                    <w:top w:val="none" w:sz="0" w:space="0" w:color="auto"/>
                                    <w:left w:val="none" w:sz="0" w:space="0" w:color="auto"/>
                                    <w:bottom w:val="none" w:sz="0" w:space="0" w:color="auto"/>
                                    <w:right w:val="none" w:sz="0" w:space="0" w:color="auto"/>
                                  </w:divBdr>
                                </w:div>
                                <w:div w:id="458694903">
                                  <w:marLeft w:val="0"/>
                                  <w:marRight w:val="0"/>
                                  <w:marTop w:val="0"/>
                                  <w:marBottom w:val="0"/>
                                  <w:divBdr>
                                    <w:top w:val="none" w:sz="0" w:space="0" w:color="auto"/>
                                    <w:left w:val="none" w:sz="0" w:space="0" w:color="auto"/>
                                    <w:bottom w:val="none" w:sz="0" w:space="0" w:color="auto"/>
                                    <w:right w:val="none" w:sz="0" w:space="0" w:color="auto"/>
                                  </w:divBdr>
                                </w:div>
                                <w:div w:id="458694906">
                                  <w:marLeft w:val="0"/>
                                  <w:marRight w:val="0"/>
                                  <w:marTop w:val="0"/>
                                  <w:marBottom w:val="0"/>
                                  <w:divBdr>
                                    <w:top w:val="none" w:sz="0" w:space="0" w:color="auto"/>
                                    <w:left w:val="none" w:sz="0" w:space="0" w:color="auto"/>
                                    <w:bottom w:val="none" w:sz="0" w:space="0" w:color="auto"/>
                                    <w:right w:val="none" w:sz="0" w:space="0" w:color="auto"/>
                                  </w:divBdr>
                                </w:div>
                                <w:div w:id="458694912">
                                  <w:marLeft w:val="0"/>
                                  <w:marRight w:val="0"/>
                                  <w:marTop w:val="0"/>
                                  <w:marBottom w:val="0"/>
                                  <w:divBdr>
                                    <w:top w:val="none" w:sz="0" w:space="0" w:color="auto"/>
                                    <w:left w:val="none" w:sz="0" w:space="0" w:color="auto"/>
                                    <w:bottom w:val="none" w:sz="0" w:space="0" w:color="auto"/>
                                    <w:right w:val="none" w:sz="0" w:space="0" w:color="auto"/>
                                  </w:divBdr>
                                  <w:divsChild>
                                    <w:div w:id="458694861">
                                      <w:marLeft w:val="0"/>
                                      <w:marRight w:val="0"/>
                                      <w:marTop w:val="0"/>
                                      <w:marBottom w:val="0"/>
                                      <w:divBdr>
                                        <w:top w:val="none" w:sz="0" w:space="0" w:color="auto"/>
                                        <w:left w:val="none" w:sz="0" w:space="0" w:color="auto"/>
                                        <w:bottom w:val="none" w:sz="0" w:space="0" w:color="auto"/>
                                        <w:right w:val="none" w:sz="0" w:space="0" w:color="auto"/>
                                      </w:divBdr>
                                    </w:div>
                                    <w:div w:id="458694873">
                                      <w:marLeft w:val="0"/>
                                      <w:marRight w:val="0"/>
                                      <w:marTop w:val="0"/>
                                      <w:marBottom w:val="0"/>
                                      <w:divBdr>
                                        <w:top w:val="none" w:sz="0" w:space="0" w:color="auto"/>
                                        <w:left w:val="none" w:sz="0" w:space="0" w:color="auto"/>
                                        <w:bottom w:val="none" w:sz="0" w:space="0" w:color="auto"/>
                                        <w:right w:val="none" w:sz="0" w:space="0" w:color="auto"/>
                                      </w:divBdr>
                                    </w:div>
                                    <w:div w:id="458694881">
                                      <w:marLeft w:val="0"/>
                                      <w:marRight w:val="0"/>
                                      <w:marTop w:val="0"/>
                                      <w:marBottom w:val="0"/>
                                      <w:divBdr>
                                        <w:top w:val="none" w:sz="0" w:space="0" w:color="auto"/>
                                        <w:left w:val="none" w:sz="0" w:space="0" w:color="auto"/>
                                        <w:bottom w:val="none" w:sz="0" w:space="0" w:color="auto"/>
                                        <w:right w:val="none" w:sz="0" w:space="0" w:color="auto"/>
                                      </w:divBdr>
                                    </w:div>
                                    <w:div w:id="458694882">
                                      <w:marLeft w:val="0"/>
                                      <w:marRight w:val="0"/>
                                      <w:marTop w:val="0"/>
                                      <w:marBottom w:val="0"/>
                                      <w:divBdr>
                                        <w:top w:val="none" w:sz="0" w:space="0" w:color="auto"/>
                                        <w:left w:val="none" w:sz="0" w:space="0" w:color="auto"/>
                                        <w:bottom w:val="none" w:sz="0" w:space="0" w:color="auto"/>
                                        <w:right w:val="none" w:sz="0" w:space="0" w:color="auto"/>
                                      </w:divBdr>
                                    </w:div>
                                    <w:div w:id="458694885">
                                      <w:marLeft w:val="0"/>
                                      <w:marRight w:val="0"/>
                                      <w:marTop w:val="0"/>
                                      <w:marBottom w:val="0"/>
                                      <w:divBdr>
                                        <w:top w:val="none" w:sz="0" w:space="0" w:color="auto"/>
                                        <w:left w:val="none" w:sz="0" w:space="0" w:color="auto"/>
                                        <w:bottom w:val="none" w:sz="0" w:space="0" w:color="auto"/>
                                        <w:right w:val="none" w:sz="0" w:space="0" w:color="auto"/>
                                      </w:divBdr>
                                    </w:div>
                                    <w:div w:id="458694889">
                                      <w:marLeft w:val="0"/>
                                      <w:marRight w:val="0"/>
                                      <w:marTop w:val="0"/>
                                      <w:marBottom w:val="0"/>
                                      <w:divBdr>
                                        <w:top w:val="none" w:sz="0" w:space="0" w:color="auto"/>
                                        <w:left w:val="none" w:sz="0" w:space="0" w:color="auto"/>
                                        <w:bottom w:val="none" w:sz="0" w:space="0" w:color="auto"/>
                                        <w:right w:val="none" w:sz="0" w:space="0" w:color="auto"/>
                                      </w:divBdr>
                                    </w:div>
                                    <w:div w:id="458694898">
                                      <w:marLeft w:val="0"/>
                                      <w:marRight w:val="0"/>
                                      <w:marTop w:val="0"/>
                                      <w:marBottom w:val="0"/>
                                      <w:divBdr>
                                        <w:top w:val="none" w:sz="0" w:space="0" w:color="auto"/>
                                        <w:left w:val="none" w:sz="0" w:space="0" w:color="auto"/>
                                        <w:bottom w:val="none" w:sz="0" w:space="0" w:color="auto"/>
                                        <w:right w:val="none" w:sz="0" w:space="0" w:color="auto"/>
                                      </w:divBdr>
                                    </w:div>
                                    <w:div w:id="458694900">
                                      <w:marLeft w:val="0"/>
                                      <w:marRight w:val="0"/>
                                      <w:marTop w:val="0"/>
                                      <w:marBottom w:val="0"/>
                                      <w:divBdr>
                                        <w:top w:val="none" w:sz="0" w:space="0" w:color="auto"/>
                                        <w:left w:val="none" w:sz="0" w:space="0" w:color="auto"/>
                                        <w:bottom w:val="none" w:sz="0" w:space="0" w:color="auto"/>
                                        <w:right w:val="none" w:sz="0" w:space="0" w:color="auto"/>
                                      </w:divBdr>
                                    </w:div>
                                    <w:div w:id="458694907">
                                      <w:marLeft w:val="0"/>
                                      <w:marRight w:val="0"/>
                                      <w:marTop w:val="0"/>
                                      <w:marBottom w:val="0"/>
                                      <w:divBdr>
                                        <w:top w:val="none" w:sz="0" w:space="0" w:color="auto"/>
                                        <w:left w:val="none" w:sz="0" w:space="0" w:color="auto"/>
                                        <w:bottom w:val="none" w:sz="0" w:space="0" w:color="auto"/>
                                        <w:right w:val="none" w:sz="0" w:space="0" w:color="auto"/>
                                      </w:divBdr>
                                    </w:div>
                                    <w:div w:id="458694909">
                                      <w:marLeft w:val="0"/>
                                      <w:marRight w:val="0"/>
                                      <w:marTop w:val="0"/>
                                      <w:marBottom w:val="0"/>
                                      <w:divBdr>
                                        <w:top w:val="none" w:sz="0" w:space="0" w:color="auto"/>
                                        <w:left w:val="none" w:sz="0" w:space="0" w:color="auto"/>
                                        <w:bottom w:val="none" w:sz="0" w:space="0" w:color="auto"/>
                                        <w:right w:val="none" w:sz="0" w:space="0" w:color="auto"/>
                                      </w:divBdr>
                                    </w:div>
                                    <w:div w:id="458694911">
                                      <w:marLeft w:val="0"/>
                                      <w:marRight w:val="0"/>
                                      <w:marTop w:val="0"/>
                                      <w:marBottom w:val="0"/>
                                      <w:divBdr>
                                        <w:top w:val="none" w:sz="0" w:space="0" w:color="auto"/>
                                        <w:left w:val="none" w:sz="0" w:space="0" w:color="auto"/>
                                        <w:bottom w:val="none" w:sz="0" w:space="0" w:color="auto"/>
                                        <w:right w:val="none" w:sz="0" w:space="0" w:color="auto"/>
                                      </w:divBdr>
                                    </w:div>
                                    <w:div w:id="458694921">
                                      <w:marLeft w:val="0"/>
                                      <w:marRight w:val="0"/>
                                      <w:marTop w:val="0"/>
                                      <w:marBottom w:val="0"/>
                                      <w:divBdr>
                                        <w:top w:val="none" w:sz="0" w:space="0" w:color="auto"/>
                                        <w:left w:val="none" w:sz="0" w:space="0" w:color="auto"/>
                                        <w:bottom w:val="none" w:sz="0" w:space="0" w:color="auto"/>
                                        <w:right w:val="none" w:sz="0" w:space="0" w:color="auto"/>
                                      </w:divBdr>
                                    </w:div>
                                    <w:div w:id="458694924">
                                      <w:marLeft w:val="0"/>
                                      <w:marRight w:val="0"/>
                                      <w:marTop w:val="0"/>
                                      <w:marBottom w:val="0"/>
                                      <w:divBdr>
                                        <w:top w:val="none" w:sz="0" w:space="0" w:color="auto"/>
                                        <w:left w:val="none" w:sz="0" w:space="0" w:color="auto"/>
                                        <w:bottom w:val="none" w:sz="0" w:space="0" w:color="auto"/>
                                        <w:right w:val="none" w:sz="0" w:space="0" w:color="auto"/>
                                      </w:divBdr>
                                    </w:div>
                                    <w:div w:id="458694929">
                                      <w:marLeft w:val="0"/>
                                      <w:marRight w:val="0"/>
                                      <w:marTop w:val="0"/>
                                      <w:marBottom w:val="0"/>
                                      <w:divBdr>
                                        <w:top w:val="none" w:sz="0" w:space="0" w:color="auto"/>
                                        <w:left w:val="none" w:sz="0" w:space="0" w:color="auto"/>
                                        <w:bottom w:val="none" w:sz="0" w:space="0" w:color="auto"/>
                                        <w:right w:val="none" w:sz="0" w:space="0" w:color="auto"/>
                                      </w:divBdr>
                                    </w:div>
                                    <w:div w:id="458694932">
                                      <w:marLeft w:val="0"/>
                                      <w:marRight w:val="0"/>
                                      <w:marTop w:val="0"/>
                                      <w:marBottom w:val="0"/>
                                      <w:divBdr>
                                        <w:top w:val="none" w:sz="0" w:space="0" w:color="auto"/>
                                        <w:left w:val="none" w:sz="0" w:space="0" w:color="auto"/>
                                        <w:bottom w:val="none" w:sz="0" w:space="0" w:color="auto"/>
                                        <w:right w:val="none" w:sz="0" w:space="0" w:color="auto"/>
                                      </w:divBdr>
                                    </w:div>
                                  </w:divsChild>
                                </w:div>
                                <w:div w:id="458694914">
                                  <w:marLeft w:val="0"/>
                                  <w:marRight w:val="0"/>
                                  <w:marTop w:val="0"/>
                                  <w:marBottom w:val="0"/>
                                  <w:divBdr>
                                    <w:top w:val="none" w:sz="0" w:space="0" w:color="auto"/>
                                    <w:left w:val="none" w:sz="0" w:space="0" w:color="auto"/>
                                    <w:bottom w:val="none" w:sz="0" w:space="0" w:color="auto"/>
                                    <w:right w:val="none" w:sz="0" w:space="0" w:color="auto"/>
                                  </w:divBdr>
                                </w:div>
                                <w:div w:id="458694916">
                                  <w:marLeft w:val="0"/>
                                  <w:marRight w:val="0"/>
                                  <w:marTop w:val="0"/>
                                  <w:marBottom w:val="0"/>
                                  <w:divBdr>
                                    <w:top w:val="none" w:sz="0" w:space="0" w:color="auto"/>
                                    <w:left w:val="none" w:sz="0" w:space="0" w:color="auto"/>
                                    <w:bottom w:val="none" w:sz="0" w:space="0" w:color="auto"/>
                                    <w:right w:val="none" w:sz="0" w:space="0" w:color="auto"/>
                                  </w:divBdr>
                                </w:div>
                                <w:div w:id="458694920">
                                  <w:marLeft w:val="0"/>
                                  <w:marRight w:val="0"/>
                                  <w:marTop w:val="0"/>
                                  <w:marBottom w:val="0"/>
                                  <w:divBdr>
                                    <w:top w:val="none" w:sz="0" w:space="0" w:color="auto"/>
                                    <w:left w:val="none" w:sz="0" w:space="0" w:color="auto"/>
                                    <w:bottom w:val="none" w:sz="0" w:space="0" w:color="auto"/>
                                    <w:right w:val="none" w:sz="0" w:space="0" w:color="auto"/>
                                  </w:divBdr>
                                </w:div>
                                <w:div w:id="4586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4931">
                          <w:marLeft w:val="0"/>
                          <w:marRight w:val="0"/>
                          <w:marTop w:val="0"/>
                          <w:marBottom w:val="0"/>
                          <w:divBdr>
                            <w:top w:val="none" w:sz="0" w:space="0" w:color="auto"/>
                            <w:left w:val="none" w:sz="0" w:space="0" w:color="auto"/>
                            <w:bottom w:val="none" w:sz="0" w:space="0" w:color="auto"/>
                            <w:right w:val="none" w:sz="0" w:space="0" w:color="auto"/>
                          </w:divBdr>
                          <w:divsChild>
                            <w:div w:id="458694843">
                              <w:marLeft w:val="0"/>
                              <w:marRight w:val="0"/>
                              <w:marTop w:val="240"/>
                              <w:marBottom w:val="240"/>
                              <w:divBdr>
                                <w:top w:val="none" w:sz="0" w:space="0" w:color="auto"/>
                                <w:left w:val="none" w:sz="0" w:space="0" w:color="auto"/>
                                <w:bottom w:val="none" w:sz="0" w:space="0" w:color="auto"/>
                                <w:right w:val="none" w:sz="0" w:space="0" w:color="auto"/>
                              </w:divBdr>
                              <w:divsChild>
                                <w:div w:id="458694848">
                                  <w:marLeft w:val="0"/>
                                  <w:marRight w:val="0"/>
                                  <w:marTop w:val="0"/>
                                  <w:marBottom w:val="0"/>
                                  <w:divBdr>
                                    <w:top w:val="none" w:sz="0" w:space="0" w:color="auto"/>
                                    <w:left w:val="none" w:sz="0" w:space="0" w:color="auto"/>
                                    <w:bottom w:val="none" w:sz="0" w:space="0" w:color="auto"/>
                                    <w:right w:val="none" w:sz="0" w:space="0" w:color="auto"/>
                                  </w:divBdr>
                                  <w:divsChild>
                                    <w:div w:id="458694851">
                                      <w:marLeft w:val="0"/>
                                      <w:marRight w:val="0"/>
                                      <w:marTop w:val="0"/>
                                      <w:marBottom w:val="0"/>
                                      <w:divBdr>
                                        <w:top w:val="none" w:sz="0" w:space="0" w:color="auto"/>
                                        <w:left w:val="none" w:sz="0" w:space="0" w:color="auto"/>
                                        <w:bottom w:val="none" w:sz="0" w:space="0" w:color="auto"/>
                                        <w:right w:val="none" w:sz="0" w:space="0" w:color="auto"/>
                                      </w:divBdr>
                                    </w:div>
                                    <w:div w:id="458694872">
                                      <w:marLeft w:val="0"/>
                                      <w:marRight w:val="0"/>
                                      <w:marTop w:val="0"/>
                                      <w:marBottom w:val="0"/>
                                      <w:divBdr>
                                        <w:top w:val="none" w:sz="0" w:space="0" w:color="auto"/>
                                        <w:left w:val="none" w:sz="0" w:space="0" w:color="auto"/>
                                        <w:bottom w:val="none" w:sz="0" w:space="0" w:color="auto"/>
                                        <w:right w:val="none" w:sz="0" w:space="0" w:color="auto"/>
                                      </w:divBdr>
                                    </w:div>
                                    <w:div w:id="458694875">
                                      <w:marLeft w:val="0"/>
                                      <w:marRight w:val="0"/>
                                      <w:marTop w:val="0"/>
                                      <w:marBottom w:val="0"/>
                                      <w:divBdr>
                                        <w:top w:val="none" w:sz="0" w:space="0" w:color="auto"/>
                                        <w:left w:val="none" w:sz="0" w:space="0" w:color="auto"/>
                                        <w:bottom w:val="none" w:sz="0" w:space="0" w:color="auto"/>
                                        <w:right w:val="none" w:sz="0" w:space="0" w:color="auto"/>
                                      </w:divBdr>
                                    </w:div>
                                    <w:div w:id="458694877">
                                      <w:marLeft w:val="0"/>
                                      <w:marRight w:val="0"/>
                                      <w:marTop w:val="0"/>
                                      <w:marBottom w:val="0"/>
                                      <w:divBdr>
                                        <w:top w:val="none" w:sz="0" w:space="0" w:color="auto"/>
                                        <w:left w:val="none" w:sz="0" w:space="0" w:color="auto"/>
                                        <w:bottom w:val="none" w:sz="0" w:space="0" w:color="auto"/>
                                        <w:right w:val="none" w:sz="0" w:space="0" w:color="auto"/>
                                      </w:divBdr>
                                    </w:div>
                                    <w:div w:id="458694880">
                                      <w:marLeft w:val="0"/>
                                      <w:marRight w:val="0"/>
                                      <w:marTop w:val="0"/>
                                      <w:marBottom w:val="0"/>
                                      <w:divBdr>
                                        <w:top w:val="none" w:sz="0" w:space="0" w:color="auto"/>
                                        <w:left w:val="none" w:sz="0" w:space="0" w:color="auto"/>
                                        <w:bottom w:val="none" w:sz="0" w:space="0" w:color="auto"/>
                                        <w:right w:val="none" w:sz="0" w:space="0" w:color="auto"/>
                                      </w:divBdr>
                                    </w:div>
                                    <w:div w:id="4586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694886">
      <w:marLeft w:val="0"/>
      <w:marRight w:val="0"/>
      <w:marTop w:val="0"/>
      <w:marBottom w:val="0"/>
      <w:divBdr>
        <w:top w:val="none" w:sz="0" w:space="0" w:color="auto"/>
        <w:left w:val="none" w:sz="0" w:space="0" w:color="auto"/>
        <w:bottom w:val="none" w:sz="0" w:space="0" w:color="auto"/>
        <w:right w:val="none" w:sz="0" w:space="0" w:color="auto"/>
      </w:divBdr>
      <w:divsChild>
        <w:div w:id="458694891">
          <w:marLeft w:val="547"/>
          <w:marRight w:val="0"/>
          <w:marTop w:val="0"/>
          <w:marBottom w:val="0"/>
          <w:divBdr>
            <w:top w:val="none" w:sz="0" w:space="0" w:color="auto"/>
            <w:left w:val="none" w:sz="0" w:space="0" w:color="auto"/>
            <w:bottom w:val="none" w:sz="0" w:space="0" w:color="auto"/>
            <w:right w:val="none" w:sz="0" w:space="0" w:color="auto"/>
          </w:divBdr>
        </w:div>
        <w:div w:id="458694895">
          <w:marLeft w:val="547"/>
          <w:marRight w:val="0"/>
          <w:marTop w:val="0"/>
          <w:marBottom w:val="0"/>
          <w:divBdr>
            <w:top w:val="none" w:sz="0" w:space="0" w:color="auto"/>
            <w:left w:val="none" w:sz="0" w:space="0" w:color="auto"/>
            <w:bottom w:val="none" w:sz="0" w:space="0" w:color="auto"/>
            <w:right w:val="none" w:sz="0" w:space="0" w:color="auto"/>
          </w:divBdr>
        </w:div>
        <w:div w:id="458694917">
          <w:marLeft w:val="547"/>
          <w:marRight w:val="0"/>
          <w:marTop w:val="0"/>
          <w:marBottom w:val="0"/>
          <w:divBdr>
            <w:top w:val="none" w:sz="0" w:space="0" w:color="auto"/>
            <w:left w:val="none" w:sz="0" w:space="0" w:color="auto"/>
            <w:bottom w:val="none" w:sz="0" w:space="0" w:color="auto"/>
            <w:right w:val="none" w:sz="0" w:space="0" w:color="auto"/>
          </w:divBdr>
        </w:div>
        <w:div w:id="458694934">
          <w:marLeft w:val="547"/>
          <w:marRight w:val="0"/>
          <w:marTop w:val="0"/>
          <w:marBottom w:val="0"/>
          <w:divBdr>
            <w:top w:val="none" w:sz="0" w:space="0" w:color="auto"/>
            <w:left w:val="none" w:sz="0" w:space="0" w:color="auto"/>
            <w:bottom w:val="none" w:sz="0" w:space="0" w:color="auto"/>
            <w:right w:val="none" w:sz="0" w:space="0" w:color="auto"/>
          </w:divBdr>
        </w:div>
      </w:divsChild>
    </w:div>
    <w:div w:id="458694887">
      <w:marLeft w:val="0"/>
      <w:marRight w:val="0"/>
      <w:marTop w:val="0"/>
      <w:marBottom w:val="0"/>
      <w:divBdr>
        <w:top w:val="none" w:sz="0" w:space="0" w:color="auto"/>
        <w:left w:val="none" w:sz="0" w:space="0" w:color="auto"/>
        <w:bottom w:val="none" w:sz="0" w:space="0" w:color="auto"/>
        <w:right w:val="none" w:sz="0" w:space="0" w:color="auto"/>
      </w:divBdr>
    </w:div>
    <w:div w:id="458694893">
      <w:marLeft w:val="0"/>
      <w:marRight w:val="0"/>
      <w:marTop w:val="0"/>
      <w:marBottom w:val="0"/>
      <w:divBdr>
        <w:top w:val="none" w:sz="0" w:space="0" w:color="auto"/>
        <w:left w:val="none" w:sz="0" w:space="0" w:color="auto"/>
        <w:bottom w:val="none" w:sz="0" w:space="0" w:color="auto"/>
        <w:right w:val="none" w:sz="0" w:space="0" w:color="auto"/>
      </w:divBdr>
    </w:div>
    <w:div w:id="458694897">
      <w:marLeft w:val="0"/>
      <w:marRight w:val="0"/>
      <w:marTop w:val="0"/>
      <w:marBottom w:val="0"/>
      <w:divBdr>
        <w:top w:val="none" w:sz="0" w:space="0" w:color="auto"/>
        <w:left w:val="none" w:sz="0" w:space="0" w:color="auto"/>
        <w:bottom w:val="none" w:sz="0" w:space="0" w:color="auto"/>
        <w:right w:val="none" w:sz="0" w:space="0" w:color="auto"/>
      </w:divBdr>
    </w:div>
    <w:div w:id="458694899">
      <w:marLeft w:val="0"/>
      <w:marRight w:val="0"/>
      <w:marTop w:val="0"/>
      <w:marBottom w:val="0"/>
      <w:divBdr>
        <w:top w:val="none" w:sz="0" w:space="0" w:color="auto"/>
        <w:left w:val="none" w:sz="0" w:space="0" w:color="auto"/>
        <w:bottom w:val="none" w:sz="0" w:space="0" w:color="auto"/>
        <w:right w:val="none" w:sz="0" w:space="0" w:color="auto"/>
      </w:divBdr>
      <w:divsChild>
        <w:div w:id="458694876">
          <w:marLeft w:val="0"/>
          <w:marRight w:val="0"/>
          <w:marTop w:val="0"/>
          <w:marBottom w:val="0"/>
          <w:divBdr>
            <w:top w:val="none" w:sz="0" w:space="0" w:color="auto"/>
            <w:left w:val="none" w:sz="0" w:space="0" w:color="auto"/>
            <w:bottom w:val="none" w:sz="0" w:space="0" w:color="auto"/>
            <w:right w:val="none" w:sz="0" w:space="0" w:color="auto"/>
          </w:divBdr>
          <w:divsChild>
            <w:div w:id="458694888">
              <w:marLeft w:val="0"/>
              <w:marRight w:val="0"/>
              <w:marTop w:val="0"/>
              <w:marBottom w:val="0"/>
              <w:divBdr>
                <w:top w:val="single" w:sz="6" w:space="0" w:color="D6D6D6"/>
                <w:left w:val="single" w:sz="6" w:space="0" w:color="D6D6D6"/>
                <w:bottom w:val="single" w:sz="6" w:space="0" w:color="D6D6D6"/>
                <w:right w:val="single" w:sz="6" w:space="0" w:color="D6D6D6"/>
              </w:divBdr>
              <w:divsChild>
                <w:div w:id="4586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905">
      <w:marLeft w:val="0"/>
      <w:marRight w:val="0"/>
      <w:marTop w:val="0"/>
      <w:marBottom w:val="0"/>
      <w:divBdr>
        <w:top w:val="none" w:sz="0" w:space="0" w:color="auto"/>
        <w:left w:val="none" w:sz="0" w:space="0" w:color="auto"/>
        <w:bottom w:val="none" w:sz="0" w:space="0" w:color="auto"/>
        <w:right w:val="none" w:sz="0" w:space="0" w:color="auto"/>
      </w:divBdr>
      <w:divsChild>
        <w:div w:id="458694904">
          <w:marLeft w:val="0"/>
          <w:marRight w:val="0"/>
          <w:marTop w:val="0"/>
          <w:marBottom w:val="0"/>
          <w:divBdr>
            <w:top w:val="none" w:sz="0" w:space="0" w:color="auto"/>
            <w:left w:val="none" w:sz="0" w:space="0" w:color="auto"/>
            <w:bottom w:val="none" w:sz="0" w:space="0" w:color="auto"/>
            <w:right w:val="none" w:sz="0" w:space="0" w:color="auto"/>
          </w:divBdr>
          <w:divsChild>
            <w:div w:id="458694871">
              <w:marLeft w:val="0"/>
              <w:marRight w:val="0"/>
              <w:marTop w:val="0"/>
              <w:marBottom w:val="0"/>
              <w:divBdr>
                <w:top w:val="single" w:sz="6" w:space="0" w:color="D6D6D6"/>
                <w:left w:val="single" w:sz="6" w:space="0" w:color="D6D6D6"/>
                <w:bottom w:val="single" w:sz="6" w:space="0" w:color="D6D6D6"/>
                <w:right w:val="single" w:sz="6" w:space="0" w:color="D6D6D6"/>
              </w:divBdr>
              <w:divsChild>
                <w:div w:id="458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908">
      <w:marLeft w:val="0"/>
      <w:marRight w:val="0"/>
      <w:marTop w:val="0"/>
      <w:marBottom w:val="0"/>
      <w:divBdr>
        <w:top w:val="none" w:sz="0" w:space="0" w:color="auto"/>
        <w:left w:val="none" w:sz="0" w:space="0" w:color="auto"/>
        <w:bottom w:val="none" w:sz="0" w:space="0" w:color="auto"/>
        <w:right w:val="none" w:sz="0" w:space="0" w:color="auto"/>
      </w:divBdr>
      <w:divsChild>
        <w:div w:id="458694850">
          <w:marLeft w:val="547"/>
          <w:marRight w:val="0"/>
          <w:marTop w:val="0"/>
          <w:marBottom w:val="0"/>
          <w:divBdr>
            <w:top w:val="none" w:sz="0" w:space="0" w:color="auto"/>
            <w:left w:val="none" w:sz="0" w:space="0" w:color="auto"/>
            <w:bottom w:val="none" w:sz="0" w:space="0" w:color="auto"/>
            <w:right w:val="none" w:sz="0" w:space="0" w:color="auto"/>
          </w:divBdr>
        </w:div>
      </w:divsChild>
    </w:div>
    <w:div w:id="458694915">
      <w:marLeft w:val="0"/>
      <w:marRight w:val="0"/>
      <w:marTop w:val="0"/>
      <w:marBottom w:val="0"/>
      <w:divBdr>
        <w:top w:val="none" w:sz="0" w:space="0" w:color="auto"/>
        <w:left w:val="none" w:sz="0" w:space="0" w:color="auto"/>
        <w:bottom w:val="none" w:sz="0" w:space="0" w:color="auto"/>
        <w:right w:val="none" w:sz="0" w:space="0" w:color="auto"/>
      </w:divBdr>
      <w:divsChild>
        <w:div w:id="458694855">
          <w:marLeft w:val="547"/>
          <w:marRight w:val="0"/>
          <w:marTop w:val="0"/>
          <w:marBottom w:val="0"/>
          <w:divBdr>
            <w:top w:val="none" w:sz="0" w:space="0" w:color="auto"/>
            <w:left w:val="none" w:sz="0" w:space="0" w:color="auto"/>
            <w:bottom w:val="none" w:sz="0" w:space="0" w:color="auto"/>
            <w:right w:val="none" w:sz="0" w:space="0" w:color="auto"/>
          </w:divBdr>
        </w:div>
        <w:div w:id="458694859">
          <w:marLeft w:val="547"/>
          <w:marRight w:val="0"/>
          <w:marTop w:val="0"/>
          <w:marBottom w:val="0"/>
          <w:divBdr>
            <w:top w:val="none" w:sz="0" w:space="0" w:color="auto"/>
            <w:left w:val="none" w:sz="0" w:space="0" w:color="auto"/>
            <w:bottom w:val="none" w:sz="0" w:space="0" w:color="auto"/>
            <w:right w:val="none" w:sz="0" w:space="0" w:color="auto"/>
          </w:divBdr>
        </w:div>
        <w:div w:id="458694860">
          <w:marLeft w:val="547"/>
          <w:marRight w:val="0"/>
          <w:marTop w:val="0"/>
          <w:marBottom w:val="0"/>
          <w:divBdr>
            <w:top w:val="none" w:sz="0" w:space="0" w:color="auto"/>
            <w:left w:val="none" w:sz="0" w:space="0" w:color="auto"/>
            <w:bottom w:val="none" w:sz="0" w:space="0" w:color="auto"/>
            <w:right w:val="none" w:sz="0" w:space="0" w:color="auto"/>
          </w:divBdr>
        </w:div>
        <w:div w:id="458694918">
          <w:marLeft w:val="547"/>
          <w:marRight w:val="0"/>
          <w:marTop w:val="0"/>
          <w:marBottom w:val="0"/>
          <w:divBdr>
            <w:top w:val="none" w:sz="0" w:space="0" w:color="auto"/>
            <w:left w:val="none" w:sz="0" w:space="0" w:color="auto"/>
            <w:bottom w:val="none" w:sz="0" w:space="0" w:color="auto"/>
            <w:right w:val="none" w:sz="0" w:space="0" w:color="auto"/>
          </w:divBdr>
        </w:div>
        <w:div w:id="458694935">
          <w:marLeft w:val="547"/>
          <w:marRight w:val="0"/>
          <w:marTop w:val="0"/>
          <w:marBottom w:val="0"/>
          <w:divBdr>
            <w:top w:val="none" w:sz="0" w:space="0" w:color="auto"/>
            <w:left w:val="none" w:sz="0" w:space="0" w:color="auto"/>
            <w:bottom w:val="none" w:sz="0" w:space="0" w:color="auto"/>
            <w:right w:val="none" w:sz="0" w:space="0" w:color="auto"/>
          </w:divBdr>
        </w:div>
      </w:divsChild>
    </w:div>
    <w:div w:id="458694922">
      <w:marLeft w:val="0"/>
      <w:marRight w:val="0"/>
      <w:marTop w:val="0"/>
      <w:marBottom w:val="0"/>
      <w:divBdr>
        <w:top w:val="none" w:sz="0" w:space="0" w:color="auto"/>
        <w:left w:val="none" w:sz="0" w:space="0" w:color="auto"/>
        <w:bottom w:val="none" w:sz="0" w:space="0" w:color="auto"/>
        <w:right w:val="none" w:sz="0" w:space="0" w:color="auto"/>
      </w:divBdr>
    </w:div>
    <w:div w:id="458694925">
      <w:marLeft w:val="0"/>
      <w:marRight w:val="0"/>
      <w:marTop w:val="0"/>
      <w:marBottom w:val="0"/>
      <w:divBdr>
        <w:top w:val="none" w:sz="0" w:space="0" w:color="auto"/>
        <w:left w:val="none" w:sz="0" w:space="0" w:color="auto"/>
        <w:bottom w:val="none" w:sz="0" w:space="0" w:color="auto"/>
        <w:right w:val="none" w:sz="0" w:space="0" w:color="auto"/>
      </w:divBdr>
      <w:divsChild>
        <w:div w:id="458694849">
          <w:marLeft w:val="0"/>
          <w:marRight w:val="0"/>
          <w:marTop w:val="0"/>
          <w:marBottom w:val="0"/>
          <w:divBdr>
            <w:top w:val="none" w:sz="0" w:space="0" w:color="auto"/>
            <w:left w:val="none" w:sz="0" w:space="0" w:color="auto"/>
            <w:bottom w:val="none" w:sz="0" w:space="0" w:color="auto"/>
            <w:right w:val="none" w:sz="0" w:space="0" w:color="auto"/>
          </w:divBdr>
          <w:divsChild>
            <w:div w:id="458694853">
              <w:marLeft w:val="0"/>
              <w:marRight w:val="0"/>
              <w:marTop w:val="0"/>
              <w:marBottom w:val="0"/>
              <w:divBdr>
                <w:top w:val="none" w:sz="0" w:space="0" w:color="auto"/>
                <w:left w:val="none" w:sz="0" w:space="0" w:color="auto"/>
                <w:bottom w:val="none" w:sz="0" w:space="0" w:color="auto"/>
                <w:right w:val="none" w:sz="0" w:space="0" w:color="auto"/>
              </w:divBdr>
              <w:divsChild>
                <w:div w:id="458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4933">
      <w:marLeft w:val="0"/>
      <w:marRight w:val="0"/>
      <w:marTop w:val="0"/>
      <w:marBottom w:val="0"/>
      <w:divBdr>
        <w:top w:val="none" w:sz="0" w:space="0" w:color="auto"/>
        <w:left w:val="none" w:sz="0" w:space="0" w:color="auto"/>
        <w:bottom w:val="none" w:sz="0" w:space="0" w:color="auto"/>
        <w:right w:val="none" w:sz="0" w:space="0" w:color="auto"/>
      </w:divBdr>
      <w:divsChild>
        <w:div w:id="458694845">
          <w:marLeft w:val="1166"/>
          <w:marRight w:val="0"/>
          <w:marTop w:val="0"/>
          <w:marBottom w:val="0"/>
          <w:divBdr>
            <w:top w:val="none" w:sz="0" w:space="0" w:color="auto"/>
            <w:left w:val="none" w:sz="0" w:space="0" w:color="auto"/>
            <w:bottom w:val="none" w:sz="0" w:space="0" w:color="auto"/>
            <w:right w:val="none" w:sz="0" w:space="0" w:color="auto"/>
          </w:divBdr>
        </w:div>
        <w:div w:id="458694852">
          <w:marLeft w:val="547"/>
          <w:marRight w:val="0"/>
          <w:marTop w:val="0"/>
          <w:marBottom w:val="0"/>
          <w:divBdr>
            <w:top w:val="none" w:sz="0" w:space="0" w:color="auto"/>
            <w:left w:val="none" w:sz="0" w:space="0" w:color="auto"/>
            <w:bottom w:val="none" w:sz="0" w:space="0" w:color="auto"/>
            <w:right w:val="none" w:sz="0" w:space="0" w:color="auto"/>
          </w:divBdr>
        </w:div>
        <w:div w:id="458694865">
          <w:marLeft w:val="1166"/>
          <w:marRight w:val="0"/>
          <w:marTop w:val="0"/>
          <w:marBottom w:val="0"/>
          <w:divBdr>
            <w:top w:val="none" w:sz="0" w:space="0" w:color="auto"/>
            <w:left w:val="none" w:sz="0" w:space="0" w:color="auto"/>
            <w:bottom w:val="none" w:sz="0" w:space="0" w:color="auto"/>
            <w:right w:val="none" w:sz="0" w:space="0" w:color="auto"/>
          </w:divBdr>
        </w:div>
        <w:div w:id="45869486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ython.org/dev/peps/pep-000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AA506F94D305C4BAA2084BEDE97E456" ma:contentTypeVersion="59" ma:contentTypeDescription="Awards Document Library" ma:contentTypeScope="" ma:versionID="f7455ccaeb7d2819bbdcfb4fe3d44357">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308d84aa6ba58755f741b68bfe77dfb7"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2:Series" minOccurs="0"/>
                <xsd:element ref="ns2:New_x0020_Column" minOccurs="0"/>
                <xsd:element ref="ns2:Subject_x0020_Tag" minOccurs="0"/>
                <xsd:element ref="ns2:We_x0020_Recommend" minOccurs="0"/>
                <xsd:element ref="ns2:Archived" minOccurs="0"/>
                <xsd:element ref="ns2:Unit" minOccurs="0"/>
                <xsd:element ref="ns3:Grouping" minOccurs="0"/>
                <xsd:element ref="ns1:SubHeading" minOccurs="0"/>
                <xsd:element ref="ns1:DocumentLanguage" minOccurs="0"/>
                <xsd:element ref="ns1:AwardCategory2" minOccurs="0"/>
                <xsd:element ref="ns1:IssueNumber" minOccurs="0"/>
                <xsd:element ref="ns1:Channel" minOccurs="0"/>
                <xsd:element ref="ns1:Webtrends" minOccurs="0"/>
                <xsd:element ref="ns3:Role" minOccurs="0"/>
                <xsd:element ref="ns1:CMSID" minOccurs="0"/>
                <xsd:element ref="ns1:CMSFilename" minOccurs="0"/>
                <xsd:element ref="ns1:Audience"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SubHeading" ma:index="33" nillable="true" ma:displayName="Sub Heading" ma:description="Awards library document sub heading" ma:hidden="true" ma:internalName="SubHeading" ma:readOnly="false">
      <xsd:simpleType>
        <xsd:restriction base="dms:Text"/>
      </xsd:simpleType>
    </xsd:element>
    <xsd:element name="DocumentLanguage" ma:index="34" nillable="true" ma:displayName="Document Language" ma:description="Language the document is written in" ma:hidden="true" ma:internalName="DocumentLanguage">
      <xsd:simpleType>
        <xsd:restriction base="dms:Text"/>
      </xsd:simpleType>
    </xsd:element>
    <xsd:element name="AwardCategory2" ma:index="35" nillable="true" ma:displayName="Award Category 2" ma:description="Award Category 2" ma:hidden="true" ma:internalName="AwardCategory2">
      <xsd:simpleType>
        <xsd:restriction base="dms:Text"/>
      </xsd:simpleType>
    </xsd:element>
    <xsd:element name="IssueNumber" ma:index="36" nillable="true" ma:displayName="Issue Number" ma:description="Issue Number" ma:hidden="true" ma:internalName="IssueNumber">
      <xsd:simpleType>
        <xsd:restriction base="dms:Text"/>
      </xsd:simpleType>
    </xsd:element>
    <xsd:element name="Channel" ma:index="37" nillable="true" ma:displayName="Channel" ma:description="Channel" ma:hidden="true" ma:internalName="Channel">
      <xsd:simpleType>
        <xsd:restriction base="dms:Text"/>
      </xsd:simpleType>
    </xsd:element>
    <xsd:element name="Webtrends" ma:index="38" nillable="true" ma:displayName="Webtrends" ma:description="Webtrends" ma:hidden="true" ma:internalName="Webtrends">
      <xsd:simpleType>
        <xsd:restriction base="dms:Text"/>
      </xsd:simpleType>
    </xsd:element>
    <xsd:element name="CMSID" ma:index="40" nillable="true" ma:displayName="CMS ID" ma:description="Original CMS ID in source system" ma:hidden="true" ma:internalName="CMSID">
      <xsd:simpleType>
        <xsd:restriction base="dms:Text"/>
      </xsd:simpleType>
    </xsd:element>
    <xsd:element name="CMSFilename" ma:index="41" nillable="true" ma:displayName="CMS Filename" ma:description="Original CMS filename in source system" ma:hidden="true" ma:internalName="CMSFilename">
      <xsd:simpleType>
        <xsd:restriction base="dms:Text"/>
      </xsd:simpleType>
    </xsd:element>
    <xsd:element name="Audience" ma:index="42"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6" nillable="true" ma:displayName="Exam Series" ma:internalName="Series" ma:readOnly="false">
      <xsd:simpleType>
        <xsd:restriction base="dms:Text">
          <xsd:maxLength value="255"/>
        </xsd:restriction>
      </xsd:simpleType>
    </xsd:element>
    <xsd:element name="New_x0020_Column" ma:index="27" nillable="true" ma:displayName="New Column" ma:hidden="true" ma:internalName="New_x0020_Column" ma:readOnly="false">
      <xsd:simpleType>
        <xsd:restriction base="dms:Text">
          <xsd:maxLength value="255"/>
        </xsd:restriction>
      </xsd:simpleType>
    </xsd:element>
    <xsd:element name="Subject_x0020_Tag" ma:index="28"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29" nillable="true" ma:displayName="We Recommend" ma:internalName="We_x0020_Recommend">
      <xsd:simpleType>
        <xsd:restriction base="dms:Number"/>
      </xsd:simpleType>
    </xsd:element>
    <xsd:element name="Archived" ma:index="30" nillable="true" ma:displayName="Archived" ma:default="0" ma:internalName="Archived">
      <xsd:simpleType>
        <xsd:restriction base="dms:Boolean"/>
      </xsd:simpleType>
    </xsd:element>
    <xsd:element name="Unit" ma:index="31" nillable="true" ma:displayName="Unit" ma:internalName="Unit">
      <xsd:simpleType>
        <xsd:restriction base="dms:Text">
          <xsd:maxLength value="255"/>
        </xsd:restriction>
      </xsd:simpleType>
    </xsd:element>
    <xsd:element name="Third_x0020_level_x0020_filter" ma:index="43" nillable="true" ma:displayName="Third level filter" ma:internalName="Third_x0020_level_x0020_filter">
      <xsd:simpleType>
        <xsd:restriction base="dms:Text">
          <xsd:maxLength value="255"/>
        </xsd:restriction>
      </xsd:simpleType>
    </xsd:element>
    <xsd:element name="Subsubject" ma:index="44" nillable="true" ma:displayName="Subsubject" ma:internalName="Subsubject">
      <xsd:simpleType>
        <xsd:restriction base="dms:Text">
          <xsd:maxLength value="255"/>
        </xsd:restriction>
      </xsd:simpleType>
    </xsd:element>
    <xsd:element name="Subjectarea" ma:index="4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element name="Grouping" ma:index="32" nillable="true" ma:displayName="Grouping" ma:internalName="Grouping">
      <xsd:simpleType>
        <xsd:restriction base="dms:Text">
          <xsd:maxLength value="255"/>
        </xsd:restriction>
      </xsd:simpleType>
    </xsd:element>
    <xsd:element name="Role" ma:index="39" nillable="true" ma:displayName="Role" ma:description="" ma:internalName="Rol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umentType xmlns="http://schemas.microsoft.com/sharepoint/v3">Teacher Support Materials</DocumentType>
    <Subsubject xmlns="4c501d1c-d0cb-4970-a682-ee985b543f13" xsi:nil="true"/>
    <Webtrends xmlns="http://schemas.microsoft.com/sharepoint/v3" xsi:nil="true"/>
    <Subjectarea xmlns="4c501d1c-d0cb-4970-a682-ee985b543f13" xsi:nil="true"/>
    <Summary xmlns="4c501d1c-d0cb-4970-a682-ee985b543f13">
&lt;div&gt;Sample activities to accompany the first 16 lessons of the Autumn term&lt;/div&gt;
</Summary>
    <Abstract xmlns="http://schemas.microsoft.com/sharepoint/v3" xsi:nil="true"/>
    <Grouping xmlns="e94efada-39cf-4b05-a032-faec700f7018" xsi:nil="true"/>
    <Role xmlns="e94efada-39cf-4b05-a032-faec700f7018" xsi:nil="true"/>
    <PublicationNumber xmlns="http://schemas.microsoft.com/sharepoint/v3" xsi:nil="true"/>
    <DocumentLanguage xmlns="http://schemas.microsoft.com/sharepoint/v3" xsi:nil="true"/>
    <EmailAlerts xmlns="http://schemas.microsoft.com/sharepoint/v3" xsi:nil="true"/>
    <DisplayName xmlns="http://schemas.microsoft.com/sharepoint/v3">Teacher Support Materials</DisplayName>
    <Subject_x0020_Tag xmlns="4c501d1c-d0cb-4970-a682-ee985b543f13">
      <Value>54</Value>
    </Subject_x0020_Tag>
    <AwardCategory2 xmlns="http://schemas.microsoft.com/sharepoint/v3" xsi:nil="true"/>
    <IssueNumber xmlns="http://schemas.microsoft.com/sharepoint/v3" xsi:nil="true"/>
    <QualSubject xmlns="http://schemas.microsoft.com/sharepoint/v3">Computer Science</QualSubject>
    <StrapLine xmlns="e94efada-39cf-4b05-a032-faec700f7018">GCSE from 2013 - GCSE Computer Science lesson activities for introduction and block 1 v1
</StrapLine>
    <Series xmlns="4c501d1c-d0cb-4970-a682-ee985b543f13" xsi:nil="true"/>
    <Unit xmlns="4c501d1c-d0cb-4970-a682-ee985b543f13" xsi:nil="true"/>
    <SpecificationCode xmlns="http://schemas.microsoft.com/sharepoint/v3">gcse13-comp</SpecificationCode>
    <AwardCategory1 xmlns="http://schemas.microsoft.com/sharepoint/v3" xsi:nil="true"/>
    <StartDate1 xmlns="4c501d1c-d0cb-4970-a682-ee985b543f13">2013-08-16T15:56:25+00:00</StartDate1>
    <QualFamily xmlns="http://schemas.microsoft.com/sharepoint/v3">GCSE from 2013</QualFamily>
    <Audience xmlns="http://schemas.microsoft.com/sharepoint/v3" xsi:nil="true"/>
    <Archived xmlns="4c501d1c-d0cb-4970-a682-ee985b543f13">false</Archived>
    <CMSFilename xmlns="http://schemas.microsoft.com/sharepoint/v3" xsi:nil="true"/>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Channel xmlns="http://schemas.microsoft.com/sharepoint/v3" xsi:nil="true"/>
    <CMSID xmlns="http://schemas.microsoft.com/sharepoint/v3" xsi:nil="true"/>
    <DoNotAlert xmlns="4c501d1c-d0cb-4970-a682-ee985b543f13">false</DoNotAlert>
    <ReferenceMonth xmlns="http://schemas.microsoft.com/sharepoint/v3" xsi:nil="true"/>
    <ReferenceYear xmlns="http://schemas.microsoft.com/sharepoint/v3" xsi:nil="true"/>
    <SubHeading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24104-29EC-4DB7-93B3-AC13920A1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AEB78C7-CCAF-4BD8-BCD7-CF70657C476B}">
  <ds:schemaRefs>
    <ds:schemaRef ds:uri="http://www.w3.org/XML/1998/namespace"/>
    <ds:schemaRef ds:uri="http://purl.org/dc/dcmitype/"/>
    <ds:schemaRef ds:uri="http://purl.org/dc/terms/"/>
    <ds:schemaRef ds:uri="e94efada-39cf-4b05-a032-faec700f7018"/>
    <ds:schemaRef ds:uri="http://schemas.openxmlformats.org/package/2006/metadata/core-properties"/>
    <ds:schemaRef ds:uri="http://purl.org/dc/elements/1.1/"/>
    <ds:schemaRef ds:uri="http://schemas.microsoft.com/office/2006/documentManagement/types"/>
    <ds:schemaRef ds:uri="4c501d1c-d0cb-4970-a682-ee985b543f13"/>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E31AEA48-83DC-426C-B8FA-A796045843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1298EA87</Template>
  <TotalTime>31</TotalTime>
  <Pages>20</Pages>
  <Words>2634</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GCSE Computer Science lesson activities for introduction and block 1 v1</vt:lpstr>
    </vt:vector>
  </TitlesOfParts>
  <Company>Hewlett-Packard</Company>
  <LinksUpToDate>false</LinksUpToDate>
  <CharactersWithSpaces>16374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GCSE Computer Science lesson activities for introduction and block 1 v1</dc:title>
  <dc:creator>nicky</dc:creator>
  <cp:lastModifiedBy>Isaac-Shilo Kalonji</cp:lastModifiedBy>
  <cp:revision>4</cp:revision>
  <cp:lastPrinted>2013-08-14T13:39:00Z</cp:lastPrinted>
  <dcterms:created xsi:type="dcterms:W3CDTF">2014-12-11T15:19:00Z</dcterms:created>
  <dcterms:modified xsi:type="dcterms:W3CDTF">2014-12-15T13:06:00Z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0x010100D129E1B63BC1407996C620A6AB9F57F4009D8DC2734E6E874E8000AD8B4D273AB8008AA506F94D305C4BAA2084BEDE97E456</vt:lpwstr>
  </property>
  <property fmtid="{D5CDD505-2E9C-101B-9397-08002B2CF9AE}" pid="3" name="Order">
    <vt:r8>758000</vt:r8>
  </property>
</Properties>
</file>