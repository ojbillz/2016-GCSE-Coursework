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BEE0F" w14:textId="77777777" w:rsidR="0090708C" w:rsidRDefault="00D22ABF">
      <w:r>
        <w:t>Q</w:t>
      </w:r>
      <w:r w:rsidR="00936FB2">
        <w:t>1. What is Python?</w:t>
      </w:r>
    </w:p>
    <w:p w14:paraId="7B588D90" w14:textId="77777777" w:rsidR="00936FB2" w:rsidRDefault="00936FB2" w:rsidP="00936FB2">
      <w:pPr>
        <w:pStyle w:val="ListParagraph"/>
        <w:numPr>
          <w:ilvl w:val="0"/>
          <w:numId w:val="1"/>
        </w:numPr>
      </w:pPr>
      <w:r>
        <w:t>A computer language</w:t>
      </w:r>
    </w:p>
    <w:p w14:paraId="0F3BBE88" w14:textId="7972DF6D" w:rsidR="00936FB2" w:rsidRDefault="00936FB2" w:rsidP="00936FB2">
      <w:pPr>
        <w:pStyle w:val="ListParagraph"/>
        <w:numPr>
          <w:ilvl w:val="0"/>
          <w:numId w:val="1"/>
        </w:numPr>
      </w:pPr>
      <w:r>
        <w:t>An integrated development langu</w:t>
      </w:r>
      <w:r w:rsidR="00021888">
        <w:t>a</w:t>
      </w:r>
      <w:r>
        <w:t>ge</w:t>
      </w:r>
    </w:p>
    <w:p w14:paraId="02092C92" w14:textId="77777777" w:rsidR="001223AD" w:rsidRDefault="00936FB2" w:rsidP="001223AD">
      <w:pPr>
        <w:pStyle w:val="ListParagraph"/>
        <w:numPr>
          <w:ilvl w:val="0"/>
          <w:numId w:val="1"/>
        </w:numPr>
      </w:pPr>
      <w:r>
        <w:t>An operating system</w:t>
      </w:r>
    </w:p>
    <w:p w14:paraId="34FF8341" w14:textId="77777777" w:rsidR="001223AD" w:rsidRDefault="001223AD" w:rsidP="001223AD">
      <w:pPr>
        <w:pStyle w:val="ListParagraph"/>
        <w:numPr>
          <w:ilvl w:val="0"/>
          <w:numId w:val="1"/>
        </w:numPr>
      </w:pPr>
      <w:r>
        <w:t>A GUI</w:t>
      </w:r>
    </w:p>
    <w:p w14:paraId="495B2085" w14:textId="77777777" w:rsidR="00936FB2" w:rsidRDefault="001223AD">
      <w:r>
        <w:rPr>
          <w:rFonts w:ascii="Courier New" w:hAnsi="Courier New" w:cs="Courier New"/>
          <w:noProof/>
          <w:color w:val="0000FF"/>
          <w:lang w:eastAsia="en-GB"/>
        </w:rPr>
        <mc:AlternateContent>
          <mc:Choice Requires="wps">
            <w:drawing>
              <wp:inline distT="0" distB="0" distL="0" distR="0" wp14:anchorId="70A4D34F" wp14:editId="7E4B7355">
                <wp:extent cx="5959475" cy="411480"/>
                <wp:effectExtent l="0" t="0" r="0" b="0"/>
                <wp:docPr id="5" name="Text Box 5"/>
                <wp:cNvGraphicFramePr/>
                <a:graphic xmlns:a="http://schemas.openxmlformats.org/drawingml/2006/main">
                  <a:graphicData uri="http://schemas.microsoft.com/office/word/2010/wordprocessingShape">
                    <wps:wsp>
                      <wps:cNvSpPr txBox="1"/>
                      <wps:spPr>
                        <a:xfrm>
                          <a:off x="0" y="0"/>
                          <a:ext cx="5959475" cy="41148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62712B" w14:textId="01AC1AB9" w:rsidR="00700FEF" w:rsidRPr="001223AD" w:rsidRDefault="00700FEF" w:rsidP="001223AD">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0000FF"/>
                              </w:rPr>
                            </w:pPr>
                            <w:r>
                              <w:rPr>
                                <w:rFonts w:ascii="Helvetica Neue" w:hAnsi="Helvetica Neue" w:cs="Courier New"/>
                                <w:color w:val="0000FF"/>
                              </w:rPr>
                              <w:t>Answer:</w:t>
                            </w:r>
                            <w:r w:rsidRPr="007C050D">
                              <w:rPr>
                                <w:rFonts w:ascii="Helvetica Neue" w:hAnsi="Helvetica Neue" w:cs="Courier New"/>
                              </w:rPr>
                              <w:t xml:space="preserve"> </w:t>
                            </w:r>
                            <w:r w:rsidR="00021888" w:rsidRPr="007C050D">
                              <w:rPr>
                                <w:rFonts w:ascii="Helvetica Neue" w:hAnsi="Helvetica Neue" w:cs="Courier New"/>
                                <w:highlight w:val="red"/>
                              </w:rPr>
                              <w:t>A computer language</w:t>
                            </w:r>
                            <w:r w:rsidR="007C050D" w:rsidRPr="007C050D">
                              <w:rPr>
                                <w:rFonts w:ascii="Helvetica Neue" w:hAnsi="Helvetica Neue" w:cs="Courier New"/>
                              </w:rPr>
                              <w:t xml:space="preserve">    </w:t>
                            </w:r>
                            <w:r w:rsidR="007C050D" w:rsidRPr="007C050D">
                              <w:rPr>
                                <w:rFonts w:ascii="Helvetica Neue" w:hAnsi="Helvetica Neue" w:cs="Courier New"/>
                                <w:highlight w:val="green"/>
                              </w:rPr>
                              <w:t>An integrated development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69.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" filled="f" stroked="f">
                <v:textbox>
                  <w:txbxContent>
                    <w:p w14:paraId="4662712B" w14:textId="01AC1AB9" w:rsidR="00700FEF" w:rsidRPr="001223AD" w:rsidRDefault="00700FEF" w:rsidP="001223AD">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0000FF"/>
                        </w:rPr>
                      </w:pPr>
                      <w:r>
                        <w:rPr>
                          <w:rFonts w:ascii="Helvetica Neue" w:hAnsi="Helvetica Neue" w:cs="Courier New"/>
                          <w:color w:val="0000FF"/>
                        </w:rPr>
                        <w:t>Answer:</w:t>
                      </w:r>
                      <w:r w:rsidRPr="007C050D">
                        <w:rPr>
                          <w:rFonts w:ascii="Helvetica Neue" w:hAnsi="Helvetica Neue" w:cs="Courier New"/>
                        </w:rPr>
                        <w:t xml:space="preserve"> </w:t>
                      </w:r>
                      <w:r w:rsidR="00021888" w:rsidRPr="007C050D">
                        <w:rPr>
                          <w:rFonts w:ascii="Helvetica Neue" w:hAnsi="Helvetica Neue" w:cs="Courier New"/>
                          <w:highlight w:val="red"/>
                        </w:rPr>
                        <w:t>A computer language</w:t>
                      </w:r>
                      <w:r w:rsidR="007C050D" w:rsidRPr="007C050D">
                        <w:rPr>
                          <w:rFonts w:ascii="Helvetica Neue" w:hAnsi="Helvetica Neue" w:cs="Courier New"/>
                        </w:rPr>
                        <w:t xml:space="preserve">    </w:t>
                      </w:r>
                      <w:r w:rsidR="007C050D" w:rsidRPr="007C050D">
                        <w:rPr>
                          <w:rFonts w:ascii="Helvetica Neue" w:hAnsi="Helvetica Neue" w:cs="Courier New"/>
                          <w:highlight w:val="green"/>
                        </w:rPr>
                        <w:t>An integrated development language</w:t>
                      </w:r>
                    </w:p>
                  </w:txbxContent>
                </v:textbox>
                <w10:anchorlock/>
              </v:shape>
            </w:pict>
          </mc:Fallback>
        </mc:AlternateContent>
      </w:r>
    </w:p>
    <w:p w14:paraId="47FB58DF" w14:textId="77777777" w:rsidR="00936FB2" w:rsidRPr="00224C64" w:rsidRDefault="00224C64">
      <w:pPr>
        <w:rPr>
          <w:color w:val="808080" w:themeColor="background1" w:themeShade="80"/>
          <w:sz w:val="22"/>
          <w:szCs w:val="22"/>
        </w:rPr>
      </w:pPr>
      <w:r w:rsidRPr="00224C64">
        <w:rPr>
          <w:color w:val="808080" w:themeColor="background1" w:themeShade="80"/>
          <w:sz w:val="22"/>
          <w:szCs w:val="22"/>
        </w:rPr>
        <w:t>[ 1 mark]</w:t>
      </w:r>
    </w:p>
    <w:p w14:paraId="108D3297" w14:textId="77777777" w:rsidR="00224C64" w:rsidRDefault="00224C64"/>
    <w:p w14:paraId="13DA7A96" w14:textId="77777777" w:rsidR="001223AD" w:rsidRDefault="001223AD" w:rsidP="00936FB2"/>
    <w:p w14:paraId="3F9D9B04" w14:textId="77777777" w:rsidR="00936FB2" w:rsidRDefault="00D22ABF" w:rsidP="00936FB2">
      <w:r>
        <w:t>Q</w:t>
      </w:r>
      <w:r w:rsidR="00936FB2">
        <w:t>2. What is IDLE?</w:t>
      </w:r>
    </w:p>
    <w:p w14:paraId="1C50D015" w14:textId="77777777" w:rsidR="00936FB2" w:rsidRDefault="00936FB2" w:rsidP="00936FB2">
      <w:pPr>
        <w:pStyle w:val="ListParagraph"/>
        <w:numPr>
          <w:ilvl w:val="0"/>
          <w:numId w:val="2"/>
        </w:numPr>
      </w:pPr>
      <w:r>
        <w:t>A computer language</w:t>
      </w:r>
    </w:p>
    <w:p w14:paraId="634B711F" w14:textId="77777777" w:rsidR="00936FB2" w:rsidRDefault="00936FB2" w:rsidP="00936FB2">
      <w:pPr>
        <w:pStyle w:val="ListParagraph"/>
        <w:numPr>
          <w:ilvl w:val="0"/>
          <w:numId w:val="2"/>
        </w:numPr>
      </w:pPr>
      <w:r>
        <w:t>An integrated development languge</w:t>
      </w:r>
    </w:p>
    <w:p w14:paraId="603F94A4" w14:textId="77777777" w:rsidR="00936FB2" w:rsidRDefault="00936FB2" w:rsidP="00936FB2">
      <w:pPr>
        <w:pStyle w:val="ListParagraph"/>
        <w:numPr>
          <w:ilvl w:val="0"/>
          <w:numId w:val="2"/>
        </w:numPr>
      </w:pPr>
      <w:r>
        <w:t>An operating system</w:t>
      </w:r>
    </w:p>
    <w:p w14:paraId="02364461" w14:textId="77777777" w:rsidR="001223AD" w:rsidRDefault="001223AD" w:rsidP="00936FB2">
      <w:pPr>
        <w:pStyle w:val="ListParagraph"/>
        <w:numPr>
          <w:ilvl w:val="0"/>
          <w:numId w:val="2"/>
        </w:numPr>
      </w:pPr>
      <w:r>
        <w:t>A GUI</w:t>
      </w:r>
    </w:p>
    <w:p w14:paraId="76E9E6D2" w14:textId="77777777" w:rsidR="001223AD" w:rsidRDefault="001223AD" w:rsidP="001223AD">
      <w:r>
        <w:rPr>
          <w:noProof/>
          <w:lang w:eastAsia="en-GB"/>
        </w:rPr>
        <mc:AlternateContent>
          <mc:Choice Requires="wps">
            <w:drawing>
              <wp:inline distT="0" distB="0" distL="0" distR="0" wp14:anchorId="2F948AFA" wp14:editId="70A45F7A">
                <wp:extent cx="5959475" cy="411480"/>
                <wp:effectExtent l="0" t="0" r="0" b="0"/>
                <wp:docPr id="6" name="Text Box 6"/>
                <wp:cNvGraphicFramePr/>
                <a:graphic xmlns:a="http://schemas.openxmlformats.org/drawingml/2006/main">
                  <a:graphicData uri="http://schemas.microsoft.com/office/word/2010/wordprocessingShape">
                    <wps:wsp>
                      <wps:cNvSpPr txBox="1"/>
                      <wps:spPr>
                        <a:xfrm>
                          <a:off x="0" y="0"/>
                          <a:ext cx="5959475" cy="41148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FF1D1" w14:textId="4DBA60DF" w:rsidR="00700FEF" w:rsidRPr="001223AD" w:rsidRDefault="00652D7C" w:rsidP="001223AD">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0000FF"/>
                              </w:rPr>
                            </w:pPr>
                            <w:r>
                              <w:rPr>
                                <w:rFonts w:ascii="Helvetica Neue" w:hAnsi="Helvetica Neue" w:cs="Courier New"/>
                                <w:color w:val="0000FF"/>
                              </w:rPr>
                              <w:t xml:space="preserve">Answer: </w:t>
                            </w:r>
                            <w:r w:rsidR="00021888" w:rsidRPr="007C050D">
                              <w:rPr>
                                <w:rFonts w:ascii="Helvetica Neue" w:hAnsi="Helvetica Neue" w:cs="Courier New"/>
                                <w:color w:val="0000FF"/>
                                <w:highlight w:val="red"/>
                              </w:rPr>
                              <w:t>An integrated development language.</w:t>
                            </w:r>
                            <w:r w:rsidR="007C050D">
                              <w:rPr>
                                <w:rFonts w:ascii="Helvetica Neue" w:hAnsi="Helvetica Neue" w:cs="Courier New"/>
                                <w:color w:val="0000FF"/>
                              </w:rPr>
                              <w:t xml:space="preserve">   </w:t>
                            </w:r>
                            <w:r w:rsidR="007C050D" w:rsidRPr="007C050D">
                              <w:rPr>
                                <w:rFonts w:ascii="Helvetica Neue" w:hAnsi="Helvetica Neue" w:cs="Courier New"/>
                                <w:color w:val="0000FF"/>
                                <w:highlight w:val="green"/>
                              </w:rPr>
                              <w:t>A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469.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" filled="f" stroked="f">
                <v:textbox>
                  <w:txbxContent>
                    <w:p w14:paraId="0E8FF1D1" w14:textId="4DBA60DF" w:rsidR="00700FEF" w:rsidRPr="001223AD" w:rsidRDefault="00652D7C" w:rsidP="001223AD">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0000FF"/>
                        </w:rPr>
                      </w:pPr>
                      <w:r>
                        <w:rPr>
                          <w:rFonts w:ascii="Helvetica Neue" w:hAnsi="Helvetica Neue" w:cs="Courier New"/>
                          <w:color w:val="0000FF"/>
                        </w:rPr>
                        <w:t xml:space="preserve">Answer: </w:t>
                      </w:r>
                      <w:r w:rsidR="00021888" w:rsidRPr="007C050D">
                        <w:rPr>
                          <w:rFonts w:ascii="Helvetica Neue" w:hAnsi="Helvetica Neue" w:cs="Courier New"/>
                          <w:color w:val="0000FF"/>
                          <w:highlight w:val="red"/>
                        </w:rPr>
                        <w:t>An integrated development language.</w:t>
                      </w:r>
                      <w:r w:rsidR="007C050D">
                        <w:rPr>
                          <w:rFonts w:ascii="Helvetica Neue" w:hAnsi="Helvetica Neue" w:cs="Courier New"/>
                          <w:color w:val="0000FF"/>
                        </w:rPr>
                        <w:t xml:space="preserve">   </w:t>
                      </w:r>
                      <w:r w:rsidR="007C050D" w:rsidRPr="007C050D">
                        <w:rPr>
                          <w:rFonts w:ascii="Helvetica Neue" w:hAnsi="Helvetica Neue" w:cs="Courier New"/>
                          <w:color w:val="0000FF"/>
                          <w:highlight w:val="green"/>
                        </w:rPr>
                        <w:t>A GUI</w:t>
                      </w:r>
                    </w:p>
                  </w:txbxContent>
                </v:textbox>
                <w10:anchorlock/>
              </v:shape>
            </w:pict>
          </mc:Fallback>
        </mc:AlternateContent>
      </w:r>
    </w:p>
    <w:p w14:paraId="0648FF3B" w14:textId="77777777" w:rsidR="001223AD" w:rsidRPr="001223AD" w:rsidRDefault="001223AD" w:rsidP="001223AD">
      <w:pPr>
        <w:rPr>
          <w:color w:val="808080" w:themeColor="background1" w:themeShade="80"/>
          <w:sz w:val="22"/>
          <w:szCs w:val="22"/>
        </w:rPr>
      </w:pPr>
      <w:r w:rsidRPr="001223AD">
        <w:rPr>
          <w:color w:val="808080" w:themeColor="background1" w:themeShade="80"/>
          <w:sz w:val="22"/>
          <w:szCs w:val="22"/>
        </w:rPr>
        <w:t>[ 1 mark]</w:t>
      </w:r>
    </w:p>
    <w:p w14:paraId="39742512" w14:textId="77777777" w:rsidR="00224C64" w:rsidRDefault="00224C64"/>
    <w:p w14:paraId="37BEE494" w14:textId="77777777" w:rsidR="001223AD" w:rsidRDefault="001223AD"/>
    <w:p w14:paraId="3153CEB8" w14:textId="4B3977BE" w:rsidR="00936FB2" w:rsidRDefault="00D22ABF">
      <w:r>
        <w:t>Q</w:t>
      </w:r>
      <w:r w:rsidR="00936FB2">
        <w:t>3. Copy and paste the code from</w:t>
      </w:r>
      <w:r w:rsidR="00A4620C">
        <w:t xml:space="preserve"> an</w:t>
      </w:r>
      <w:r w:rsidR="00936FB2">
        <w:t xml:space="preserve"> IDLE</w:t>
      </w:r>
      <w:r w:rsidR="00A4620C">
        <w:t xml:space="preserve"> interactive mode session</w:t>
      </w:r>
      <w:r w:rsidR="00936FB2">
        <w:t xml:space="preserve"> that produces the following output:</w:t>
      </w:r>
    </w:p>
    <w:p w14:paraId="772E3139" w14:textId="77777777" w:rsidR="00936FB2" w:rsidRDefault="00936FB2">
      <w:pPr>
        <w:rPr>
          <w:rFonts w:ascii="Courier New" w:hAnsi="Courier New" w:cs="Courier New"/>
          <w:color w:val="0000FF"/>
        </w:rPr>
      </w:pPr>
      <w:r>
        <w:tab/>
      </w:r>
      <w:r w:rsidRPr="00936FB2">
        <w:rPr>
          <w:rFonts w:ascii="Courier New" w:hAnsi="Courier New" w:cs="Courier New"/>
          <w:color w:val="0000FF"/>
        </w:rPr>
        <w:t>Coding is Fun!</w:t>
      </w:r>
    </w:p>
    <w:p w14:paraId="42234361" w14:textId="77777777" w:rsidR="00936FB2" w:rsidRDefault="00936FB2">
      <w:pPr>
        <w:rPr>
          <w:rFonts w:ascii="Courier New" w:hAnsi="Courier New" w:cs="Courier New"/>
          <w:color w:val="0000FF"/>
        </w:rPr>
      </w:pPr>
      <w:r>
        <w:rPr>
          <w:rFonts w:ascii="Courier New" w:hAnsi="Courier New" w:cs="Courier New"/>
          <w:noProof/>
          <w:color w:val="0000FF"/>
          <w:lang w:eastAsia="en-GB"/>
        </w:rPr>
        <mc:AlternateContent>
          <mc:Choice Requires="wps">
            <w:drawing>
              <wp:inline distT="0" distB="0" distL="0" distR="0" wp14:anchorId="6CEFB02C" wp14:editId="424674B5">
                <wp:extent cx="6073775" cy="622300"/>
                <wp:effectExtent l="0" t="0" r="0" b="12700"/>
                <wp:docPr id="1" name="Text Box 1"/>
                <wp:cNvGraphicFramePr/>
                <a:graphic xmlns:a="http://schemas.openxmlformats.org/drawingml/2006/main">
                  <a:graphicData uri="http://schemas.microsoft.com/office/word/2010/wordprocessingShape">
                    <wps:wsp>
                      <wps:cNvSpPr txBox="1"/>
                      <wps:spPr>
                        <a:xfrm>
                          <a:off x="0" y="0"/>
                          <a:ext cx="6073775" cy="6223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A9D13" w14:textId="5371F597" w:rsidR="00700FEF" w:rsidRPr="00936FB2" w:rsidRDefault="00021888" w:rsidP="00936FB2">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7C050D">
                              <w:rPr>
                                <w:rFonts w:ascii="Courier New" w:hAnsi="Courier New" w:cs="Courier New"/>
                                <w:highlight w:val="green"/>
                              </w:rPr>
                              <w:t>print("Coding is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28" type="#_x0000_t202" style="width:47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" filled="f" stroked="f">
                <v:textbox>
                  <w:txbxContent>
                    <w:p w14:paraId="57CA9D13" w14:textId="5371F597" w:rsidR="00700FEF" w:rsidRPr="00936FB2" w:rsidRDefault="00021888" w:rsidP="00936FB2">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7C050D">
                        <w:rPr>
                          <w:rFonts w:ascii="Courier New" w:hAnsi="Courier New" w:cs="Courier New"/>
                          <w:highlight w:val="green"/>
                        </w:rPr>
                        <w:t>print("Coding is Fun!")</w:t>
                      </w:r>
                    </w:p>
                  </w:txbxContent>
                </v:textbox>
                <w10:anchorlock/>
              </v:shape>
            </w:pict>
          </mc:Fallback>
        </mc:AlternateContent>
      </w:r>
    </w:p>
    <w:p w14:paraId="5DDCBAD3" w14:textId="77777777" w:rsidR="00224C64" w:rsidRPr="00224C64" w:rsidRDefault="00224C64" w:rsidP="00224C64">
      <w:pPr>
        <w:rPr>
          <w:color w:val="808080" w:themeColor="background1" w:themeShade="80"/>
          <w:sz w:val="22"/>
          <w:szCs w:val="22"/>
        </w:rPr>
      </w:pPr>
      <w:r w:rsidRPr="00224C64">
        <w:rPr>
          <w:color w:val="808080" w:themeColor="background1" w:themeShade="80"/>
          <w:sz w:val="22"/>
          <w:szCs w:val="22"/>
        </w:rPr>
        <w:t>[ 1 mark]</w:t>
      </w:r>
    </w:p>
    <w:p w14:paraId="77F821A4" w14:textId="77777777" w:rsidR="00224C64" w:rsidRDefault="00224C64">
      <w:pPr>
        <w:rPr>
          <w:rFonts w:ascii="Courier New" w:hAnsi="Courier New" w:cs="Courier New"/>
          <w:color w:val="0000FF"/>
        </w:rPr>
      </w:pPr>
    </w:p>
    <w:p w14:paraId="052F8D7D" w14:textId="77777777" w:rsidR="001223AD" w:rsidRDefault="001223AD" w:rsidP="00D22ABF"/>
    <w:p w14:paraId="0C53A019" w14:textId="2612F0DC" w:rsidR="00D22ABF" w:rsidRDefault="00D22ABF" w:rsidP="00D22ABF">
      <w:r>
        <w:t xml:space="preserve">Q4. Copy and paste the code from </w:t>
      </w:r>
      <w:r w:rsidR="00A4620C">
        <w:t xml:space="preserve">an IDLE interactive mode session </w:t>
      </w:r>
      <w:r>
        <w:t xml:space="preserve">that creates a </w:t>
      </w:r>
      <w:r w:rsidRPr="00F70F41">
        <w:rPr>
          <w:b/>
        </w:rPr>
        <w:t>variable</w:t>
      </w:r>
      <w:r>
        <w:t xml:space="preserve"> called </w:t>
      </w:r>
      <w:r w:rsidRPr="00D22ABF">
        <w:rPr>
          <w:rFonts w:ascii="Courier New" w:hAnsi="Courier New" w:cs="Courier New"/>
        </w:rPr>
        <w:t>num</w:t>
      </w:r>
      <w:r>
        <w:t xml:space="preserve"> and assigns it the value</w:t>
      </w:r>
      <w:r>
        <w:rPr>
          <w:rFonts w:ascii="Courier New" w:hAnsi="Courier New" w:cs="Courier New"/>
        </w:rPr>
        <w:t xml:space="preserve"> </w:t>
      </w:r>
      <w:r w:rsidR="00224C64">
        <w:rPr>
          <w:rFonts w:ascii="Courier New" w:hAnsi="Courier New" w:cs="Courier New"/>
        </w:rPr>
        <w:t xml:space="preserve">0 </w:t>
      </w:r>
      <w:r w:rsidR="00224C64">
        <w:t>(zero).</w:t>
      </w:r>
    </w:p>
    <w:p w14:paraId="7F318E95" w14:textId="77777777" w:rsidR="00D22ABF" w:rsidRDefault="00D22ABF" w:rsidP="00D22ABF">
      <w:pPr>
        <w:rPr>
          <w:rFonts w:ascii="Courier New" w:hAnsi="Courier New" w:cs="Courier New"/>
          <w:color w:val="0000FF"/>
        </w:rPr>
      </w:pPr>
      <w:r>
        <w:rPr>
          <w:rFonts w:ascii="Courier New" w:hAnsi="Courier New" w:cs="Courier New"/>
          <w:noProof/>
          <w:color w:val="0000FF"/>
          <w:lang w:eastAsia="en-GB"/>
        </w:rPr>
        <mc:AlternateContent>
          <mc:Choice Requires="wps">
            <w:drawing>
              <wp:inline distT="0" distB="0" distL="0" distR="0" wp14:anchorId="23F80CD0" wp14:editId="7DE55546">
                <wp:extent cx="6073775" cy="622300"/>
                <wp:effectExtent l="0" t="0" r="0" b="12700"/>
                <wp:docPr id="2" name="Text Box 2"/>
                <wp:cNvGraphicFramePr/>
                <a:graphic xmlns:a="http://schemas.openxmlformats.org/drawingml/2006/main">
                  <a:graphicData uri="http://schemas.microsoft.com/office/word/2010/wordprocessingShape">
                    <wps:wsp>
                      <wps:cNvSpPr txBox="1"/>
                      <wps:spPr>
                        <a:xfrm>
                          <a:off x="0" y="0"/>
                          <a:ext cx="6073775" cy="6223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276F9B" w14:textId="778E6486" w:rsidR="00700FEF" w:rsidRDefault="00021888" w:rsidP="00D22ABF">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106DC9">
                              <w:rPr>
                                <w:rFonts w:ascii="Courier New" w:hAnsi="Courier New" w:cs="Courier New"/>
                                <w:highlight w:val="green"/>
                              </w:rPr>
                              <w:t>Num = 0</w:t>
                            </w:r>
                          </w:p>
                          <w:p w14:paraId="3FF17E87" w14:textId="77777777" w:rsidR="00700FEF" w:rsidRPr="00936FB2" w:rsidRDefault="00700FEF" w:rsidP="00D22ABF">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47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" filled="f" stroked="f">
                <v:textbox>
                  <w:txbxContent>
                    <w:p w14:paraId="6C276F9B" w14:textId="778E6486" w:rsidR="00700FEF" w:rsidRDefault="00021888" w:rsidP="00D22ABF">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106DC9">
                        <w:rPr>
                          <w:rFonts w:ascii="Courier New" w:hAnsi="Courier New" w:cs="Courier New"/>
                          <w:highlight w:val="green"/>
                        </w:rPr>
                        <w:t>Num = 0</w:t>
                      </w:r>
                    </w:p>
                    <w:p w14:paraId="3FF17E87" w14:textId="77777777" w:rsidR="00700FEF" w:rsidRPr="00936FB2" w:rsidRDefault="00700FEF" w:rsidP="00D22ABF">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txbxContent>
                </v:textbox>
                <w10:anchorlock/>
              </v:shape>
            </w:pict>
          </mc:Fallback>
        </mc:AlternateContent>
      </w:r>
    </w:p>
    <w:p w14:paraId="2B37F07A" w14:textId="77777777" w:rsidR="00224C64" w:rsidRPr="00224C64" w:rsidRDefault="00224C64" w:rsidP="00224C64">
      <w:pPr>
        <w:rPr>
          <w:color w:val="808080" w:themeColor="background1" w:themeShade="80"/>
          <w:sz w:val="22"/>
          <w:szCs w:val="22"/>
        </w:rPr>
      </w:pPr>
      <w:r w:rsidRPr="00224C64">
        <w:rPr>
          <w:color w:val="808080" w:themeColor="background1" w:themeShade="80"/>
          <w:sz w:val="22"/>
          <w:szCs w:val="22"/>
        </w:rPr>
        <w:t>[ 1 mark]</w:t>
      </w:r>
    </w:p>
    <w:p w14:paraId="1C114606" w14:textId="77777777" w:rsidR="00D22ABF" w:rsidRDefault="00D22ABF">
      <w:pPr>
        <w:rPr>
          <w:rFonts w:ascii="Courier New" w:hAnsi="Courier New" w:cs="Courier New"/>
          <w:color w:val="0000FF"/>
        </w:rPr>
      </w:pPr>
    </w:p>
    <w:p w14:paraId="5DB81584" w14:textId="77777777" w:rsidR="001223AD" w:rsidRDefault="001223AD">
      <w:r>
        <w:br w:type="page"/>
      </w:r>
    </w:p>
    <w:p w14:paraId="7A1E51C6" w14:textId="77777777" w:rsidR="001223AD" w:rsidRDefault="001223AD" w:rsidP="00D22ABF"/>
    <w:p w14:paraId="78341D8D" w14:textId="357F230F" w:rsidR="00D22ABF" w:rsidRDefault="00224C64" w:rsidP="00D22ABF">
      <w:r>
        <w:t>Q5</w:t>
      </w:r>
      <w:r w:rsidR="00D22ABF">
        <w:t xml:space="preserve">. Copy and paste the code from </w:t>
      </w:r>
      <w:r w:rsidR="00A4620C">
        <w:t>an IDLE interactive mode session</w:t>
      </w:r>
      <w:r w:rsidR="00D22ABF">
        <w:t xml:space="preserve"> that uses your variable </w:t>
      </w:r>
      <w:r w:rsidR="00D22ABF" w:rsidRPr="00D22ABF">
        <w:rPr>
          <w:rFonts w:ascii="Courier New" w:hAnsi="Courier New" w:cs="Courier New"/>
        </w:rPr>
        <w:t>num</w:t>
      </w:r>
      <w:r w:rsidR="00D22ABF">
        <w:t xml:space="preserve"> from Q4 </w:t>
      </w:r>
      <w:r>
        <w:t>to</w:t>
      </w:r>
      <w:r w:rsidR="00D22ABF">
        <w:t xml:space="preserve"> </w:t>
      </w:r>
      <w:r>
        <w:t xml:space="preserve">create a </w:t>
      </w:r>
      <w:r w:rsidRPr="00F70F41">
        <w:rPr>
          <w:b/>
        </w:rPr>
        <w:t>while loop</w:t>
      </w:r>
      <w:r>
        <w:t xml:space="preserve"> that produces the following output:</w:t>
      </w:r>
    </w:p>
    <w:p w14:paraId="025E978C" w14:textId="77777777" w:rsidR="00224C64" w:rsidRDefault="00224C64" w:rsidP="00224C64">
      <w:pPr>
        <w:rPr>
          <w:rFonts w:ascii="Courier New" w:hAnsi="Courier New" w:cs="Courier New"/>
          <w:color w:val="0000FF"/>
        </w:rPr>
      </w:pPr>
      <w:r>
        <w:tab/>
      </w:r>
      <w:r>
        <w:rPr>
          <w:rFonts w:ascii="Courier New" w:hAnsi="Courier New" w:cs="Courier New"/>
          <w:color w:val="0000FF"/>
        </w:rPr>
        <w:t>1</w:t>
      </w:r>
    </w:p>
    <w:p w14:paraId="01E889F0" w14:textId="77777777" w:rsidR="00224C64" w:rsidRDefault="00224C64" w:rsidP="00224C64">
      <w:pPr>
        <w:ind w:firstLine="720"/>
        <w:rPr>
          <w:rFonts w:ascii="Courier New" w:hAnsi="Courier New" w:cs="Courier New"/>
          <w:color w:val="0000FF"/>
        </w:rPr>
      </w:pPr>
      <w:r>
        <w:rPr>
          <w:rFonts w:ascii="Courier New" w:hAnsi="Courier New" w:cs="Courier New"/>
          <w:color w:val="0000FF"/>
        </w:rPr>
        <w:t>2</w:t>
      </w:r>
    </w:p>
    <w:p w14:paraId="510078E2" w14:textId="77777777" w:rsidR="00224C64" w:rsidRDefault="00224C64" w:rsidP="00224C64">
      <w:pPr>
        <w:ind w:firstLine="720"/>
        <w:rPr>
          <w:rFonts w:ascii="Courier New" w:hAnsi="Courier New" w:cs="Courier New"/>
          <w:color w:val="0000FF"/>
        </w:rPr>
      </w:pPr>
      <w:r>
        <w:rPr>
          <w:rFonts w:ascii="Courier New" w:hAnsi="Courier New" w:cs="Courier New"/>
          <w:color w:val="0000FF"/>
        </w:rPr>
        <w:t>3</w:t>
      </w:r>
    </w:p>
    <w:p w14:paraId="1A2A4586" w14:textId="77777777" w:rsidR="00224C64" w:rsidRPr="00224C64" w:rsidRDefault="00224C64" w:rsidP="00224C64">
      <w:pPr>
        <w:ind w:firstLine="720"/>
        <w:rPr>
          <w:rFonts w:ascii="Courier New" w:hAnsi="Courier New" w:cs="Courier New"/>
          <w:color w:val="0000FF"/>
        </w:rPr>
      </w:pPr>
      <w:r>
        <w:rPr>
          <w:rFonts w:ascii="Courier New" w:hAnsi="Courier New" w:cs="Courier New"/>
          <w:color w:val="0000FF"/>
        </w:rPr>
        <w:t>4</w:t>
      </w:r>
    </w:p>
    <w:p w14:paraId="62B9E631" w14:textId="77777777" w:rsidR="00D22ABF" w:rsidRDefault="00D22ABF" w:rsidP="00D22ABF">
      <w:pPr>
        <w:rPr>
          <w:rFonts w:ascii="Courier New" w:hAnsi="Courier New" w:cs="Courier New"/>
          <w:color w:val="0000FF"/>
        </w:rPr>
      </w:pPr>
      <w:r>
        <w:rPr>
          <w:rFonts w:ascii="Courier New" w:hAnsi="Courier New" w:cs="Courier New"/>
          <w:noProof/>
          <w:color w:val="0000FF"/>
          <w:lang w:eastAsia="en-GB"/>
        </w:rPr>
        <mc:AlternateContent>
          <mc:Choice Requires="wps">
            <w:drawing>
              <wp:inline distT="0" distB="0" distL="0" distR="0" wp14:anchorId="504859B5" wp14:editId="02A6623A">
                <wp:extent cx="6073775" cy="955040"/>
                <wp:effectExtent l="0" t="0" r="0" b="10160"/>
                <wp:docPr id="3" name="Text Box 3"/>
                <wp:cNvGraphicFramePr/>
                <a:graphic xmlns:a="http://schemas.openxmlformats.org/drawingml/2006/main">
                  <a:graphicData uri="http://schemas.microsoft.com/office/word/2010/wordprocessingShape">
                    <wps:wsp>
                      <wps:cNvSpPr txBox="1"/>
                      <wps:spPr>
                        <a:xfrm>
                          <a:off x="0" y="0"/>
                          <a:ext cx="6073775" cy="9550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E16E8" w14:textId="77777777" w:rsidR="004078E9" w:rsidRPr="00106DC9" w:rsidRDefault="004078E9" w:rsidP="004078E9">
                            <w:pPr>
                              <w:pBdr>
                                <w:top w:val="dashSmallGap" w:sz="4" w:space="1" w:color="auto"/>
                                <w:left w:val="dashSmallGap" w:sz="4" w:space="4" w:color="auto"/>
                                <w:bottom w:val="dashSmallGap" w:sz="4" w:space="1" w:color="auto"/>
                                <w:right w:val="dashSmallGap" w:sz="4" w:space="4" w:color="auto"/>
                              </w:pBdr>
                              <w:rPr>
                                <w:rFonts w:ascii="Courier New" w:hAnsi="Courier New" w:cs="Courier New"/>
                                <w:highlight w:val="green"/>
                              </w:rPr>
                            </w:pPr>
                            <w:r w:rsidRPr="00106DC9">
                              <w:rPr>
                                <w:rFonts w:ascii="Courier New" w:hAnsi="Courier New" w:cs="Courier New"/>
                                <w:highlight w:val="green"/>
                              </w:rPr>
                              <w:t>for number in range (0,5):</w:t>
                            </w:r>
                          </w:p>
                          <w:p w14:paraId="6E14187E" w14:textId="1F61AE1B" w:rsidR="00700FEF" w:rsidRPr="00936FB2" w:rsidRDefault="004078E9" w:rsidP="004078E9">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106DC9">
                              <w:rPr>
                                <w:rFonts w:ascii="Courier New" w:hAnsi="Courier New" w:cs="Courier New"/>
                                <w:highlight w:val="green"/>
                              </w:rPr>
                              <w:t xml:space="preserve">    print(number)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30" type="#_x0000_t202" style="width:478.25pt;height: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" filled="f" stroked="f">
                <v:textbox>
                  <w:txbxContent>
                    <w:p w14:paraId="6A1E16E8" w14:textId="77777777" w:rsidR="004078E9" w:rsidRPr="00106DC9" w:rsidRDefault="004078E9" w:rsidP="004078E9">
                      <w:pPr>
                        <w:pBdr>
                          <w:top w:val="dashSmallGap" w:sz="4" w:space="1" w:color="auto"/>
                          <w:left w:val="dashSmallGap" w:sz="4" w:space="4" w:color="auto"/>
                          <w:bottom w:val="dashSmallGap" w:sz="4" w:space="1" w:color="auto"/>
                          <w:right w:val="dashSmallGap" w:sz="4" w:space="4" w:color="auto"/>
                        </w:pBdr>
                        <w:rPr>
                          <w:rFonts w:ascii="Courier New" w:hAnsi="Courier New" w:cs="Courier New"/>
                          <w:highlight w:val="green"/>
                        </w:rPr>
                      </w:pPr>
                      <w:r w:rsidRPr="00106DC9">
                        <w:rPr>
                          <w:rFonts w:ascii="Courier New" w:hAnsi="Courier New" w:cs="Courier New"/>
                          <w:highlight w:val="green"/>
                        </w:rPr>
                        <w:t>for number in range (0,5):</w:t>
                      </w:r>
                    </w:p>
                    <w:p w14:paraId="6E14187E" w14:textId="1F61AE1B" w:rsidR="00700FEF" w:rsidRPr="00936FB2" w:rsidRDefault="004078E9" w:rsidP="004078E9">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106DC9">
                        <w:rPr>
                          <w:rFonts w:ascii="Courier New" w:hAnsi="Courier New" w:cs="Courier New"/>
                          <w:highlight w:val="green"/>
                        </w:rPr>
                        <w:t xml:space="preserve">    print(number)</w:t>
                      </w:r>
                    </w:p>
                  </w:txbxContent>
                </v:textbox>
                <w10:anchorlock/>
              </v:shape>
            </w:pict>
          </mc:Fallback>
        </mc:AlternateContent>
      </w:r>
    </w:p>
    <w:p w14:paraId="10C0CEB4" w14:textId="710B4B97" w:rsidR="00224C64" w:rsidRPr="00224C64" w:rsidRDefault="00C228BF" w:rsidP="00224C64">
      <w:pPr>
        <w:rPr>
          <w:color w:val="808080" w:themeColor="background1" w:themeShade="80"/>
          <w:sz w:val="22"/>
          <w:szCs w:val="22"/>
        </w:rPr>
      </w:pPr>
      <w:r>
        <w:rPr>
          <w:color w:val="808080" w:themeColor="background1" w:themeShade="80"/>
          <w:sz w:val="22"/>
          <w:szCs w:val="22"/>
        </w:rPr>
        <w:t>[ 2</w:t>
      </w:r>
      <w:r w:rsidR="00224C64" w:rsidRPr="00224C64">
        <w:rPr>
          <w:color w:val="808080" w:themeColor="background1" w:themeShade="80"/>
          <w:sz w:val="22"/>
          <w:szCs w:val="22"/>
        </w:rPr>
        <w:t xml:space="preserve"> mark]</w:t>
      </w:r>
    </w:p>
    <w:p w14:paraId="4FC68E41" w14:textId="77777777" w:rsidR="00224C64" w:rsidRDefault="00224C64" w:rsidP="00D22ABF">
      <w:pPr>
        <w:rPr>
          <w:rFonts w:ascii="Courier New" w:hAnsi="Courier New" w:cs="Courier New"/>
          <w:color w:val="0000FF"/>
        </w:rPr>
      </w:pPr>
    </w:p>
    <w:p w14:paraId="0F4C3CAB" w14:textId="77777777" w:rsidR="001223AD" w:rsidRDefault="001223AD" w:rsidP="00224C64"/>
    <w:p w14:paraId="7AC0128E" w14:textId="50201F76" w:rsidR="00224C64" w:rsidRDefault="00A4620C" w:rsidP="00224C64">
      <w:r>
        <w:t>Q6</w:t>
      </w:r>
      <w:r w:rsidR="00224C64">
        <w:t xml:space="preserve">. Copy and paste the code from </w:t>
      </w:r>
      <w:r>
        <w:t>an IDLE interactive mode session</w:t>
      </w:r>
      <w:r w:rsidR="00224C64">
        <w:t xml:space="preserve"> that </w:t>
      </w:r>
      <w:r>
        <w:t xml:space="preserve">will ask a user for his or her name and then store it in a variable called </w:t>
      </w:r>
      <w:r w:rsidRPr="00A4620C">
        <w:rPr>
          <w:rFonts w:ascii="Courier New" w:hAnsi="Courier New"/>
        </w:rPr>
        <w:t>user</w:t>
      </w:r>
      <w:r>
        <w:t>.</w:t>
      </w:r>
    </w:p>
    <w:p w14:paraId="3594D8C2" w14:textId="77777777" w:rsidR="00224C64" w:rsidRDefault="00224C64" w:rsidP="00224C64">
      <w:pPr>
        <w:rPr>
          <w:rFonts w:ascii="Courier New" w:hAnsi="Courier New" w:cs="Courier New"/>
          <w:color w:val="0000FF"/>
        </w:rPr>
      </w:pPr>
      <w:r>
        <w:rPr>
          <w:rFonts w:ascii="Courier New" w:hAnsi="Courier New" w:cs="Courier New"/>
          <w:noProof/>
          <w:color w:val="0000FF"/>
          <w:lang w:eastAsia="en-GB"/>
        </w:rPr>
        <mc:AlternateContent>
          <mc:Choice Requires="wps">
            <w:drawing>
              <wp:inline distT="0" distB="0" distL="0" distR="0" wp14:anchorId="44130D02" wp14:editId="29E6D993">
                <wp:extent cx="6073775" cy="622300"/>
                <wp:effectExtent l="0" t="0" r="0" b="12700"/>
                <wp:docPr id="4" name="Text Box 4"/>
                <wp:cNvGraphicFramePr/>
                <a:graphic xmlns:a="http://schemas.openxmlformats.org/drawingml/2006/main">
                  <a:graphicData uri="http://schemas.microsoft.com/office/word/2010/wordprocessingShape">
                    <wps:wsp>
                      <wps:cNvSpPr txBox="1"/>
                      <wps:spPr>
                        <a:xfrm>
                          <a:off x="0" y="0"/>
                          <a:ext cx="6073775" cy="6223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1F2B4D" w14:textId="77777777" w:rsidR="00021888" w:rsidRPr="00021888" w:rsidRDefault="00021888" w:rsidP="00021888">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21888">
                              <w:rPr>
                                <w:rFonts w:ascii="Courier New" w:hAnsi="Courier New" w:cs="Courier New"/>
                              </w:rPr>
                              <w:t>user = input("What is your name?")</w:t>
                            </w:r>
                          </w:p>
                          <w:p w14:paraId="36A36E0E" w14:textId="62CD116C" w:rsidR="00700FEF" w:rsidRPr="00936FB2" w:rsidRDefault="00021888" w:rsidP="00021888">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21888">
                              <w:rPr>
                                <w:rFonts w:ascii="Courier New" w:hAnsi="Courier New" w:cs="Courier New"/>
                              </w:rPr>
                              <w:t>print(user)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1" type="#_x0000_t202" style="width:47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" filled="f" stroked="f">
                <v:textbox>
                  <w:txbxContent>
                    <w:p w14:paraId="4C1F2B4D" w14:textId="77777777" w:rsidR="00021888" w:rsidRPr="00021888" w:rsidRDefault="00021888" w:rsidP="00021888">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021888">
                        <w:rPr>
                          <w:rFonts w:ascii="Courier New" w:hAnsi="Courier New" w:cs="Courier New"/>
                        </w:rPr>
                        <w:t>user</w:t>
                      </w:r>
                      <w:proofErr w:type="gramEnd"/>
                      <w:r w:rsidRPr="00021888">
                        <w:rPr>
                          <w:rFonts w:ascii="Courier New" w:hAnsi="Courier New" w:cs="Courier New"/>
                        </w:rPr>
                        <w:t xml:space="preserve"> = input("What is your name?")</w:t>
                      </w:r>
                    </w:p>
                    <w:p w14:paraId="36A36E0E" w14:textId="62CD116C" w:rsidR="00700FEF" w:rsidRPr="00936FB2" w:rsidRDefault="00021888" w:rsidP="00021888">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021888">
                        <w:rPr>
                          <w:rFonts w:ascii="Courier New" w:hAnsi="Courier New" w:cs="Courier New"/>
                        </w:rPr>
                        <w:t>print(</w:t>
                      </w:r>
                      <w:proofErr w:type="gramEnd"/>
                      <w:r w:rsidRPr="00021888">
                        <w:rPr>
                          <w:rFonts w:ascii="Courier New" w:hAnsi="Courier New" w:cs="Courier New"/>
                        </w:rPr>
                        <w:t>user)</w:t>
                      </w:r>
                    </w:p>
                  </w:txbxContent>
                </v:textbox>
                <w10:anchorlock/>
              </v:shape>
            </w:pict>
          </mc:Fallback>
        </mc:AlternateContent>
      </w:r>
    </w:p>
    <w:p w14:paraId="2A4C5807" w14:textId="58D3EEED" w:rsidR="00224C64" w:rsidRPr="00224C64" w:rsidRDefault="00C228BF" w:rsidP="00224C64">
      <w:pPr>
        <w:rPr>
          <w:color w:val="808080" w:themeColor="background1" w:themeShade="80"/>
          <w:sz w:val="22"/>
          <w:szCs w:val="22"/>
        </w:rPr>
      </w:pPr>
      <w:r>
        <w:rPr>
          <w:color w:val="808080" w:themeColor="background1" w:themeShade="80"/>
          <w:sz w:val="22"/>
          <w:szCs w:val="22"/>
        </w:rPr>
        <w:t>[ 2</w:t>
      </w:r>
      <w:r w:rsidR="00224C64" w:rsidRPr="00224C64">
        <w:rPr>
          <w:color w:val="808080" w:themeColor="background1" w:themeShade="80"/>
          <w:sz w:val="22"/>
          <w:szCs w:val="22"/>
        </w:rPr>
        <w:t xml:space="preserve"> mark]</w:t>
      </w:r>
    </w:p>
    <w:p w14:paraId="4DD9DE4E" w14:textId="77777777" w:rsidR="00224C64" w:rsidRDefault="00224C64" w:rsidP="00D22ABF">
      <w:pPr>
        <w:rPr>
          <w:rFonts w:ascii="Courier New" w:hAnsi="Courier New" w:cs="Courier New"/>
          <w:color w:val="0000FF"/>
        </w:rPr>
      </w:pPr>
    </w:p>
    <w:p w14:paraId="3A324767" w14:textId="77777777" w:rsidR="00D22ABF" w:rsidRDefault="00D22ABF" w:rsidP="00D22ABF">
      <w:pPr>
        <w:rPr>
          <w:rFonts w:ascii="Courier New" w:hAnsi="Courier New" w:cs="Courier New"/>
          <w:color w:val="0000FF"/>
        </w:rPr>
      </w:pPr>
    </w:p>
    <w:p w14:paraId="1965FC44" w14:textId="13598AE1" w:rsidR="00A4620C" w:rsidRDefault="00A4620C" w:rsidP="00A4620C">
      <w:r>
        <w:t>Q7. Look a this code snippet from an IDLE script</w:t>
      </w:r>
      <w:r w:rsidR="00801755">
        <w:t xml:space="preserve"> and </w:t>
      </w:r>
      <w:r w:rsidR="00801755" w:rsidRPr="00801755">
        <w:rPr>
          <w:b/>
        </w:rPr>
        <w:t>correct the error</w:t>
      </w:r>
      <w:r w:rsidR="00801755">
        <w:t xml:space="preserve"> in it</w:t>
      </w:r>
      <w:r>
        <w:t>:</w:t>
      </w:r>
    </w:p>
    <w:p w14:paraId="389A5826" w14:textId="77777777" w:rsidR="00A4620C" w:rsidRDefault="00A4620C" w:rsidP="00A4620C"/>
    <w:p w14:paraId="1A31D967" w14:textId="77777777" w:rsidR="00A4620C" w:rsidRDefault="00A4620C" w:rsidP="00A4620C">
      <w:pPr>
        <w:rPr>
          <w:rFonts w:ascii="Courier New" w:hAnsi="Courier New" w:cs="Courier New"/>
          <w:color w:val="0000FF"/>
        </w:rPr>
      </w:pPr>
      <w:r>
        <w:rPr>
          <w:rFonts w:ascii="Courier New" w:hAnsi="Courier New" w:cs="Courier New"/>
          <w:noProof/>
          <w:color w:val="0000FF"/>
          <w:lang w:eastAsia="en-GB"/>
        </w:rPr>
        <mc:AlternateContent>
          <mc:Choice Requires="wps">
            <w:drawing>
              <wp:inline distT="0" distB="0" distL="0" distR="0" wp14:anchorId="76440410" wp14:editId="1A4857C8">
                <wp:extent cx="6073775" cy="2245360"/>
                <wp:effectExtent l="0" t="0" r="0" b="0"/>
                <wp:docPr id="7" name="Text Box 7"/>
                <wp:cNvGraphicFramePr/>
                <a:graphic xmlns:a="http://schemas.openxmlformats.org/drawingml/2006/main">
                  <a:graphicData uri="http://schemas.microsoft.com/office/word/2010/wordprocessingShape">
                    <wps:wsp>
                      <wps:cNvSpPr txBox="1"/>
                      <wps:spPr>
                        <a:xfrm>
                          <a:off x="0" y="0"/>
                          <a:ext cx="6073775" cy="224536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26DC0" w14:textId="70223E03"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import</w:t>
                            </w:r>
                            <w:r w:rsidRPr="00801755">
                              <w:rPr>
                                <w:rFonts w:ascii="Courier New" w:hAnsi="Courier New" w:cs="Courier New"/>
                              </w:rPr>
                              <w:t xml:space="preserve"> random</w:t>
                            </w:r>
                          </w:p>
                          <w:p w14:paraId="0539560A"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number = random.randint(1,3)</w:t>
                            </w:r>
                          </w:p>
                          <w:p w14:paraId="03A677B5"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if</w:t>
                            </w:r>
                            <w:r w:rsidRPr="00801755">
                              <w:rPr>
                                <w:rFonts w:ascii="Courier New" w:hAnsi="Courier New" w:cs="Courier New"/>
                              </w:rPr>
                              <w:t xml:space="preserve"> number == 1:</w:t>
                            </w:r>
                          </w:p>
                          <w:p w14:paraId="244B0577"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 xml:space="preserve">    </w:t>
                            </w:r>
                            <w:r w:rsidRPr="00801755">
                              <w:rPr>
                                <w:rFonts w:ascii="Courier New" w:hAnsi="Courier New" w:cs="Courier New"/>
                                <w:color w:val="5F497A" w:themeColor="accent4" w:themeShade="BF"/>
                              </w:rPr>
                              <w:t>print</w:t>
                            </w:r>
                            <w:r w:rsidRPr="00801755">
                              <w:rPr>
                                <w:rFonts w:ascii="Courier New" w:hAnsi="Courier New" w:cs="Courier New"/>
                              </w:rPr>
                              <w:t>(</w:t>
                            </w:r>
                            <w:r w:rsidRPr="00801755">
                              <w:rPr>
                                <w:rFonts w:ascii="Courier New" w:hAnsi="Courier New" w:cs="Courier New"/>
                                <w:color w:val="008000"/>
                              </w:rPr>
                              <w:t>"Way to go!"</w:t>
                            </w:r>
                            <w:r w:rsidRPr="00801755">
                              <w:rPr>
                                <w:rFonts w:ascii="Courier New" w:hAnsi="Courier New" w:cs="Courier New"/>
                              </w:rPr>
                              <w:t>)</w:t>
                            </w:r>
                          </w:p>
                          <w:p w14:paraId="6D1D6E3C"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elif</w:t>
                            </w:r>
                            <w:r w:rsidRPr="00801755">
                              <w:rPr>
                                <w:rFonts w:ascii="Courier New" w:hAnsi="Courier New" w:cs="Courier New"/>
                              </w:rPr>
                              <w:t xml:space="preserve"> number == 2:</w:t>
                            </w:r>
                          </w:p>
                          <w:p w14:paraId="1D1AE2FE"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 xml:space="preserve">    </w:t>
                            </w:r>
                            <w:r w:rsidRPr="00801755">
                              <w:rPr>
                                <w:rFonts w:ascii="Courier New" w:hAnsi="Courier New" w:cs="Courier New"/>
                                <w:color w:val="5F497A" w:themeColor="accent4" w:themeShade="BF"/>
                              </w:rPr>
                              <w:t>print</w:t>
                            </w:r>
                            <w:r w:rsidRPr="00801755">
                              <w:rPr>
                                <w:rFonts w:ascii="Courier New" w:hAnsi="Courier New" w:cs="Courier New"/>
                              </w:rPr>
                              <w:t>(</w:t>
                            </w:r>
                            <w:r w:rsidRPr="00801755">
                              <w:rPr>
                                <w:rFonts w:ascii="Courier New" w:hAnsi="Courier New" w:cs="Courier New"/>
                                <w:color w:val="008000"/>
                              </w:rPr>
                              <w:t>"Bad luck!"</w:t>
                            </w:r>
                            <w:r w:rsidRPr="00801755">
                              <w:rPr>
                                <w:rFonts w:ascii="Courier New" w:hAnsi="Courier New" w:cs="Courier New"/>
                              </w:rPr>
                              <w:t>)</w:t>
                            </w:r>
                          </w:p>
                          <w:p w14:paraId="2B82F308" w14:textId="164E0255"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el</w:t>
                            </w:r>
                            <w:r w:rsidR="00876078">
                              <w:rPr>
                                <w:rFonts w:ascii="Courier New" w:hAnsi="Courier New" w:cs="Courier New"/>
                                <w:color w:val="FF6600"/>
                              </w:rPr>
                              <w:t>se</w:t>
                            </w:r>
                            <w:bookmarkStart w:id="0" w:name="_GoBack"/>
                            <w:bookmarkEnd w:id="0"/>
                            <w:r w:rsidRPr="00801755">
                              <w:rPr>
                                <w:rFonts w:ascii="Courier New" w:hAnsi="Courier New" w:cs="Courier New"/>
                              </w:rPr>
                              <w:t xml:space="preserve"> number == 3:</w:t>
                            </w:r>
                          </w:p>
                          <w:p w14:paraId="59B23BB1"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 xml:space="preserve">    </w:t>
                            </w:r>
                            <w:r w:rsidRPr="00801755">
                              <w:rPr>
                                <w:rFonts w:ascii="Courier New" w:hAnsi="Courier New" w:cs="Courier New"/>
                                <w:color w:val="5F497A" w:themeColor="accent4" w:themeShade="BF"/>
                              </w:rPr>
                              <w:t>print</w:t>
                            </w:r>
                            <w:r w:rsidRPr="00801755">
                              <w:rPr>
                                <w:rFonts w:ascii="Courier New" w:hAnsi="Courier New" w:cs="Courier New"/>
                              </w:rPr>
                              <w:t>(</w:t>
                            </w:r>
                            <w:r w:rsidRPr="00801755">
                              <w:rPr>
                                <w:rFonts w:ascii="Courier New" w:hAnsi="Courier New" w:cs="Courier New"/>
                                <w:color w:val="008000"/>
                              </w:rPr>
                              <w:t>"Please try again."</w:t>
                            </w:r>
                            <w:r w:rsidRPr="00801755">
                              <w:rPr>
                                <w:rFonts w:ascii="Courier New" w:hAnsi="Courier New" w:cs="Courier New"/>
                              </w:rPr>
                              <w:t>)</w:t>
                            </w:r>
                          </w:p>
                          <w:p w14:paraId="25A8E193"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11C4FA91" w14:textId="1D046D3E" w:rsidR="00700FEF" w:rsidRPr="00801755" w:rsidRDefault="00700FEF" w:rsidP="00A4620C">
                            <w:pPr>
                              <w:pBdr>
                                <w:top w:val="dashSmallGap" w:sz="4" w:space="1" w:color="auto"/>
                                <w:left w:val="dashSmallGap" w:sz="4" w:space="4" w:color="auto"/>
                                <w:bottom w:val="dashSmallGap" w:sz="4" w:space="1" w:color="auto"/>
                                <w:right w:val="dashSmallGap" w:sz="4" w:space="4" w:color="auto"/>
                              </w:pBdr>
                              <w:rPr>
                                <w:rFonts w:ascii="Courier New" w:hAnsi="Courier New" w:cs="Courier New"/>
                                <w:color w:val="FF0000"/>
                              </w:rPr>
                            </w:pPr>
                            <w:r w:rsidRPr="00801755">
                              <w:rPr>
                                <w:rFonts w:ascii="Courier New" w:hAnsi="Courier New" w:cs="Courier New"/>
                                <w:color w:val="FF0000"/>
                              </w:rPr>
                              <w:t># app continues below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2" type="#_x0000_t202" style="width:478.25pt;height:1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" filled="f" stroked="f">
                <v:textbox>
                  <w:txbxContent>
                    <w:p w14:paraId="71026DC0" w14:textId="70223E03"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import</w:t>
                      </w:r>
                      <w:r w:rsidRPr="00801755">
                        <w:rPr>
                          <w:rFonts w:ascii="Courier New" w:hAnsi="Courier New" w:cs="Courier New"/>
                        </w:rPr>
                        <w:t xml:space="preserve"> random</w:t>
                      </w:r>
                    </w:p>
                    <w:p w14:paraId="0539560A"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number = random.randint(1,3)</w:t>
                      </w:r>
                    </w:p>
                    <w:p w14:paraId="03A677B5"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if</w:t>
                      </w:r>
                      <w:r w:rsidRPr="00801755">
                        <w:rPr>
                          <w:rFonts w:ascii="Courier New" w:hAnsi="Courier New" w:cs="Courier New"/>
                        </w:rPr>
                        <w:t xml:space="preserve"> number == 1:</w:t>
                      </w:r>
                    </w:p>
                    <w:p w14:paraId="244B0577"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 xml:space="preserve">    </w:t>
                      </w:r>
                      <w:r w:rsidRPr="00801755">
                        <w:rPr>
                          <w:rFonts w:ascii="Courier New" w:hAnsi="Courier New" w:cs="Courier New"/>
                          <w:color w:val="5F497A" w:themeColor="accent4" w:themeShade="BF"/>
                        </w:rPr>
                        <w:t>print</w:t>
                      </w:r>
                      <w:r w:rsidRPr="00801755">
                        <w:rPr>
                          <w:rFonts w:ascii="Courier New" w:hAnsi="Courier New" w:cs="Courier New"/>
                        </w:rPr>
                        <w:t>(</w:t>
                      </w:r>
                      <w:r w:rsidRPr="00801755">
                        <w:rPr>
                          <w:rFonts w:ascii="Courier New" w:hAnsi="Courier New" w:cs="Courier New"/>
                          <w:color w:val="008000"/>
                        </w:rPr>
                        <w:t>"Way to go!"</w:t>
                      </w:r>
                      <w:r w:rsidRPr="00801755">
                        <w:rPr>
                          <w:rFonts w:ascii="Courier New" w:hAnsi="Courier New" w:cs="Courier New"/>
                        </w:rPr>
                        <w:t>)</w:t>
                      </w:r>
                    </w:p>
                    <w:p w14:paraId="6D1D6E3C"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elif</w:t>
                      </w:r>
                      <w:r w:rsidRPr="00801755">
                        <w:rPr>
                          <w:rFonts w:ascii="Courier New" w:hAnsi="Courier New" w:cs="Courier New"/>
                        </w:rPr>
                        <w:t xml:space="preserve"> number == 2:</w:t>
                      </w:r>
                    </w:p>
                    <w:p w14:paraId="1D1AE2FE"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 xml:space="preserve">    </w:t>
                      </w:r>
                      <w:r w:rsidRPr="00801755">
                        <w:rPr>
                          <w:rFonts w:ascii="Courier New" w:hAnsi="Courier New" w:cs="Courier New"/>
                          <w:color w:val="5F497A" w:themeColor="accent4" w:themeShade="BF"/>
                        </w:rPr>
                        <w:t>print</w:t>
                      </w:r>
                      <w:r w:rsidRPr="00801755">
                        <w:rPr>
                          <w:rFonts w:ascii="Courier New" w:hAnsi="Courier New" w:cs="Courier New"/>
                        </w:rPr>
                        <w:t>(</w:t>
                      </w:r>
                      <w:r w:rsidRPr="00801755">
                        <w:rPr>
                          <w:rFonts w:ascii="Courier New" w:hAnsi="Courier New" w:cs="Courier New"/>
                          <w:color w:val="008000"/>
                        </w:rPr>
                        <w:t>"Bad luck!"</w:t>
                      </w:r>
                      <w:r w:rsidRPr="00801755">
                        <w:rPr>
                          <w:rFonts w:ascii="Courier New" w:hAnsi="Courier New" w:cs="Courier New"/>
                        </w:rPr>
                        <w:t>)</w:t>
                      </w:r>
                    </w:p>
                    <w:p w14:paraId="2B82F308" w14:textId="164E0255"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el</w:t>
                      </w:r>
                      <w:r w:rsidR="00876078">
                        <w:rPr>
                          <w:rFonts w:ascii="Courier New" w:hAnsi="Courier New" w:cs="Courier New"/>
                          <w:color w:val="FF6600"/>
                        </w:rPr>
                        <w:t>se</w:t>
                      </w:r>
                      <w:bookmarkStart w:id="1" w:name="_GoBack"/>
                      <w:bookmarkEnd w:id="1"/>
                      <w:r w:rsidRPr="00801755">
                        <w:rPr>
                          <w:rFonts w:ascii="Courier New" w:hAnsi="Courier New" w:cs="Courier New"/>
                        </w:rPr>
                        <w:t xml:space="preserve"> number == 3:</w:t>
                      </w:r>
                    </w:p>
                    <w:p w14:paraId="59B23BB1"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rPr>
                        <w:t xml:space="preserve">    </w:t>
                      </w:r>
                      <w:r w:rsidRPr="00801755">
                        <w:rPr>
                          <w:rFonts w:ascii="Courier New" w:hAnsi="Courier New" w:cs="Courier New"/>
                          <w:color w:val="5F497A" w:themeColor="accent4" w:themeShade="BF"/>
                        </w:rPr>
                        <w:t>print</w:t>
                      </w:r>
                      <w:r w:rsidRPr="00801755">
                        <w:rPr>
                          <w:rFonts w:ascii="Courier New" w:hAnsi="Courier New" w:cs="Courier New"/>
                        </w:rPr>
                        <w:t>(</w:t>
                      </w:r>
                      <w:r w:rsidRPr="00801755">
                        <w:rPr>
                          <w:rFonts w:ascii="Courier New" w:hAnsi="Courier New" w:cs="Courier New"/>
                          <w:color w:val="008000"/>
                        </w:rPr>
                        <w:t>"Please try again."</w:t>
                      </w:r>
                      <w:r w:rsidRPr="00801755">
                        <w:rPr>
                          <w:rFonts w:ascii="Courier New" w:hAnsi="Courier New" w:cs="Courier New"/>
                        </w:rPr>
                        <w:t>)</w:t>
                      </w:r>
                    </w:p>
                    <w:p w14:paraId="25A8E193" w14:textId="77777777" w:rsidR="00700FEF" w:rsidRPr="00801755"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11C4FA91" w14:textId="1D046D3E" w:rsidR="00700FEF" w:rsidRPr="00801755" w:rsidRDefault="00700FEF" w:rsidP="00A4620C">
                      <w:pPr>
                        <w:pBdr>
                          <w:top w:val="dashSmallGap" w:sz="4" w:space="1" w:color="auto"/>
                          <w:left w:val="dashSmallGap" w:sz="4" w:space="4" w:color="auto"/>
                          <w:bottom w:val="dashSmallGap" w:sz="4" w:space="1" w:color="auto"/>
                          <w:right w:val="dashSmallGap" w:sz="4" w:space="4" w:color="auto"/>
                        </w:pBdr>
                        <w:rPr>
                          <w:rFonts w:ascii="Courier New" w:hAnsi="Courier New" w:cs="Courier New"/>
                          <w:color w:val="FF0000"/>
                        </w:rPr>
                      </w:pPr>
                      <w:r w:rsidRPr="00801755">
                        <w:rPr>
                          <w:rFonts w:ascii="Courier New" w:hAnsi="Courier New" w:cs="Courier New"/>
                          <w:color w:val="FF0000"/>
                        </w:rPr>
                        <w:t># app continues below this</w:t>
                      </w:r>
                    </w:p>
                  </w:txbxContent>
                </v:textbox>
                <w10:anchorlock/>
              </v:shape>
            </w:pict>
          </mc:Fallback>
        </mc:AlternateContent>
      </w:r>
    </w:p>
    <w:p w14:paraId="056E1678" w14:textId="77777777" w:rsidR="00A4620C" w:rsidRPr="00224C64" w:rsidRDefault="00A4620C" w:rsidP="00A4620C">
      <w:pPr>
        <w:rPr>
          <w:color w:val="808080" w:themeColor="background1" w:themeShade="80"/>
          <w:sz w:val="22"/>
          <w:szCs w:val="22"/>
        </w:rPr>
      </w:pPr>
      <w:r w:rsidRPr="00224C64">
        <w:rPr>
          <w:color w:val="808080" w:themeColor="background1" w:themeShade="80"/>
          <w:sz w:val="22"/>
          <w:szCs w:val="22"/>
        </w:rPr>
        <w:t>[ 1 mark]</w:t>
      </w:r>
    </w:p>
    <w:p w14:paraId="6B60A919" w14:textId="48D25FB9" w:rsidR="00801755" w:rsidRDefault="00801755">
      <w:pPr>
        <w:rPr>
          <w:rFonts w:ascii="Courier New" w:hAnsi="Courier New" w:cs="Courier New"/>
          <w:color w:val="0000FF"/>
        </w:rPr>
      </w:pPr>
      <w:r>
        <w:rPr>
          <w:rFonts w:ascii="Courier New" w:hAnsi="Courier New" w:cs="Courier New"/>
          <w:color w:val="0000FF"/>
        </w:rPr>
        <w:br w:type="page"/>
      </w:r>
    </w:p>
    <w:p w14:paraId="759FA4BC" w14:textId="21D5CA8E" w:rsidR="00801755" w:rsidRDefault="00801755" w:rsidP="00801755">
      <w:r>
        <w:lastRenderedPageBreak/>
        <w:t>Q8. Below is the code for a simple dice app. Add some code to line 2 to make it work:</w:t>
      </w:r>
    </w:p>
    <w:p w14:paraId="087FC66C" w14:textId="77777777" w:rsidR="00801755" w:rsidRDefault="00801755" w:rsidP="00801755">
      <w:pPr>
        <w:rPr>
          <w:rFonts w:ascii="Courier New" w:hAnsi="Courier New" w:cs="Courier New"/>
          <w:color w:val="0000FF"/>
        </w:rPr>
      </w:pPr>
      <w:r>
        <w:rPr>
          <w:rFonts w:ascii="Courier New" w:hAnsi="Courier New" w:cs="Courier New"/>
          <w:noProof/>
          <w:color w:val="0000FF"/>
          <w:lang w:eastAsia="en-GB"/>
        </w:rPr>
        <mc:AlternateContent>
          <mc:Choice Requires="wps">
            <w:drawing>
              <wp:inline distT="0" distB="0" distL="0" distR="0" wp14:anchorId="59A991E6" wp14:editId="1BC15E3B">
                <wp:extent cx="6073775" cy="711200"/>
                <wp:effectExtent l="0" t="0" r="0" b="0"/>
                <wp:docPr id="8" name="Text Box 8"/>
                <wp:cNvGraphicFramePr/>
                <a:graphic xmlns:a="http://schemas.openxmlformats.org/drawingml/2006/main">
                  <a:graphicData uri="http://schemas.microsoft.com/office/word/2010/wordprocessingShape">
                    <wps:wsp>
                      <wps:cNvSpPr txBox="1"/>
                      <wps:spPr>
                        <a:xfrm>
                          <a:off x="0" y="0"/>
                          <a:ext cx="6073775" cy="7112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3E537" w14:textId="23AD9554" w:rsidR="00700FEF"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FF6600"/>
                              </w:rPr>
                              <w:t>import</w:t>
                            </w:r>
                            <w:r w:rsidRPr="00801755">
                              <w:rPr>
                                <w:rFonts w:ascii="Courier New" w:hAnsi="Courier New" w:cs="Courier New"/>
                              </w:rPr>
                              <w:t xml:space="preserve"> random</w:t>
                            </w:r>
                          </w:p>
                          <w:p w14:paraId="24005444" w14:textId="3053C989" w:rsidR="00700FEF" w:rsidRPr="00801755" w:rsidRDefault="00021888"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21888">
                              <w:rPr>
                                <w:rFonts w:ascii="Courier New" w:hAnsi="Courier New" w:cs="Courier New"/>
                              </w:rPr>
                              <w:t>result = random.randint(1,6)</w:t>
                            </w:r>
                          </w:p>
                          <w:p w14:paraId="436F5188" w14:textId="3C7F1C21" w:rsidR="00700FEF" w:rsidRPr="00936FB2"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01755">
                              <w:rPr>
                                <w:rFonts w:ascii="Courier New" w:hAnsi="Courier New" w:cs="Courier New"/>
                                <w:color w:val="5F497A" w:themeColor="accent4" w:themeShade="BF"/>
                              </w:rPr>
                              <w:t>print</w:t>
                            </w:r>
                            <w:r>
                              <w:rPr>
                                <w:rFonts w:ascii="Courier New" w:hAnsi="Courier New" w:cs="Courier New"/>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3" type="#_x0000_t202" style="width:478.2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" filled="f" stroked="f">
                <v:textbox>
                  <w:txbxContent>
                    <w:p w14:paraId="7953E537" w14:textId="23AD9554" w:rsidR="00700FEF"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801755">
                        <w:rPr>
                          <w:rFonts w:ascii="Courier New" w:hAnsi="Courier New" w:cs="Courier New"/>
                          <w:color w:val="FF6600"/>
                        </w:rPr>
                        <w:t>import</w:t>
                      </w:r>
                      <w:proofErr w:type="gramEnd"/>
                      <w:r w:rsidRPr="00801755">
                        <w:rPr>
                          <w:rFonts w:ascii="Courier New" w:hAnsi="Courier New" w:cs="Courier New"/>
                        </w:rPr>
                        <w:t xml:space="preserve"> random</w:t>
                      </w:r>
                    </w:p>
                    <w:p w14:paraId="24005444" w14:textId="3053C989" w:rsidR="00700FEF" w:rsidRPr="00801755" w:rsidRDefault="00021888"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021888">
                        <w:rPr>
                          <w:rFonts w:ascii="Courier New" w:hAnsi="Courier New" w:cs="Courier New"/>
                        </w:rPr>
                        <w:t>result</w:t>
                      </w:r>
                      <w:proofErr w:type="gramEnd"/>
                      <w:r w:rsidRPr="00021888">
                        <w:rPr>
                          <w:rFonts w:ascii="Courier New" w:hAnsi="Courier New" w:cs="Courier New"/>
                        </w:rPr>
                        <w:t xml:space="preserve"> = </w:t>
                      </w:r>
                      <w:proofErr w:type="spellStart"/>
                      <w:r w:rsidRPr="00021888">
                        <w:rPr>
                          <w:rFonts w:ascii="Courier New" w:hAnsi="Courier New" w:cs="Courier New"/>
                        </w:rPr>
                        <w:t>random.randint</w:t>
                      </w:r>
                      <w:proofErr w:type="spellEnd"/>
                      <w:r w:rsidRPr="00021888">
                        <w:rPr>
                          <w:rFonts w:ascii="Courier New" w:hAnsi="Courier New" w:cs="Courier New"/>
                        </w:rPr>
                        <w:t>(1,6)</w:t>
                      </w:r>
                    </w:p>
                    <w:p w14:paraId="436F5188" w14:textId="3C7F1C21" w:rsidR="00700FEF" w:rsidRPr="00936FB2" w:rsidRDefault="00700FEF" w:rsidP="00801755">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801755">
                        <w:rPr>
                          <w:rFonts w:ascii="Courier New" w:hAnsi="Courier New" w:cs="Courier New"/>
                          <w:color w:val="5F497A" w:themeColor="accent4" w:themeShade="BF"/>
                        </w:rPr>
                        <w:t>print</w:t>
                      </w:r>
                      <w:r>
                        <w:rPr>
                          <w:rFonts w:ascii="Courier New" w:hAnsi="Courier New" w:cs="Courier New"/>
                        </w:rPr>
                        <w:t>(</w:t>
                      </w:r>
                      <w:proofErr w:type="gramEnd"/>
                      <w:r>
                        <w:rPr>
                          <w:rFonts w:ascii="Courier New" w:hAnsi="Courier New" w:cs="Courier New"/>
                        </w:rPr>
                        <w:t>result)</w:t>
                      </w:r>
                    </w:p>
                  </w:txbxContent>
                </v:textbox>
                <w10:anchorlock/>
              </v:shape>
            </w:pict>
          </mc:Fallback>
        </mc:AlternateContent>
      </w:r>
    </w:p>
    <w:p w14:paraId="28EBD61B" w14:textId="77777777" w:rsidR="00801755" w:rsidRPr="00224C64" w:rsidRDefault="00801755" w:rsidP="00801755">
      <w:pPr>
        <w:rPr>
          <w:color w:val="808080" w:themeColor="background1" w:themeShade="80"/>
          <w:sz w:val="22"/>
          <w:szCs w:val="22"/>
        </w:rPr>
      </w:pPr>
      <w:r w:rsidRPr="00224C64">
        <w:rPr>
          <w:color w:val="808080" w:themeColor="background1" w:themeShade="80"/>
          <w:sz w:val="22"/>
          <w:szCs w:val="22"/>
        </w:rPr>
        <w:t>[ 1 mark]</w:t>
      </w:r>
    </w:p>
    <w:p w14:paraId="5F0B3900" w14:textId="77777777" w:rsidR="00C228BF" w:rsidRDefault="00C228BF" w:rsidP="00C228BF">
      <w:pPr>
        <w:rPr>
          <w:rFonts w:ascii="Courier New" w:hAnsi="Courier New" w:cs="Courier New"/>
          <w:color w:val="0000FF"/>
        </w:rPr>
      </w:pPr>
    </w:p>
    <w:p w14:paraId="7EBD2E0A" w14:textId="2A68D36E" w:rsidR="00700FEF" w:rsidRDefault="00700FEF" w:rsidP="00700FEF">
      <w:r>
        <w:t>Q</w:t>
      </w:r>
      <w:r w:rsidR="001C68FA">
        <w:t>9</w:t>
      </w:r>
      <w:r w:rsidR="00021888">
        <w:t>. Below is a green t</w:t>
      </w:r>
      <w:r>
        <w:t>inter canvas that is 400 pixels wide by 200 pixels high. Type an 'X' where you think the coordinate (100, 100) will be.</w:t>
      </w:r>
    </w:p>
    <w:p w14:paraId="53FB5494" w14:textId="398D0D60" w:rsidR="00C228BF" w:rsidRDefault="00885A8D">
      <w:pPr>
        <w:rPr>
          <w:rFonts w:ascii="Courier New" w:hAnsi="Courier New" w:cs="Courier New"/>
          <w:color w:val="0000FF"/>
        </w:rPr>
      </w:pPr>
      <w:r w:rsidRPr="00885A8D">
        <w:rPr>
          <w:rFonts w:ascii="Courier New" w:hAnsi="Courier New" w:cs="Courier New"/>
          <w:noProof/>
          <w:color w:val="0000FF"/>
          <w:lang w:eastAsia="en-GB"/>
        </w:rPr>
        <mc:AlternateContent>
          <mc:Choice Requires="wps">
            <w:drawing>
              <wp:anchor distT="0" distB="0" distL="114300" distR="114300" simplePos="0" relativeHeight="251661312" behindDoc="0" locked="0" layoutInCell="1" allowOverlap="1" wp14:anchorId="7347018D" wp14:editId="34C9C53F">
                <wp:simplePos x="0" y="0"/>
                <wp:positionH relativeFrom="column">
                  <wp:align>center</wp:align>
                </wp:positionH>
                <wp:positionV relativeFrom="paragraph">
                  <wp:posOffset>0</wp:posOffset>
                </wp:positionV>
                <wp:extent cx="457200" cy="1403985"/>
                <wp:effectExtent l="0" t="0" r="1905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solidFill>
                            <a:srgbClr val="000000"/>
                          </a:solidFill>
                          <a:miter lim="800000"/>
                          <a:headEnd/>
                          <a:tailEnd/>
                        </a:ln>
                      </wps:spPr>
                      <wps:txbx>
                        <w:txbxContent>
                          <w:p w14:paraId="1762B210" w14:textId="6BF28892" w:rsidR="00885A8D" w:rsidRDefault="00885A8D">
                            <w:r>
                              <w:t>400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0;width:36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">
                <v:textbox style="mso-fit-shape-to-text:t">
                  <w:txbxContent>
                    <w:p w14:paraId="1762B210" w14:textId="6BF28892" w:rsidR="00885A8D" w:rsidRDefault="00885A8D">
                      <w:r>
                        <w:t>400</w:t>
                      </w:r>
                    </w:p>
                  </w:txbxContent>
                </v:textbox>
              </v:shape>
            </w:pict>
          </mc:Fallback>
        </mc:AlternateContent>
      </w:r>
    </w:p>
    <w:p w14:paraId="18FD5011" w14:textId="7DF30EF3" w:rsidR="00700FEF" w:rsidRDefault="00885A8D" w:rsidP="00700FEF">
      <w:pPr>
        <w:jc w:val="center"/>
        <w:rPr>
          <w:rFonts w:ascii="Courier New" w:hAnsi="Courier New" w:cs="Courier New"/>
          <w:color w:val="0000FF"/>
        </w:rPr>
      </w:pPr>
      <w:r w:rsidRPr="00885A8D">
        <w:rPr>
          <w:rFonts w:ascii="Courier New" w:hAnsi="Courier New" w:cs="Courier New"/>
          <w:noProof/>
          <w:color w:val="0000FF"/>
          <w:lang w:eastAsia="en-GB"/>
        </w:rPr>
        <mc:AlternateContent>
          <mc:Choice Requires="wps">
            <w:drawing>
              <wp:anchor distT="0" distB="0" distL="114300" distR="114300" simplePos="0" relativeHeight="251665408" behindDoc="0" locked="0" layoutInCell="1" allowOverlap="1" wp14:anchorId="70917576" wp14:editId="3A8B0145">
                <wp:simplePos x="0" y="0"/>
                <wp:positionH relativeFrom="column">
                  <wp:posOffset>1931670</wp:posOffset>
                </wp:positionH>
                <wp:positionV relativeFrom="paragraph">
                  <wp:posOffset>481330</wp:posOffset>
                </wp:positionV>
                <wp:extent cx="274320" cy="1403985"/>
                <wp:effectExtent l="0" t="0" r="1143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3985"/>
                        </a:xfrm>
                        <a:prstGeom prst="rect">
                          <a:avLst/>
                        </a:prstGeom>
                        <a:solidFill>
                          <a:srgbClr val="FFFFFF"/>
                        </a:solidFill>
                        <a:ln w="9525">
                          <a:solidFill>
                            <a:srgbClr val="000000"/>
                          </a:solidFill>
                          <a:miter lim="800000"/>
                          <a:headEnd/>
                          <a:tailEnd/>
                        </a:ln>
                      </wps:spPr>
                      <wps:txbx>
                        <w:txbxContent>
                          <w:p w14:paraId="78506636" w14:textId="3BA0AB85" w:rsidR="00885A8D" w:rsidRDefault="00885A8D" w:rsidP="00885A8D">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52.1pt;margin-top:37.9pt;width:21.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">
                <v:textbox style="mso-fit-shape-to-text:t">
                  <w:txbxContent>
                    <w:p w14:paraId="78506636" w14:textId="3BA0AB85" w:rsidR="00885A8D" w:rsidRDefault="00885A8D" w:rsidP="00885A8D">
                      <w:r>
                        <w:t>X</w:t>
                      </w:r>
                    </w:p>
                  </w:txbxContent>
                </v:textbox>
              </v:shape>
            </w:pict>
          </mc:Fallback>
        </mc:AlternateContent>
      </w:r>
      <w:r w:rsidRPr="00885A8D">
        <w:rPr>
          <w:rFonts w:ascii="Courier New" w:hAnsi="Courier New" w:cs="Courier New"/>
          <w:noProof/>
          <w:color w:val="0000FF"/>
          <w:lang w:eastAsia="en-GB"/>
        </w:rPr>
        <mc:AlternateContent>
          <mc:Choice Requires="wps">
            <w:drawing>
              <wp:anchor distT="0" distB="0" distL="114300" distR="114300" simplePos="0" relativeHeight="251663360" behindDoc="0" locked="0" layoutInCell="1" allowOverlap="1" wp14:anchorId="6AF45BC3" wp14:editId="25BE18DF">
                <wp:simplePos x="0" y="0"/>
                <wp:positionH relativeFrom="column">
                  <wp:posOffset>963930</wp:posOffset>
                </wp:positionH>
                <wp:positionV relativeFrom="paragraph">
                  <wp:posOffset>801370</wp:posOffset>
                </wp:positionV>
                <wp:extent cx="518160" cy="1403985"/>
                <wp:effectExtent l="0" t="0" r="15240" b="260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1403985"/>
                        </a:xfrm>
                        <a:prstGeom prst="rect">
                          <a:avLst/>
                        </a:prstGeom>
                        <a:solidFill>
                          <a:srgbClr val="FFFFFF"/>
                        </a:solidFill>
                        <a:ln w="9525">
                          <a:solidFill>
                            <a:srgbClr val="000000"/>
                          </a:solidFill>
                          <a:miter lim="800000"/>
                          <a:headEnd/>
                          <a:tailEnd/>
                        </a:ln>
                      </wps:spPr>
                      <wps:txbx>
                        <w:txbxContent>
                          <w:p w14:paraId="2E85E1C4" w14:textId="49DE5F4A" w:rsidR="00885A8D" w:rsidRDefault="00885A8D" w:rsidP="00885A8D">
                            <w:r>
                              <w:t>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75.9pt;margin-top:63.1pt;width:40.8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">
                <v:textbox style="mso-fit-shape-to-text:t">
                  <w:txbxContent>
                    <w:p w14:paraId="2E85E1C4" w14:textId="49DE5F4A" w:rsidR="00885A8D" w:rsidRDefault="00885A8D" w:rsidP="00885A8D">
                      <w:r>
                        <w:t>200</w:t>
                      </w:r>
                    </w:p>
                  </w:txbxContent>
                </v:textbox>
              </v:shape>
            </w:pict>
          </mc:Fallback>
        </mc:AlternateContent>
      </w:r>
      <w:r w:rsidR="00700FEF">
        <w:rPr>
          <w:rFonts w:ascii="Courier New" w:hAnsi="Courier New" w:cs="Courier New"/>
          <w:noProof/>
          <w:color w:val="0000FF"/>
          <w:lang w:eastAsia="en-GB"/>
        </w:rPr>
        <mc:AlternateContent>
          <mc:Choice Requires="wps">
            <w:drawing>
              <wp:anchor distT="0" distB="0" distL="114300" distR="114300" simplePos="0" relativeHeight="251659264" behindDoc="1" locked="0" layoutInCell="1" allowOverlap="1" wp14:anchorId="1B212774" wp14:editId="6B0D3D8E">
                <wp:simplePos x="0" y="0"/>
                <wp:positionH relativeFrom="column">
                  <wp:posOffset>1617345</wp:posOffset>
                </wp:positionH>
                <wp:positionV relativeFrom="paragraph">
                  <wp:posOffset>217805</wp:posOffset>
                </wp:positionV>
                <wp:extent cx="2879725" cy="1439545"/>
                <wp:effectExtent l="50800" t="25400" r="66675" b="109855"/>
                <wp:wrapNone/>
                <wp:docPr id="11" name="Rectangle 11"/>
                <wp:cNvGraphicFramePr/>
                <a:graphic xmlns:a="http://schemas.openxmlformats.org/drawingml/2006/main">
                  <a:graphicData uri="http://schemas.microsoft.com/office/word/2010/wordprocessingShape">
                    <wps:wsp>
                      <wps:cNvSpPr/>
                      <wps:spPr>
                        <a:xfrm>
                          <a:off x="0" y="0"/>
                          <a:ext cx="2879725" cy="1439545"/>
                        </a:xfrm>
                        <a:prstGeom prst="rect">
                          <a:avLst/>
                        </a:prstGeom>
                        <a:solidFill>
                          <a:srgbClr val="00FF00"/>
                        </a:solid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1" o:spid="_x0000_s1026" style="position:absolute;margin-left:127.35pt;margin-top:17.15pt;width:226.75pt;height:11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" fillcolor="lime" strokecolor="#4579b8 [3044]">
                <v:shadow on="t" opacity="22937f" mv:blur="40000f" origin=",.5" offset="0,23000emu"/>
              </v:rect>
            </w:pict>
          </mc:Fallback>
        </mc:AlternateContent>
      </w:r>
      <w:r w:rsidR="00700FEF">
        <w:rPr>
          <w:rFonts w:ascii="Courier New" w:hAnsi="Courier New" w:cs="Courier New"/>
          <w:noProof/>
          <w:color w:val="0000FF"/>
          <w:lang w:eastAsia="en-GB"/>
        </w:rPr>
        <mc:AlternateContent>
          <mc:Choice Requires="wps">
            <w:drawing>
              <wp:inline distT="0" distB="0" distL="0" distR="0" wp14:anchorId="26961A4D" wp14:editId="61A57D93">
                <wp:extent cx="3238500" cy="1882140"/>
                <wp:effectExtent l="0" t="0" r="0" b="0"/>
                <wp:docPr id="13" name="Text Box 13"/>
                <wp:cNvGraphicFramePr/>
                <a:graphic xmlns:a="http://schemas.openxmlformats.org/drawingml/2006/main">
                  <a:graphicData uri="http://schemas.microsoft.com/office/word/2010/wordprocessingShape">
                    <wps:wsp>
                      <wps:cNvSpPr txBox="1"/>
                      <wps:spPr>
                        <a:xfrm>
                          <a:off x="0" y="0"/>
                          <a:ext cx="3238500" cy="18821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E1DC7" w14:textId="4F41BB0F" w:rsidR="00700FEF" w:rsidRPr="001223AD" w:rsidRDefault="00700FEF" w:rsidP="00700FEF">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0000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4" type="#_x0000_t202" style="width:255pt;height:1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" filled="f" stroked="f">
                <v:textbox>
                  <w:txbxContent>
                    <w:p w14:paraId="0DEE1DC7" w14:textId="4F41BB0F" w:rsidR="00700FEF" w:rsidRPr="001223AD" w:rsidRDefault="00700FEF" w:rsidP="00700FEF">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0000FF"/>
                        </w:rPr>
                      </w:pPr>
                    </w:p>
                  </w:txbxContent>
                </v:textbox>
                <w10:anchorlock/>
              </v:shape>
            </w:pict>
          </mc:Fallback>
        </mc:AlternateContent>
      </w:r>
    </w:p>
    <w:p w14:paraId="2E3FED99" w14:textId="77777777" w:rsidR="00700FEF" w:rsidRDefault="00700FEF" w:rsidP="00700FEF">
      <w:pPr>
        <w:jc w:val="center"/>
        <w:rPr>
          <w:rFonts w:ascii="Courier New" w:hAnsi="Courier New" w:cs="Courier New"/>
          <w:color w:val="0000FF"/>
        </w:rPr>
      </w:pPr>
    </w:p>
    <w:p w14:paraId="0312FD62" w14:textId="691F8C71" w:rsidR="00700FEF" w:rsidRDefault="00700FEF" w:rsidP="00700FEF">
      <w:pPr>
        <w:rPr>
          <w:color w:val="808080" w:themeColor="background1" w:themeShade="80"/>
          <w:sz w:val="22"/>
          <w:szCs w:val="22"/>
        </w:rPr>
      </w:pPr>
      <w:r>
        <w:rPr>
          <w:color w:val="808080" w:themeColor="background1" w:themeShade="80"/>
          <w:sz w:val="22"/>
          <w:szCs w:val="22"/>
        </w:rPr>
        <w:t>[ 1</w:t>
      </w:r>
      <w:r w:rsidRPr="00224C64">
        <w:rPr>
          <w:color w:val="808080" w:themeColor="background1" w:themeShade="80"/>
          <w:sz w:val="22"/>
          <w:szCs w:val="22"/>
        </w:rPr>
        <w:t xml:space="preserve"> mark]</w:t>
      </w:r>
    </w:p>
    <w:p w14:paraId="2AA33B8D" w14:textId="77777777" w:rsidR="00652D7C" w:rsidRDefault="00652D7C" w:rsidP="00700FEF">
      <w:pPr>
        <w:rPr>
          <w:color w:val="808080" w:themeColor="background1" w:themeShade="80"/>
          <w:sz w:val="22"/>
          <w:szCs w:val="22"/>
        </w:rPr>
      </w:pPr>
    </w:p>
    <w:p w14:paraId="70F837E8" w14:textId="77777777" w:rsidR="00652D7C" w:rsidRDefault="00652D7C">
      <w:pPr>
        <w:rPr>
          <w:u w:val="single"/>
        </w:rPr>
      </w:pPr>
      <w:r>
        <w:rPr>
          <w:u w:val="single"/>
        </w:rPr>
        <w:br w:type="page"/>
      </w:r>
    </w:p>
    <w:p w14:paraId="37333BED" w14:textId="595019BC" w:rsidR="00652D7C" w:rsidRPr="00652D7C" w:rsidRDefault="00652D7C" w:rsidP="00652D7C">
      <w:r w:rsidRPr="00652D7C">
        <w:lastRenderedPageBreak/>
        <w:t>Selection (using IF)</w:t>
      </w:r>
    </w:p>
    <w:p w14:paraId="42170389" w14:textId="77777777" w:rsidR="001C68FA" w:rsidRDefault="001C68FA" w:rsidP="00652D7C">
      <w:pPr>
        <w:rPr>
          <w:sz w:val="28"/>
          <w:szCs w:val="28"/>
        </w:rPr>
      </w:pPr>
    </w:p>
    <w:p w14:paraId="07EF887F" w14:textId="730EE448" w:rsidR="001C68FA" w:rsidRDefault="001C68FA" w:rsidP="00652D7C">
      <w:pPr>
        <w:rPr>
          <w:sz w:val="28"/>
          <w:szCs w:val="28"/>
        </w:rPr>
      </w:pPr>
      <w:r>
        <w:t>Q10. Complete the following question. Choose a difficulty and apply it.</w:t>
      </w:r>
    </w:p>
    <w:p w14:paraId="6ADDB3BD" w14:textId="438ED361" w:rsidR="00652D7C" w:rsidRPr="00652D7C" w:rsidRDefault="00652D7C" w:rsidP="00652D7C">
      <w:pPr>
        <w:rPr>
          <w:u w:val="single"/>
        </w:rPr>
      </w:pPr>
      <w:r>
        <w:rPr>
          <w:sz w:val="28"/>
          <w:szCs w:val="28"/>
        </w:rPr>
        <w:br/>
      </w:r>
      <w:r w:rsidRPr="00652D7C">
        <w:rPr>
          <w:color w:val="92D050"/>
        </w:rPr>
        <w:t>Easy task –</w:t>
      </w:r>
    </w:p>
    <w:p w14:paraId="4D095CA2" w14:textId="33D75A3F" w:rsidR="00652D7C" w:rsidRPr="00652D7C" w:rsidRDefault="00652D7C" w:rsidP="00652D7C">
      <w:r w:rsidRPr="00652D7C">
        <w:t>Create a program that accepts a number from the keyboard. If the number is larger than 100 the message “larger than 100” is shown on the screen otherwise “less than 100 is shown”.</w:t>
      </w:r>
    </w:p>
    <w:p w14:paraId="67ADF7C7" w14:textId="77777777" w:rsidR="00652D7C" w:rsidRPr="00652D7C" w:rsidRDefault="00652D7C" w:rsidP="00652D7C"/>
    <w:p w14:paraId="42948F2D" w14:textId="77777777" w:rsidR="00652D7C" w:rsidRPr="00652D7C" w:rsidRDefault="00652D7C" w:rsidP="00652D7C">
      <w:r w:rsidRPr="00652D7C">
        <w:rPr>
          <w:color w:val="E36C0A" w:themeColor="accent6" w:themeShade="BF"/>
        </w:rPr>
        <w:t xml:space="preserve">Medium task </w:t>
      </w:r>
      <w:r w:rsidRPr="00652D7C">
        <w:t xml:space="preserve">– </w:t>
      </w:r>
    </w:p>
    <w:p w14:paraId="14B82413" w14:textId="77777777" w:rsidR="00652D7C" w:rsidRPr="00652D7C" w:rsidRDefault="00652D7C" w:rsidP="00652D7C">
      <w:r w:rsidRPr="00652D7C">
        <w:t>Create a program that accepts a test score from the keyboard. If the score is</w:t>
      </w:r>
    </w:p>
    <w:p w14:paraId="3CB52D0D" w14:textId="77777777" w:rsidR="00652D7C" w:rsidRPr="00652D7C" w:rsidRDefault="00652D7C" w:rsidP="00652D7C">
      <w:r w:rsidRPr="00652D7C">
        <w:t>larger than 20 the message “You achieved an A” is outputted, if it is between 10</w:t>
      </w:r>
    </w:p>
    <w:p w14:paraId="544D7F34" w14:textId="0D8E30A8" w:rsidR="00652D7C" w:rsidRPr="00652D7C" w:rsidRDefault="00652D7C" w:rsidP="00652D7C">
      <w:pPr>
        <w:rPr>
          <w:rFonts w:ascii="Courier New" w:hAnsi="Courier New"/>
        </w:rPr>
      </w:pPr>
      <w:r w:rsidRPr="00652D7C">
        <w:t>and 19 the message “You achieved a C” is and less than 10 “You failed the test”.</w:t>
      </w:r>
    </w:p>
    <w:p w14:paraId="002D1447" w14:textId="77777777" w:rsidR="00652D7C" w:rsidRPr="00652D7C" w:rsidRDefault="00652D7C" w:rsidP="00652D7C">
      <w:pPr>
        <w:rPr>
          <w:color w:val="FF0000"/>
        </w:rPr>
      </w:pPr>
    </w:p>
    <w:p w14:paraId="5C6F87DC" w14:textId="77777777" w:rsidR="00652D7C" w:rsidRPr="00652D7C" w:rsidRDefault="00652D7C" w:rsidP="00652D7C">
      <w:r w:rsidRPr="00652D7C">
        <w:rPr>
          <w:color w:val="FF0000"/>
        </w:rPr>
        <w:t xml:space="preserve">Hard task </w:t>
      </w:r>
      <w:r w:rsidRPr="00652D7C">
        <w:t xml:space="preserve">– </w:t>
      </w:r>
      <w:r w:rsidRPr="00652D7C">
        <w:tab/>
      </w:r>
    </w:p>
    <w:p w14:paraId="3C15DA03" w14:textId="7B9D002D" w:rsidR="00652D7C" w:rsidRPr="00652D7C" w:rsidRDefault="00652D7C" w:rsidP="00652D7C">
      <w:r w:rsidRPr="00652D7C">
        <w:t xml:space="preserve">Create a program that accepts two numbers from the keyboard. The user is then asked to input if they would like to add, subtract, divide or multiply the numbers. That sum is then done with the answer shown on the screen.  </w:t>
      </w:r>
    </w:p>
    <w:p w14:paraId="53305A2D" w14:textId="77777777" w:rsidR="00652D7C" w:rsidRDefault="00652D7C" w:rsidP="00652D7C">
      <w:pPr>
        <w:rPr>
          <w:color w:val="808080" w:themeColor="background1" w:themeShade="80"/>
          <w:sz w:val="22"/>
          <w:szCs w:val="22"/>
        </w:rPr>
      </w:pPr>
    </w:p>
    <w:p w14:paraId="0C66885F" w14:textId="77777777" w:rsidR="00652D7C" w:rsidRPr="001C68FA" w:rsidRDefault="00652D7C" w:rsidP="00652D7C">
      <w:r w:rsidRPr="001C68FA">
        <w:t xml:space="preserve">What level of Difficulty have you gone for? </w:t>
      </w:r>
    </w:p>
    <w:p w14:paraId="7D85ADB9" w14:textId="77777777" w:rsidR="00652D7C" w:rsidRDefault="00652D7C" w:rsidP="00700FEF">
      <w:pPr>
        <w:rPr>
          <w:color w:val="808080" w:themeColor="background1" w:themeShade="80"/>
          <w:sz w:val="22"/>
          <w:szCs w:val="22"/>
        </w:rPr>
      </w:pPr>
    </w:p>
    <w:p w14:paraId="548A6938" w14:textId="5BA2DEF5" w:rsidR="00652D7C" w:rsidRDefault="00652D7C" w:rsidP="00700FEF">
      <w:pPr>
        <w:rPr>
          <w:color w:val="808080" w:themeColor="background1" w:themeShade="80"/>
          <w:sz w:val="22"/>
          <w:szCs w:val="22"/>
        </w:rPr>
      </w:pPr>
      <w:r>
        <w:rPr>
          <w:rFonts w:ascii="Courier New" w:hAnsi="Courier New" w:cs="Courier New"/>
          <w:noProof/>
          <w:color w:val="0000FF"/>
          <w:lang w:eastAsia="en-GB"/>
        </w:rPr>
        <mc:AlternateContent>
          <mc:Choice Requires="wps">
            <w:drawing>
              <wp:inline distT="0" distB="0" distL="0" distR="0" wp14:anchorId="5D92E609" wp14:editId="38178A75">
                <wp:extent cx="6073775" cy="426720"/>
                <wp:effectExtent l="0" t="0" r="0" b="0"/>
                <wp:docPr id="14" name="Text Box 14"/>
                <wp:cNvGraphicFramePr/>
                <a:graphic xmlns:a="http://schemas.openxmlformats.org/drawingml/2006/main">
                  <a:graphicData uri="http://schemas.microsoft.com/office/word/2010/wordprocessingShape">
                    <wps:wsp>
                      <wps:cNvSpPr txBox="1"/>
                      <wps:spPr>
                        <a:xfrm>
                          <a:off x="0" y="0"/>
                          <a:ext cx="6073775" cy="42672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C55ABA" w14:textId="39E4ABB8" w:rsidR="00652D7C" w:rsidRPr="00936FB2" w:rsidRDefault="00885A8D" w:rsidP="00652D7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Pr>
                                <w:rFonts w:ascii="Courier New" w:hAnsi="Courier New" w:cs="Courier New"/>
                              </w:rP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8" type="#_x0000_t202" style="width:478.25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" filled="f" stroked="f">
                <v:textbox>
                  <w:txbxContent>
                    <w:p w14:paraId="2FC55ABA" w14:textId="39E4ABB8" w:rsidR="00652D7C" w:rsidRPr="00936FB2" w:rsidRDefault="00885A8D" w:rsidP="00652D7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Pr>
                          <w:rFonts w:ascii="Courier New" w:hAnsi="Courier New" w:cs="Courier New"/>
                        </w:rPr>
                        <w:t>Hard!</w:t>
                      </w:r>
                    </w:p>
                  </w:txbxContent>
                </v:textbox>
                <w10:anchorlock/>
              </v:shape>
            </w:pict>
          </mc:Fallback>
        </mc:AlternateContent>
      </w:r>
    </w:p>
    <w:p w14:paraId="12503E1D" w14:textId="2B6BA199" w:rsidR="00652D7C" w:rsidRPr="00652D7C" w:rsidRDefault="00652D7C" w:rsidP="00652D7C">
      <w:pPr>
        <w:rPr>
          <w:b/>
          <w:sz w:val="22"/>
          <w:szCs w:val="22"/>
        </w:rPr>
      </w:pPr>
    </w:p>
    <w:p w14:paraId="5B2333DC" w14:textId="7E92433B" w:rsidR="00652D7C" w:rsidRPr="001C68FA" w:rsidRDefault="00652D7C" w:rsidP="00652D7C">
      <w:pPr>
        <w:rPr>
          <w:sz w:val="22"/>
          <w:szCs w:val="22"/>
        </w:rPr>
      </w:pPr>
      <w:r w:rsidRPr="001C68FA">
        <w:t>Copy and paste the code from an IDLE interactive mode session that complete the chosen task</w:t>
      </w:r>
    </w:p>
    <w:p w14:paraId="4C2A1F80" w14:textId="07074F17" w:rsidR="00652D7C" w:rsidRDefault="00652D7C" w:rsidP="00652D7C">
      <w:pPr>
        <w:rPr>
          <w:sz w:val="22"/>
          <w:szCs w:val="22"/>
        </w:rPr>
      </w:pPr>
    </w:p>
    <w:p w14:paraId="3E71D3D0" w14:textId="002E4365" w:rsidR="00652D7C" w:rsidRDefault="00652D7C" w:rsidP="00652D7C">
      <w:pPr>
        <w:rPr>
          <w:sz w:val="22"/>
          <w:szCs w:val="22"/>
        </w:rPr>
      </w:pPr>
      <w:r>
        <w:rPr>
          <w:rFonts w:ascii="Courier New" w:hAnsi="Courier New" w:cs="Courier New"/>
          <w:noProof/>
          <w:color w:val="0000FF"/>
          <w:lang w:eastAsia="en-GB"/>
        </w:rPr>
        <mc:AlternateContent>
          <mc:Choice Requires="wps">
            <w:drawing>
              <wp:inline distT="0" distB="0" distL="0" distR="0" wp14:anchorId="5662E22D" wp14:editId="6DB287EF">
                <wp:extent cx="6073775" cy="2941320"/>
                <wp:effectExtent l="0" t="0" r="0" b="0"/>
                <wp:docPr id="16" name="Text Box 16"/>
                <wp:cNvGraphicFramePr/>
                <a:graphic xmlns:a="http://schemas.openxmlformats.org/drawingml/2006/main">
                  <a:graphicData uri="http://schemas.microsoft.com/office/word/2010/wordprocessingShape">
                    <wps:wsp>
                      <wps:cNvSpPr txBox="1"/>
                      <wps:spPr>
                        <a:xfrm>
                          <a:off x="0" y="0"/>
                          <a:ext cx="6073775" cy="294132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87996A"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number1 = int(input("Enter one number."))</w:t>
                            </w:r>
                          </w:p>
                          <w:p w14:paraId="4E154BF4"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number2 = int(input("Enter a second number."))</w:t>
                            </w:r>
                          </w:p>
                          <w:p w14:paraId="220F9E51"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method = input("Would you like to add, subtract, divide or multiply?")</w:t>
                            </w:r>
                          </w:p>
                          <w:p w14:paraId="4C3958A0"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if method == "add":</w:t>
                            </w:r>
                          </w:p>
                          <w:p w14:paraId="4F09CBBD"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 = number1 + number2</w:t>
                            </w:r>
                          </w:p>
                          <w:p w14:paraId="45D9F4CA"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print(result)</w:t>
                            </w:r>
                          </w:p>
                          <w:p w14:paraId="5590CF22"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elif method == "subtract":</w:t>
                            </w:r>
                          </w:p>
                          <w:p w14:paraId="2F673ED1"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result1 = number1 - number2</w:t>
                            </w:r>
                          </w:p>
                          <w:p w14:paraId="26E1AE3F"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print(result1)</w:t>
                            </w:r>
                          </w:p>
                          <w:p w14:paraId="3AE663F4"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elif method == "divide":</w:t>
                            </w:r>
                          </w:p>
                          <w:p w14:paraId="339562E8"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result2 = number1 / number2</w:t>
                            </w:r>
                          </w:p>
                          <w:p w14:paraId="05001AE7"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print(result2)</w:t>
                            </w:r>
                          </w:p>
                          <w:p w14:paraId="7014C15E"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elif method == "multiply":</w:t>
                            </w:r>
                          </w:p>
                          <w:p w14:paraId="674B2EDA"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result3 = number1 * number2</w:t>
                            </w:r>
                          </w:p>
                          <w:p w14:paraId="2FD79DB8" w14:textId="4A515D34" w:rsidR="00652D7C" w:rsidRPr="00936FB2"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print(result3)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39" type="#_x0000_t202" style="width:478.25pt;height:2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" filled="f" stroked="f">
                <v:textbox>
                  <w:txbxContent>
                    <w:p w14:paraId="5587996A"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number1 = </w:t>
                      </w:r>
                      <w:proofErr w:type="spellStart"/>
                      <w:proofErr w:type="gramStart"/>
                      <w:r w:rsidRPr="00885A8D">
                        <w:rPr>
                          <w:rFonts w:ascii="Courier New" w:hAnsi="Courier New" w:cs="Courier New"/>
                        </w:rPr>
                        <w:t>int</w:t>
                      </w:r>
                      <w:proofErr w:type="spellEnd"/>
                      <w:r w:rsidRPr="00885A8D">
                        <w:rPr>
                          <w:rFonts w:ascii="Courier New" w:hAnsi="Courier New" w:cs="Courier New"/>
                        </w:rPr>
                        <w:t>(</w:t>
                      </w:r>
                      <w:proofErr w:type="gramEnd"/>
                      <w:r w:rsidRPr="00885A8D">
                        <w:rPr>
                          <w:rFonts w:ascii="Courier New" w:hAnsi="Courier New" w:cs="Courier New"/>
                        </w:rPr>
                        <w:t>input("Enter one number."))</w:t>
                      </w:r>
                    </w:p>
                    <w:p w14:paraId="4E154BF4"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number2 = </w:t>
                      </w:r>
                      <w:proofErr w:type="spellStart"/>
                      <w:proofErr w:type="gramStart"/>
                      <w:r w:rsidRPr="00885A8D">
                        <w:rPr>
                          <w:rFonts w:ascii="Courier New" w:hAnsi="Courier New" w:cs="Courier New"/>
                        </w:rPr>
                        <w:t>int</w:t>
                      </w:r>
                      <w:proofErr w:type="spellEnd"/>
                      <w:r w:rsidRPr="00885A8D">
                        <w:rPr>
                          <w:rFonts w:ascii="Courier New" w:hAnsi="Courier New" w:cs="Courier New"/>
                        </w:rPr>
                        <w:t>(</w:t>
                      </w:r>
                      <w:proofErr w:type="gramEnd"/>
                      <w:r w:rsidRPr="00885A8D">
                        <w:rPr>
                          <w:rFonts w:ascii="Courier New" w:hAnsi="Courier New" w:cs="Courier New"/>
                        </w:rPr>
                        <w:t>input("Enter a second number."))</w:t>
                      </w:r>
                    </w:p>
                    <w:p w14:paraId="220F9E51"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885A8D">
                        <w:rPr>
                          <w:rFonts w:ascii="Courier New" w:hAnsi="Courier New" w:cs="Courier New"/>
                        </w:rPr>
                        <w:t>method</w:t>
                      </w:r>
                      <w:proofErr w:type="gramEnd"/>
                      <w:r w:rsidRPr="00885A8D">
                        <w:rPr>
                          <w:rFonts w:ascii="Courier New" w:hAnsi="Courier New" w:cs="Courier New"/>
                        </w:rPr>
                        <w:t xml:space="preserve"> = input("Would you like to add, subtract, divide or multiply?")</w:t>
                      </w:r>
                    </w:p>
                    <w:p w14:paraId="4C3958A0"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885A8D">
                        <w:rPr>
                          <w:rFonts w:ascii="Courier New" w:hAnsi="Courier New" w:cs="Courier New"/>
                        </w:rPr>
                        <w:t>if</w:t>
                      </w:r>
                      <w:proofErr w:type="gramEnd"/>
                      <w:r w:rsidRPr="00885A8D">
                        <w:rPr>
                          <w:rFonts w:ascii="Courier New" w:hAnsi="Courier New" w:cs="Courier New"/>
                        </w:rPr>
                        <w:t xml:space="preserve"> method == "add":</w:t>
                      </w:r>
                    </w:p>
                    <w:p w14:paraId="4F09CBBD"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w:t>
                      </w:r>
                      <w:proofErr w:type="gramStart"/>
                      <w:r w:rsidRPr="00885A8D">
                        <w:rPr>
                          <w:rFonts w:ascii="Courier New" w:hAnsi="Courier New" w:cs="Courier New"/>
                        </w:rPr>
                        <w:t>result</w:t>
                      </w:r>
                      <w:proofErr w:type="gramEnd"/>
                      <w:r w:rsidRPr="00885A8D">
                        <w:rPr>
                          <w:rFonts w:ascii="Courier New" w:hAnsi="Courier New" w:cs="Courier New"/>
                        </w:rPr>
                        <w:t xml:space="preserve"> = number1 + number2</w:t>
                      </w:r>
                    </w:p>
                    <w:p w14:paraId="45D9F4CA"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w:t>
                      </w:r>
                      <w:proofErr w:type="gramStart"/>
                      <w:r w:rsidRPr="00885A8D">
                        <w:rPr>
                          <w:rFonts w:ascii="Courier New" w:hAnsi="Courier New" w:cs="Courier New"/>
                        </w:rPr>
                        <w:t>print(</w:t>
                      </w:r>
                      <w:proofErr w:type="gramEnd"/>
                      <w:r w:rsidRPr="00885A8D">
                        <w:rPr>
                          <w:rFonts w:ascii="Courier New" w:hAnsi="Courier New" w:cs="Courier New"/>
                        </w:rPr>
                        <w:t>result)</w:t>
                      </w:r>
                    </w:p>
                    <w:p w14:paraId="5590CF22"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spellStart"/>
                      <w:proofErr w:type="gramStart"/>
                      <w:r w:rsidRPr="00885A8D">
                        <w:rPr>
                          <w:rFonts w:ascii="Courier New" w:hAnsi="Courier New" w:cs="Courier New"/>
                        </w:rPr>
                        <w:t>elif</w:t>
                      </w:r>
                      <w:proofErr w:type="spellEnd"/>
                      <w:proofErr w:type="gramEnd"/>
                      <w:r w:rsidRPr="00885A8D">
                        <w:rPr>
                          <w:rFonts w:ascii="Courier New" w:hAnsi="Courier New" w:cs="Courier New"/>
                        </w:rPr>
                        <w:t xml:space="preserve"> method == "subtract":</w:t>
                      </w:r>
                    </w:p>
                    <w:p w14:paraId="2F673ED1"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result1 = number1 - number2</w:t>
                      </w:r>
                    </w:p>
                    <w:p w14:paraId="26E1AE3F"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w:t>
                      </w:r>
                      <w:proofErr w:type="gramStart"/>
                      <w:r w:rsidRPr="00885A8D">
                        <w:rPr>
                          <w:rFonts w:ascii="Courier New" w:hAnsi="Courier New" w:cs="Courier New"/>
                        </w:rPr>
                        <w:t>print(</w:t>
                      </w:r>
                      <w:proofErr w:type="gramEnd"/>
                      <w:r w:rsidRPr="00885A8D">
                        <w:rPr>
                          <w:rFonts w:ascii="Courier New" w:hAnsi="Courier New" w:cs="Courier New"/>
                        </w:rPr>
                        <w:t>result1)</w:t>
                      </w:r>
                    </w:p>
                    <w:p w14:paraId="3AE663F4"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spellStart"/>
                      <w:proofErr w:type="gramStart"/>
                      <w:r w:rsidRPr="00885A8D">
                        <w:rPr>
                          <w:rFonts w:ascii="Courier New" w:hAnsi="Courier New" w:cs="Courier New"/>
                        </w:rPr>
                        <w:t>elif</w:t>
                      </w:r>
                      <w:proofErr w:type="spellEnd"/>
                      <w:proofErr w:type="gramEnd"/>
                      <w:r w:rsidRPr="00885A8D">
                        <w:rPr>
                          <w:rFonts w:ascii="Courier New" w:hAnsi="Courier New" w:cs="Courier New"/>
                        </w:rPr>
                        <w:t xml:space="preserve"> method == "divide":</w:t>
                      </w:r>
                    </w:p>
                    <w:p w14:paraId="339562E8"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result2 = number1 / number2</w:t>
                      </w:r>
                    </w:p>
                    <w:p w14:paraId="05001AE7"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w:t>
                      </w:r>
                      <w:proofErr w:type="gramStart"/>
                      <w:r w:rsidRPr="00885A8D">
                        <w:rPr>
                          <w:rFonts w:ascii="Courier New" w:hAnsi="Courier New" w:cs="Courier New"/>
                        </w:rPr>
                        <w:t>print(</w:t>
                      </w:r>
                      <w:proofErr w:type="gramEnd"/>
                      <w:r w:rsidRPr="00885A8D">
                        <w:rPr>
                          <w:rFonts w:ascii="Courier New" w:hAnsi="Courier New" w:cs="Courier New"/>
                        </w:rPr>
                        <w:t>result2)</w:t>
                      </w:r>
                    </w:p>
                    <w:p w14:paraId="7014C15E"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spellStart"/>
                      <w:proofErr w:type="gramStart"/>
                      <w:r w:rsidRPr="00885A8D">
                        <w:rPr>
                          <w:rFonts w:ascii="Courier New" w:hAnsi="Courier New" w:cs="Courier New"/>
                        </w:rPr>
                        <w:t>elif</w:t>
                      </w:r>
                      <w:proofErr w:type="spellEnd"/>
                      <w:proofErr w:type="gramEnd"/>
                      <w:r w:rsidRPr="00885A8D">
                        <w:rPr>
                          <w:rFonts w:ascii="Courier New" w:hAnsi="Courier New" w:cs="Courier New"/>
                        </w:rPr>
                        <w:t xml:space="preserve"> method == "multiply":</w:t>
                      </w:r>
                    </w:p>
                    <w:p w14:paraId="674B2EDA" w14:textId="77777777" w:rsidR="00885A8D" w:rsidRPr="00885A8D"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result3 = number1 * number2</w:t>
                      </w:r>
                    </w:p>
                    <w:p w14:paraId="2FD79DB8" w14:textId="4A515D34" w:rsidR="00652D7C" w:rsidRPr="00936FB2" w:rsidRDefault="00885A8D" w:rsidP="00885A8D">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885A8D">
                        <w:rPr>
                          <w:rFonts w:ascii="Courier New" w:hAnsi="Courier New" w:cs="Courier New"/>
                        </w:rPr>
                        <w:t xml:space="preserve">    </w:t>
                      </w:r>
                      <w:proofErr w:type="gramStart"/>
                      <w:r w:rsidRPr="00885A8D">
                        <w:rPr>
                          <w:rFonts w:ascii="Courier New" w:hAnsi="Courier New" w:cs="Courier New"/>
                        </w:rPr>
                        <w:t>print(</w:t>
                      </w:r>
                      <w:proofErr w:type="gramEnd"/>
                      <w:r w:rsidRPr="00885A8D">
                        <w:rPr>
                          <w:rFonts w:ascii="Courier New" w:hAnsi="Courier New" w:cs="Courier New"/>
                        </w:rPr>
                        <w:t>result3)</w:t>
                      </w:r>
                    </w:p>
                  </w:txbxContent>
                </v:textbox>
                <w10:anchorlock/>
              </v:shape>
            </w:pict>
          </mc:Fallback>
        </mc:AlternateContent>
      </w:r>
    </w:p>
    <w:p w14:paraId="11AD8D8B" w14:textId="77777777" w:rsidR="00652D7C" w:rsidRPr="00652D7C" w:rsidRDefault="00652D7C" w:rsidP="00652D7C">
      <w:pPr>
        <w:rPr>
          <w:sz w:val="22"/>
          <w:szCs w:val="22"/>
        </w:rPr>
      </w:pPr>
    </w:p>
    <w:p w14:paraId="282566D8" w14:textId="77777777" w:rsidR="00652D7C" w:rsidRPr="00652D7C" w:rsidRDefault="00652D7C" w:rsidP="00652D7C">
      <w:pPr>
        <w:rPr>
          <w:sz w:val="22"/>
          <w:szCs w:val="22"/>
        </w:rPr>
      </w:pPr>
    </w:p>
    <w:p w14:paraId="09DC2754" w14:textId="3DE72C4F" w:rsidR="00652D7C" w:rsidRDefault="00652D7C" w:rsidP="00652D7C">
      <w:pPr>
        <w:rPr>
          <w:sz w:val="22"/>
          <w:szCs w:val="22"/>
        </w:rPr>
      </w:pPr>
    </w:p>
    <w:p w14:paraId="689BA33F" w14:textId="35D28BD8" w:rsidR="00652D7C" w:rsidRDefault="00652D7C">
      <w:pPr>
        <w:rPr>
          <w:sz w:val="22"/>
          <w:szCs w:val="22"/>
        </w:rPr>
      </w:pPr>
      <w:r>
        <w:rPr>
          <w:sz w:val="22"/>
          <w:szCs w:val="22"/>
        </w:rPr>
        <w:br w:type="page"/>
      </w:r>
    </w:p>
    <w:p w14:paraId="59C869E6" w14:textId="77777777" w:rsidR="001C68FA" w:rsidRDefault="00652D7C" w:rsidP="00652D7C">
      <w:pPr>
        <w:rPr>
          <w:b/>
          <w:color w:val="00B050"/>
        </w:rPr>
      </w:pPr>
      <w:r w:rsidRPr="001C68FA">
        <w:rPr>
          <w:u w:val="single"/>
        </w:rPr>
        <w:lastRenderedPageBreak/>
        <w:t>Inputting Data</w:t>
      </w:r>
      <w:r>
        <w:rPr>
          <w:sz w:val="36"/>
          <w:u w:val="single"/>
        </w:rPr>
        <w:br/>
      </w:r>
    </w:p>
    <w:p w14:paraId="4F622DA2" w14:textId="37EAF5F0" w:rsidR="001C68FA" w:rsidRDefault="001C68FA" w:rsidP="00652D7C">
      <w:pPr>
        <w:rPr>
          <w:b/>
          <w:color w:val="00B050"/>
        </w:rPr>
      </w:pPr>
      <w:r>
        <w:t>Q11. Complete the following question. Choose a difficulty and apply it.</w:t>
      </w:r>
    </w:p>
    <w:p w14:paraId="0E51F26D" w14:textId="78938BAC" w:rsidR="001C68FA" w:rsidRDefault="00652D7C" w:rsidP="00652D7C">
      <w:r>
        <w:rPr>
          <w:b/>
          <w:color w:val="00B050"/>
        </w:rPr>
        <w:br/>
        <w:t>Easy task</w:t>
      </w:r>
      <w:r>
        <w:rPr>
          <w:color w:val="00B050"/>
        </w:rPr>
        <w:t xml:space="preserve"> </w:t>
      </w:r>
      <w:r>
        <w:t xml:space="preserve">– </w:t>
      </w:r>
    </w:p>
    <w:p w14:paraId="11120AFC" w14:textId="78CDFCA9" w:rsidR="00652D7C" w:rsidRDefault="00652D7C" w:rsidP="00652D7C">
      <w:r>
        <w:t>Ask the user for their favourite animal and save this in a varia</w:t>
      </w:r>
      <w:r w:rsidR="001C68FA">
        <w:t xml:space="preserve">ble </w:t>
      </w:r>
      <w:r>
        <w:t>(with a suitable name). Output the variable onto the screen.</w:t>
      </w:r>
    </w:p>
    <w:p w14:paraId="0A61AF9B" w14:textId="77777777" w:rsidR="001C68FA" w:rsidRDefault="001C68FA" w:rsidP="00652D7C"/>
    <w:p w14:paraId="1162E106" w14:textId="77777777" w:rsidR="001C68FA" w:rsidRDefault="00652D7C" w:rsidP="00652D7C">
      <w:r>
        <w:rPr>
          <w:b/>
          <w:color w:val="E36C0A" w:themeColor="accent6" w:themeShade="BF"/>
        </w:rPr>
        <w:t>Medium task</w:t>
      </w:r>
      <w:r>
        <w:rPr>
          <w:color w:val="E36C0A" w:themeColor="accent6" w:themeShade="BF"/>
        </w:rPr>
        <w:t xml:space="preserve"> </w:t>
      </w:r>
      <w:r>
        <w:t xml:space="preserve">– </w:t>
      </w:r>
    </w:p>
    <w:p w14:paraId="7C3C223C" w14:textId="195F5FCD" w:rsidR="00652D7C" w:rsidRDefault="00652D7C" w:rsidP="00652D7C">
      <w:pPr>
        <w:rPr>
          <w:sz w:val="2"/>
        </w:rPr>
      </w:pPr>
      <w:r>
        <w:t>Write a program that does the following:</w:t>
      </w:r>
      <w:r>
        <w:br/>
      </w:r>
    </w:p>
    <w:p w14:paraId="29FA5CF2" w14:textId="77777777" w:rsidR="00652D7C" w:rsidRDefault="00652D7C" w:rsidP="00652D7C">
      <w:pPr>
        <w:rPr>
          <w:rFonts w:ascii="Courier New" w:hAnsi="Courier New"/>
          <w:szCs w:val="20"/>
        </w:rPr>
      </w:pPr>
      <w:r>
        <w:rPr>
          <w:rFonts w:ascii="Courier New" w:hAnsi="Courier New"/>
        </w:rPr>
        <w:tab/>
      </w:r>
      <w:r>
        <w:rPr>
          <w:rFonts w:ascii="Courier New" w:hAnsi="Courier New"/>
        </w:rPr>
        <w:tab/>
      </w:r>
      <w:r>
        <w:rPr>
          <w:rFonts w:ascii="Courier New" w:hAnsi="Courier New"/>
        </w:rPr>
        <w:tab/>
        <w:t>What is your first name? John</w:t>
      </w:r>
    </w:p>
    <w:p w14:paraId="04CC8137" w14:textId="77777777" w:rsidR="00652D7C" w:rsidRDefault="00652D7C" w:rsidP="00652D7C">
      <w:pPr>
        <w:rPr>
          <w:rFonts w:ascii="Courier New" w:hAnsi="Courier New"/>
        </w:rPr>
      </w:pPr>
      <w:r>
        <w:rPr>
          <w:rFonts w:ascii="Courier New" w:hAnsi="Courier New"/>
        </w:rPr>
        <w:tab/>
      </w:r>
      <w:r>
        <w:rPr>
          <w:rFonts w:ascii="Courier New" w:hAnsi="Courier New"/>
        </w:rPr>
        <w:tab/>
      </w:r>
      <w:r>
        <w:rPr>
          <w:rFonts w:ascii="Courier New" w:hAnsi="Courier New"/>
        </w:rPr>
        <w:tab/>
        <w:t>What is your last name? Smith</w:t>
      </w:r>
    </w:p>
    <w:p w14:paraId="3485D187" w14:textId="77777777" w:rsidR="00652D7C" w:rsidRDefault="00652D7C" w:rsidP="00652D7C">
      <w:pPr>
        <w:rPr>
          <w:rFonts w:ascii="Courier New" w:hAnsi="Courier New"/>
        </w:rPr>
      </w:pPr>
      <w:r>
        <w:rPr>
          <w:rFonts w:ascii="Courier New" w:hAnsi="Courier New"/>
        </w:rPr>
        <w:tab/>
      </w:r>
      <w:r>
        <w:rPr>
          <w:rFonts w:ascii="Courier New" w:hAnsi="Courier New"/>
        </w:rPr>
        <w:tab/>
      </w:r>
      <w:r>
        <w:rPr>
          <w:rFonts w:ascii="Courier New" w:hAnsi="Courier New"/>
        </w:rPr>
        <w:tab/>
        <w:t>Hello John Smith</w:t>
      </w:r>
      <w:r>
        <w:rPr>
          <w:rFonts w:ascii="Courier New" w:hAnsi="Courier New"/>
        </w:rPr>
        <w:br/>
      </w:r>
    </w:p>
    <w:p w14:paraId="7AEAECEC" w14:textId="77777777" w:rsidR="001C68FA" w:rsidRDefault="00652D7C" w:rsidP="00652D7C">
      <w:r>
        <w:rPr>
          <w:b/>
          <w:color w:val="FF0000"/>
        </w:rPr>
        <w:t>Hard task</w:t>
      </w:r>
      <w:r>
        <w:rPr>
          <w:color w:val="FF0000"/>
        </w:rPr>
        <w:t xml:space="preserve"> </w:t>
      </w:r>
      <w:r>
        <w:t xml:space="preserve">– </w:t>
      </w:r>
      <w:r>
        <w:tab/>
      </w:r>
    </w:p>
    <w:p w14:paraId="0CC40AE0" w14:textId="21901571" w:rsidR="00652D7C" w:rsidRDefault="00652D7C" w:rsidP="00652D7C">
      <w:r>
        <w:t>Accept a country from the keyboard and then its population. On the screen output the results in the following format:</w:t>
      </w:r>
    </w:p>
    <w:p w14:paraId="2F9365B2" w14:textId="77777777" w:rsidR="001C68FA" w:rsidRDefault="00652D7C" w:rsidP="00652D7C">
      <w:pPr>
        <w:rPr>
          <w:rFonts w:ascii="Courier New" w:hAnsi="Courier New"/>
        </w:rPr>
      </w:pPr>
      <w:r>
        <w:rPr>
          <w:rFonts w:ascii="Courier New" w:hAnsi="Courier New"/>
        </w:rPr>
        <w:tab/>
      </w:r>
      <w:r>
        <w:rPr>
          <w:rFonts w:ascii="Courier New" w:hAnsi="Courier New"/>
        </w:rPr>
        <w:tab/>
      </w:r>
      <w:r>
        <w:rPr>
          <w:rFonts w:ascii="Courier New" w:hAnsi="Courier New"/>
        </w:rPr>
        <w:tab/>
      </w:r>
    </w:p>
    <w:p w14:paraId="57E1FD41" w14:textId="44B128BE" w:rsidR="00652D7C" w:rsidRDefault="00652D7C" w:rsidP="001C68FA">
      <w:pPr>
        <w:ind w:left="1440" w:firstLine="720"/>
        <w:rPr>
          <w:rFonts w:ascii="Courier New" w:hAnsi="Courier New"/>
          <w:szCs w:val="20"/>
        </w:rPr>
      </w:pPr>
      <w:r>
        <w:rPr>
          <w:rFonts w:ascii="Courier New" w:hAnsi="Courier New"/>
        </w:rPr>
        <w:t>Brazil has a population of 32000000 people.</w:t>
      </w:r>
    </w:p>
    <w:p w14:paraId="694B9CC8" w14:textId="77777777" w:rsidR="00652D7C" w:rsidRDefault="00652D7C" w:rsidP="00652D7C">
      <w:pPr>
        <w:rPr>
          <w:sz w:val="22"/>
          <w:szCs w:val="22"/>
        </w:rPr>
      </w:pPr>
    </w:p>
    <w:p w14:paraId="396A4517" w14:textId="77777777" w:rsidR="00652D7C" w:rsidRPr="001C68FA" w:rsidRDefault="00652D7C" w:rsidP="00652D7C">
      <w:r w:rsidRPr="001C68FA">
        <w:t xml:space="preserve">What level of Difficulty have you gone for? </w:t>
      </w:r>
    </w:p>
    <w:p w14:paraId="3CE96091" w14:textId="77777777" w:rsidR="00652D7C" w:rsidRDefault="00652D7C" w:rsidP="00652D7C">
      <w:pPr>
        <w:rPr>
          <w:color w:val="808080" w:themeColor="background1" w:themeShade="80"/>
          <w:sz w:val="22"/>
          <w:szCs w:val="22"/>
        </w:rPr>
      </w:pPr>
    </w:p>
    <w:p w14:paraId="602A7304" w14:textId="45BC6642" w:rsidR="00652D7C" w:rsidRDefault="001C68FA" w:rsidP="00652D7C">
      <w:pPr>
        <w:rPr>
          <w:color w:val="808080" w:themeColor="background1" w:themeShade="80"/>
          <w:sz w:val="22"/>
          <w:szCs w:val="22"/>
        </w:rPr>
      </w:pPr>
      <w:r>
        <w:rPr>
          <w:rFonts w:ascii="Courier New" w:hAnsi="Courier New" w:cs="Courier New"/>
          <w:noProof/>
          <w:color w:val="0000FF"/>
          <w:lang w:eastAsia="en-GB"/>
        </w:rPr>
        <mc:AlternateContent>
          <mc:Choice Requires="wps">
            <w:drawing>
              <wp:inline distT="0" distB="0" distL="0" distR="0" wp14:anchorId="67ABC36C" wp14:editId="4374F115">
                <wp:extent cx="6073775" cy="426720"/>
                <wp:effectExtent l="0" t="0" r="0" b="0"/>
                <wp:docPr id="20" name="Text Box 20"/>
                <wp:cNvGraphicFramePr/>
                <a:graphic xmlns:a="http://schemas.openxmlformats.org/drawingml/2006/main">
                  <a:graphicData uri="http://schemas.microsoft.com/office/word/2010/wordprocessingShape">
                    <wps:wsp>
                      <wps:cNvSpPr txBox="1"/>
                      <wps:spPr>
                        <a:xfrm>
                          <a:off x="0" y="0"/>
                          <a:ext cx="6073775" cy="42672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9CFDAA" w14:textId="7338ADE0" w:rsidR="001C68FA" w:rsidRPr="00936FB2" w:rsidRDefault="00B944BE" w:rsidP="001C68FA">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Pr>
                                <w:rFonts w:ascii="Courier New" w:hAnsi="Courier New" w:cs="Courier New"/>
                              </w:rP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40" type="#_x0000_t202" style="width:478.25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" filled="f" stroked="f">
                <v:textbox>
                  <w:txbxContent>
                    <w:p w14:paraId="749CFDAA" w14:textId="7338ADE0" w:rsidR="001C68FA" w:rsidRPr="00936FB2" w:rsidRDefault="00B944BE" w:rsidP="001C68FA">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Pr>
                          <w:rFonts w:ascii="Courier New" w:hAnsi="Courier New" w:cs="Courier New"/>
                        </w:rPr>
                        <w:t>Hard!</w:t>
                      </w:r>
                    </w:p>
                  </w:txbxContent>
                </v:textbox>
                <w10:anchorlock/>
              </v:shape>
            </w:pict>
          </mc:Fallback>
        </mc:AlternateContent>
      </w:r>
    </w:p>
    <w:p w14:paraId="578B4036" w14:textId="77777777" w:rsidR="00652D7C" w:rsidRPr="00652D7C" w:rsidRDefault="00652D7C" w:rsidP="00652D7C">
      <w:pPr>
        <w:rPr>
          <w:b/>
          <w:sz w:val="22"/>
          <w:szCs w:val="22"/>
        </w:rPr>
      </w:pPr>
    </w:p>
    <w:p w14:paraId="142B36B4" w14:textId="77777777" w:rsidR="00652D7C" w:rsidRPr="001C68FA" w:rsidRDefault="00652D7C" w:rsidP="00652D7C">
      <w:pPr>
        <w:rPr>
          <w:sz w:val="22"/>
          <w:szCs w:val="22"/>
        </w:rPr>
      </w:pPr>
      <w:r w:rsidRPr="001C68FA">
        <w:t>Copy and paste the code from an IDLE interactive mode session that complete the chosen task</w:t>
      </w:r>
    </w:p>
    <w:p w14:paraId="58DE5E1F" w14:textId="77777777" w:rsidR="00652D7C" w:rsidRDefault="00652D7C" w:rsidP="00652D7C">
      <w:pPr>
        <w:rPr>
          <w:sz w:val="22"/>
          <w:szCs w:val="22"/>
        </w:rPr>
      </w:pPr>
    </w:p>
    <w:p w14:paraId="65CDB715" w14:textId="77777777" w:rsidR="00652D7C" w:rsidRDefault="00652D7C" w:rsidP="00652D7C">
      <w:pPr>
        <w:rPr>
          <w:sz w:val="22"/>
          <w:szCs w:val="22"/>
        </w:rPr>
      </w:pPr>
      <w:r>
        <w:rPr>
          <w:rFonts w:ascii="Courier New" w:hAnsi="Courier New" w:cs="Courier New"/>
          <w:noProof/>
          <w:color w:val="0000FF"/>
          <w:lang w:eastAsia="en-GB"/>
        </w:rPr>
        <mc:AlternateContent>
          <mc:Choice Requires="wps">
            <w:drawing>
              <wp:inline distT="0" distB="0" distL="0" distR="0" wp14:anchorId="6026F5C5" wp14:editId="51AF777C">
                <wp:extent cx="6073775" cy="1996440"/>
                <wp:effectExtent l="0" t="0" r="0" b="3810"/>
                <wp:docPr id="18" name="Text Box 18"/>
                <wp:cNvGraphicFramePr/>
                <a:graphic xmlns:a="http://schemas.openxmlformats.org/drawingml/2006/main">
                  <a:graphicData uri="http://schemas.microsoft.com/office/word/2010/wordprocessingShape">
                    <wps:wsp>
                      <wps:cNvSpPr txBox="1"/>
                      <wps:spPr>
                        <a:xfrm>
                          <a:off x="0" y="0"/>
                          <a:ext cx="6073775" cy="19964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E9FF9" w14:textId="77777777" w:rsidR="00B944BE" w:rsidRPr="00B944BE" w:rsidRDefault="00B944BE" w:rsidP="00B944BE">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B944BE">
                              <w:rPr>
                                <w:rFonts w:ascii="Courier New" w:hAnsi="Courier New" w:cs="Courier New"/>
                              </w:rPr>
                              <w:t>country = input("What is your country?")</w:t>
                            </w:r>
                          </w:p>
                          <w:p w14:paraId="17CBF6AA" w14:textId="77777777" w:rsidR="00B944BE" w:rsidRPr="00B944BE" w:rsidRDefault="00B944BE" w:rsidP="00B944BE">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B944BE">
                              <w:rPr>
                                <w:rFonts w:ascii="Courier New" w:hAnsi="Courier New" w:cs="Courier New"/>
                              </w:rPr>
                              <w:t>population = int(input("What is the population of your country?"))</w:t>
                            </w:r>
                          </w:p>
                          <w:p w14:paraId="78C9596E" w14:textId="06C29E1F" w:rsidR="00652D7C" w:rsidRPr="00936FB2" w:rsidRDefault="00B944BE" w:rsidP="00B944BE">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B944BE">
                              <w:rPr>
                                <w:rFonts w:ascii="Courier New" w:hAnsi="Courier New" w:cs="Courier New"/>
                              </w:rPr>
                              <w:t>print(country, "has a population of", population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1" type="#_x0000_t202" style="width:478.25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Yi0wIAAOM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" filled="f" stroked="f">
                <v:textbox>
                  <w:txbxContent>
                    <w:p w14:paraId="5F7E9FF9" w14:textId="77777777" w:rsidR="00B944BE" w:rsidRPr="00B944BE" w:rsidRDefault="00B944BE" w:rsidP="00B944BE">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B944BE">
                        <w:rPr>
                          <w:rFonts w:ascii="Courier New" w:hAnsi="Courier New" w:cs="Courier New"/>
                        </w:rPr>
                        <w:t>country</w:t>
                      </w:r>
                      <w:proofErr w:type="gramEnd"/>
                      <w:r w:rsidRPr="00B944BE">
                        <w:rPr>
                          <w:rFonts w:ascii="Courier New" w:hAnsi="Courier New" w:cs="Courier New"/>
                        </w:rPr>
                        <w:t xml:space="preserve"> = input("What is your country?")</w:t>
                      </w:r>
                    </w:p>
                    <w:p w14:paraId="17CBF6AA" w14:textId="77777777" w:rsidR="00B944BE" w:rsidRPr="00B944BE" w:rsidRDefault="00B944BE" w:rsidP="00B944BE">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B944BE">
                        <w:rPr>
                          <w:rFonts w:ascii="Courier New" w:hAnsi="Courier New" w:cs="Courier New"/>
                        </w:rPr>
                        <w:t>population</w:t>
                      </w:r>
                      <w:proofErr w:type="gramEnd"/>
                      <w:r w:rsidRPr="00B944BE">
                        <w:rPr>
                          <w:rFonts w:ascii="Courier New" w:hAnsi="Courier New" w:cs="Courier New"/>
                        </w:rPr>
                        <w:t xml:space="preserve"> = </w:t>
                      </w:r>
                      <w:proofErr w:type="spellStart"/>
                      <w:r w:rsidRPr="00B944BE">
                        <w:rPr>
                          <w:rFonts w:ascii="Courier New" w:hAnsi="Courier New" w:cs="Courier New"/>
                        </w:rPr>
                        <w:t>int</w:t>
                      </w:r>
                      <w:proofErr w:type="spellEnd"/>
                      <w:r w:rsidRPr="00B944BE">
                        <w:rPr>
                          <w:rFonts w:ascii="Courier New" w:hAnsi="Courier New" w:cs="Courier New"/>
                        </w:rPr>
                        <w:t>(input("What is the population of your country?"))</w:t>
                      </w:r>
                    </w:p>
                    <w:p w14:paraId="78C9596E" w14:textId="06C29E1F" w:rsidR="00652D7C" w:rsidRPr="00936FB2" w:rsidRDefault="00B944BE" w:rsidP="00B944BE">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B944BE">
                        <w:rPr>
                          <w:rFonts w:ascii="Courier New" w:hAnsi="Courier New" w:cs="Courier New"/>
                        </w:rPr>
                        <w:t>print(</w:t>
                      </w:r>
                      <w:proofErr w:type="gramEnd"/>
                      <w:r w:rsidRPr="00B944BE">
                        <w:rPr>
                          <w:rFonts w:ascii="Courier New" w:hAnsi="Courier New" w:cs="Courier New"/>
                        </w:rPr>
                        <w:t>country, "has a population of", population ,"people.")</w:t>
                      </w:r>
                    </w:p>
                  </w:txbxContent>
                </v:textbox>
                <w10:anchorlock/>
              </v:shape>
            </w:pict>
          </mc:Fallback>
        </mc:AlternateContent>
      </w:r>
    </w:p>
    <w:p w14:paraId="0928FF70" w14:textId="4BE9D3F9" w:rsidR="001C68FA" w:rsidRDefault="001C68FA">
      <w:pPr>
        <w:rPr>
          <w:sz w:val="22"/>
          <w:szCs w:val="22"/>
        </w:rPr>
      </w:pPr>
      <w:r>
        <w:rPr>
          <w:sz w:val="22"/>
          <w:szCs w:val="22"/>
        </w:rPr>
        <w:br w:type="page"/>
      </w:r>
    </w:p>
    <w:p w14:paraId="3CD7D0D4" w14:textId="30269D45" w:rsidR="001C68FA" w:rsidRPr="001C68FA" w:rsidRDefault="001C68FA" w:rsidP="001C68FA">
      <w:pPr>
        <w:pStyle w:val="NoSpacing"/>
        <w:rPr>
          <w:sz w:val="24"/>
        </w:rPr>
      </w:pPr>
      <w:r w:rsidRPr="001C68FA">
        <w:rPr>
          <w:sz w:val="24"/>
        </w:rPr>
        <w:lastRenderedPageBreak/>
        <w:t xml:space="preserve">Q12.  If…Then – Proof of Age Program </w:t>
      </w:r>
    </w:p>
    <w:p w14:paraId="3E732052" w14:textId="77777777" w:rsidR="001C68FA" w:rsidRDefault="001C68FA" w:rsidP="001C68FA">
      <w:pPr>
        <w:pStyle w:val="NoSpacing"/>
        <w:rPr>
          <w:sz w:val="24"/>
        </w:rPr>
      </w:pPr>
    </w:p>
    <w:p w14:paraId="61ABB251" w14:textId="77777777" w:rsidR="001C68FA" w:rsidRDefault="001C68FA" w:rsidP="001C68FA">
      <w:pPr>
        <w:pStyle w:val="NoSpacing"/>
        <w:rPr>
          <w:sz w:val="24"/>
        </w:rPr>
      </w:pPr>
      <w:r>
        <w:rPr>
          <w:sz w:val="24"/>
        </w:rPr>
        <w:t>Write a program that will ask for a person’s age and the name of the item being sold.</w:t>
      </w:r>
    </w:p>
    <w:p w14:paraId="12E4C70A" w14:textId="77777777" w:rsidR="001C68FA" w:rsidRDefault="001C68FA" w:rsidP="001C68FA">
      <w:pPr>
        <w:pStyle w:val="NoSpacing"/>
        <w:rPr>
          <w:sz w:val="24"/>
        </w:rPr>
      </w:pPr>
    </w:p>
    <w:p w14:paraId="6DB4768A" w14:textId="77777777" w:rsidR="001C68FA" w:rsidRDefault="001C68FA" w:rsidP="001C68FA">
      <w:pPr>
        <w:pStyle w:val="NoSpacing"/>
        <w:numPr>
          <w:ilvl w:val="0"/>
          <w:numId w:val="3"/>
        </w:numPr>
        <w:rPr>
          <w:sz w:val="24"/>
        </w:rPr>
      </w:pPr>
      <w:r>
        <w:rPr>
          <w:sz w:val="24"/>
        </w:rPr>
        <w:t>If the item is a knife, spray paint or a lottery ticket and the person is under 16, then the computer should display “Sale Denied – Item cannot be sold to Under 16s”.</w:t>
      </w:r>
    </w:p>
    <w:p w14:paraId="3F3476E8" w14:textId="77777777" w:rsidR="001C68FA" w:rsidRDefault="001C68FA" w:rsidP="001C68FA">
      <w:pPr>
        <w:pStyle w:val="NoSpacing"/>
        <w:numPr>
          <w:ilvl w:val="0"/>
          <w:numId w:val="3"/>
        </w:numPr>
        <w:rPr>
          <w:sz w:val="24"/>
        </w:rPr>
      </w:pPr>
      <w:r>
        <w:rPr>
          <w:sz w:val="24"/>
        </w:rPr>
        <w:t>If the item is alcohol or tobacco and the person is under 18, then the computer should display “Sale Denied – Item cannot be sold to Under 18s”.</w:t>
      </w:r>
    </w:p>
    <w:p w14:paraId="5AC275FA" w14:textId="77777777" w:rsidR="001C68FA" w:rsidRDefault="001C68FA" w:rsidP="001C68FA">
      <w:pPr>
        <w:pStyle w:val="NoSpacing"/>
        <w:numPr>
          <w:ilvl w:val="0"/>
          <w:numId w:val="3"/>
        </w:numPr>
        <w:rPr>
          <w:sz w:val="24"/>
        </w:rPr>
      </w:pPr>
      <w:r>
        <w:rPr>
          <w:sz w:val="24"/>
        </w:rPr>
        <w:t>If the item is alcohol and the person is 25 or under then the computer should display “Check ID before selling alcohol – Challenge 25”.</w:t>
      </w:r>
    </w:p>
    <w:p w14:paraId="7134CD89" w14:textId="77777777" w:rsidR="001C68FA" w:rsidRDefault="001C68FA" w:rsidP="001C68FA">
      <w:pPr>
        <w:pStyle w:val="NoSpacing"/>
        <w:numPr>
          <w:ilvl w:val="0"/>
          <w:numId w:val="3"/>
        </w:numPr>
        <w:rPr>
          <w:sz w:val="24"/>
        </w:rPr>
      </w:pPr>
      <w:r>
        <w:rPr>
          <w:sz w:val="24"/>
        </w:rPr>
        <w:t>For anything else, the computer should display “Sale Accepted”.</w:t>
      </w:r>
    </w:p>
    <w:p w14:paraId="6475E4DA" w14:textId="77777777" w:rsidR="00652D7C" w:rsidRDefault="00652D7C" w:rsidP="00652D7C">
      <w:pPr>
        <w:rPr>
          <w:sz w:val="22"/>
          <w:szCs w:val="22"/>
        </w:rPr>
      </w:pPr>
    </w:p>
    <w:p w14:paraId="2DF19F96" w14:textId="77777777" w:rsidR="001C68FA" w:rsidRPr="001C68FA" w:rsidRDefault="001C68FA" w:rsidP="001C68FA">
      <w:pPr>
        <w:rPr>
          <w:sz w:val="22"/>
          <w:szCs w:val="22"/>
        </w:rPr>
      </w:pPr>
      <w:r w:rsidRPr="001C68FA">
        <w:t>Copy and paste the code from an IDLE interactive mode session that complete the chosen task</w:t>
      </w:r>
    </w:p>
    <w:p w14:paraId="2984147C" w14:textId="77777777" w:rsidR="001C68FA" w:rsidRDefault="001C68FA" w:rsidP="001C68FA">
      <w:pPr>
        <w:rPr>
          <w:sz w:val="22"/>
          <w:szCs w:val="22"/>
        </w:rPr>
      </w:pPr>
    </w:p>
    <w:p w14:paraId="4B12AE77" w14:textId="77777777" w:rsidR="001C68FA" w:rsidRDefault="001C68FA" w:rsidP="001C68FA">
      <w:pPr>
        <w:rPr>
          <w:sz w:val="22"/>
          <w:szCs w:val="22"/>
        </w:rPr>
      </w:pPr>
      <w:r>
        <w:rPr>
          <w:rFonts w:ascii="Courier New" w:hAnsi="Courier New" w:cs="Courier New"/>
          <w:noProof/>
          <w:color w:val="0000FF"/>
          <w:lang w:eastAsia="en-GB"/>
        </w:rPr>
        <mc:AlternateContent>
          <mc:Choice Requires="wps">
            <w:drawing>
              <wp:inline distT="0" distB="0" distL="0" distR="0" wp14:anchorId="11B7308F" wp14:editId="46731C59">
                <wp:extent cx="6073775" cy="5196840"/>
                <wp:effectExtent l="0" t="0" r="0" b="3810"/>
                <wp:docPr id="19" name="Text Box 19"/>
                <wp:cNvGraphicFramePr/>
                <a:graphic xmlns:a="http://schemas.openxmlformats.org/drawingml/2006/main">
                  <a:graphicData uri="http://schemas.microsoft.com/office/word/2010/wordprocessingShape">
                    <wps:wsp>
                      <wps:cNvSpPr txBox="1"/>
                      <wps:spPr>
                        <a:xfrm>
                          <a:off x="0" y="0"/>
                          <a:ext cx="6073775" cy="51968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CF4224"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1C292ECE"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if item == "Knife" or "Spray Paint" or "Lottery Ticket":</w:t>
                            </w:r>
                          </w:p>
                          <w:p w14:paraId="72F55280"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if age &lt;=16:</w:t>
                            </w:r>
                          </w:p>
                          <w:p w14:paraId="486AE525"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print("Sale Denied - Item cannot be sold to under 16s")</w:t>
                            </w:r>
                          </w:p>
                          <w:p w14:paraId="47E5A4D1"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else:</w:t>
                            </w:r>
                          </w:p>
                          <w:p w14:paraId="4FF0C0BD"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print("Sale Accepted")</w:t>
                            </w:r>
                          </w:p>
                          <w:p w14:paraId="621EF231"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583E3258"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if item == "Alcohol" or "Tobacco":</w:t>
                            </w:r>
                          </w:p>
                          <w:p w14:paraId="651E2D10"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if age &lt;=18:</w:t>
                            </w:r>
                          </w:p>
                          <w:p w14:paraId="51B3A982"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print("Sale Denied - Item cannot be sold to under 16s")</w:t>
                            </w:r>
                          </w:p>
                          <w:p w14:paraId="747AD33D"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else:</w:t>
                            </w:r>
                          </w:p>
                          <w:p w14:paraId="2706C465"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print("Sale Accepted")</w:t>
                            </w:r>
                          </w:p>
                          <w:p w14:paraId="49A92C7C"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7A1C6A0F"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if item == "Alcohol":</w:t>
                            </w:r>
                          </w:p>
                          <w:p w14:paraId="2F1DB990"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if age &lt;=25:</w:t>
                            </w:r>
                          </w:p>
                          <w:p w14:paraId="22648362"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print("Check ID before selling.")</w:t>
                            </w:r>
                          </w:p>
                          <w:p w14:paraId="051117AE"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else:</w:t>
                            </w:r>
                          </w:p>
                          <w:p w14:paraId="6095B999" w14:textId="7BC60FDA" w:rsidR="001C68FA" w:rsidRPr="00936FB2"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print("Sale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42" type="#_x0000_t202" style="width:478.25pt;height:4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qao1AIAAOM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" filled="f" stroked="f">
                <v:textbox>
                  <w:txbxContent>
                    <w:p w14:paraId="1ACF4224"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1C292ECE"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0D78DC">
                        <w:rPr>
                          <w:rFonts w:ascii="Courier New" w:hAnsi="Courier New" w:cs="Courier New"/>
                        </w:rPr>
                        <w:t>if</w:t>
                      </w:r>
                      <w:proofErr w:type="gramEnd"/>
                      <w:r w:rsidRPr="000D78DC">
                        <w:rPr>
                          <w:rFonts w:ascii="Courier New" w:hAnsi="Courier New" w:cs="Courier New"/>
                        </w:rPr>
                        <w:t xml:space="preserve"> item == "Knife" or "Spray Paint" or "Lottery Ticket":</w:t>
                      </w:r>
                    </w:p>
                    <w:p w14:paraId="72F55280"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if</w:t>
                      </w:r>
                      <w:proofErr w:type="gramEnd"/>
                      <w:r w:rsidRPr="000D78DC">
                        <w:rPr>
                          <w:rFonts w:ascii="Courier New" w:hAnsi="Courier New" w:cs="Courier New"/>
                        </w:rPr>
                        <w:t xml:space="preserve"> age &lt;=16:</w:t>
                      </w:r>
                    </w:p>
                    <w:p w14:paraId="486AE525"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print(</w:t>
                      </w:r>
                      <w:proofErr w:type="gramEnd"/>
                      <w:r w:rsidRPr="000D78DC">
                        <w:rPr>
                          <w:rFonts w:ascii="Courier New" w:hAnsi="Courier New" w:cs="Courier New"/>
                        </w:rPr>
                        <w:t>"Sale Denied - Item cannot be sold to under 16s")</w:t>
                      </w:r>
                    </w:p>
                    <w:p w14:paraId="47E5A4D1"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else</w:t>
                      </w:r>
                      <w:proofErr w:type="gramEnd"/>
                      <w:r w:rsidRPr="000D78DC">
                        <w:rPr>
                          <w:rFonts w:ascii="Courier New" w:hAnsi="Courier New" w:cs="Courier New"/>
                        </w:rPr>
                        <w:t>:</w:t>
                      </w:r>
                    </w:p>
                    <w:p w14:paraId="4FF0C0BD"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print(</w:t>
                      </w:r>
                      <w:proofErr w:type="gramEnd"/>
                      <w:r w:rsidRPr="000D78DC">
                        <w:rPr>
                          <w:rFonts w:ascii="Courier New" w:hAnsi="Courier New" w:cs="Courier New"/>
                        </w:rPr>
                        <w:t>"Sale Accepted")</w:t>
                      </w:r>
                    </w:p>
                    <w:p w14:paraId="621EF231"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583E3258"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0D78DC">
                        <w:rPr>
                          <w:rFonts w:ascii="Courier New" w:hAnsi="Courier New" w:cs="Courier New"/>
                        </w:rPr>
                        <w:t>if</w:t>
                      </w:r>
                      <w:proofErr w:type="gramEnd"/>
                      <w:r w:rsidRPr="000D78DC">
                        <w:rPr>
                          <w:rFonts w:ascii="Courier New" w:hAnsi="Courier New" w:cs="Courier New"/>
                        </w:rPr>
                        <w:t xml:space="preserve"> item == "Alcohol" or "Tobacco":</w:t>
                      </w:r>
                    </w:p>
                    <w:p w14:paraId="651E2D10"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if</w:t>
                      </w:r>
                      <w:proofErr w:type="gramEnd"/>
                      <w:r w:rsidRPr="000D78DC">
                        <w:rPr>
                          <w:rFonts w:ascii="Courier New" w:hAnsi="Courier New" w:cs="Courier New"/>
                        </w:rPr>
                        <w:t xml:space="preserve"> age &lt;=18:</w:t>
                      </w:r>
                    </w:p>
                    <w:p w14:paraId="51B3A982"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print(</w:t>
                      </w:r>
                      <w:proofErr w:type="gramEnd"/>
                      <w:r w:rsidRPr="000D78DC">
                        <w:rPr>
                          <w:rFonts w:ascii="Courier New" w:hAnsi="Courier New" w:cs="Courier New"/>
                        </w:rPr>
                        <w:t>"Sale Denied - Item cannot be sold to under 16s")</w:t>
                      </w:r>
                    </w:p>
                    <w:p w14:paraId="747AD33D"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else</w:t>
                      </w:r>
                      <w:proofErr w:type="gramEnd"/>
                      <w:r w:rsidRPr="000D78DC">
                        <w:rPr>
                          <w:rFonts w:ascii="Courier New" w:hAnsi="Courier New" w:cs="Courier New"/>
                        </w:rPr>
                        <w:t>:</w:t>
                      </w:r>
                    </w:p>
                    <w:p w14:paraId="2706C465"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print(</w:t>
                      </w:r>
                      <w:proofErr w:type="gramEnd"/>
                      <w:r w:rsidRPr="000D78DC">
                        <w:rPr>
                          <w:rFonts w:ascii="Courier New" w:hAnsi="Courier New" w:cs="Courier New"/>
                        </w:rPr>
                        <w:t>"Sale Accepted")</w:t>
                      </w:r>
                    </w:p>
                    <w:p w14:paraId="49A92C7C"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
                    <w:p w14:paraId="7A1C6A0F"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proofErr w:type="gramStart"/>
                      <w:r w:rsidRPr="000D78DC">
                        <w:rPr>
                          <w:rFonts w:ascii="Courier New" w:hAnsi="Courier New" w:cs="Courier New"/>
                        </w:rPr>
                        <w:t>if</w:t>
                      </w:r>
                      <w:proofErr w:type="gramEnd"/>
                      <w:r w:rsidRPr="000D78DC">
                        <w:rPr>
                          <w:rFonts w:ascii="Courier New" w:hAnsi="Courier New" w:cs="Courier New"/>
                        </w:rPr>
                        <w:t xml:space="preserve"> item == "Alcohol":</w:t>
                      </w:r>
                    </w:p>
                    <w:p w14:paraId="2F1DB990"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if</w:t>
                      </w:r>
                      <w:proofErr w:type="gramEnd"/>
                      <w:r w:rsidRPr="000D78DC">
                        <w:rPr>
                          <w:rFonts w:ascii="Courier New" w:hAnsi="Courier New" w:cs="Courier New"/>
                        </w:rPr>
                        <w:t xml:space="preserve"> age &lt;=25:</w:t>
                      </w:r>
                    </w:p>
                    <w:p w14:paraId="22648362"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print(</w:t>
                      </w:r>
                      <w:proofErr w:type="gramEnd"/>
                      <w:r w:rsidRPr="000D78DC">
                        <w:rPr>
                          <w:rFonts w:ascii="Courier New" w:hAnsi="Courier New" w:cs="Courier New"/>
                        </w:rPr>
                        <w:t>"Check ID before selling.")</w:t>
                      </w:r>
                    </w:p>
                    <w:p w14:paraId="051117AE" w14:textId="77777777" w:rsidR="000D78DC" w:rsidRPr="000D78DC"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else</w:t>
                      </w:r>
                      <w:proofErr w:type="gramEnd"/>
                      <w:r w:rsidRPr="000D78DC">
                        <w:rPr>
                          <w:rFonts w:ascii="Courier New" w:hAnsi="Courier New" w:cs="Courier New"/>
                        </w:rPr>
                        <w:t>:</w:t>
                      </w:r>
                    </w:p>
                    <w:p w14:paraId="6095B999" w14:textId="7BC60FDA" w:rsidR="001C68FA" w:rsidRPr="00936FB2" w:rsidRDefault="000D78DC" w:rsidP="000D78DC">
                      <w:pPr>
                        <w:pBdr>
                          <w:top w:val="dashSmallGap" w:sz="4" w:space="1" w:color="auto"/>
                          <w:left w:val="dashSmallGap" w:sz="4" w:space="4" w:color="auto"/>
                          <w:bottom w:val="dashSmallGap" w:sz="4" w:space="1" w:color="auto"/>
                          <w:right w:val="dashSmallGap" w:sz="4" w:space="4" w:color="auto"/>
                        </w:pBdr>
                        <w:rPr>
                          <w:rFonts w:ascii="Courier New" w:hAnsi="Courier New" w:cs="Courier New"/>
                        </w:rPr>
                      </w:pPr>
                      <w:r w:rsidRPr="000D78DC">
                        <w:rPr>
                          <w:rFonts w:ascii="Courier New" w:hAnsi="Courier New" w:cs="Courier New"/>
                        </w:rPr>
                        <w:t xml:space="preserve">        </w:t>
                      </w:r>
                      <w:proofErr w:type="gramStart"/>
                      <w:r w:rsidRPr="000D78DC">
                        <w:rPr>
                          <w:rFonts w:ascii="Courier New" w:hAnsi="Courier New" w:cs="Courier New"/>
                        </w:rPr>
                        <w:t>print(</w:t>
                      </w:r>
                      <w:proofErr w:type="gramEnd"/>
                      <w:r w:rsidRPr="000D78DC">
                        <w:rPr>
                          <w:rFonts w:ascii="Courier New" w:hAnsi="Courier New" w:cs="Courier New"/>
                        </w:rPr>
                        <w:t>"Sale Accepted")</w:t>
                      </w:r>
                    </w:p>
                  </w:txbxContent>
                </v:textbox>
                <w10:anchorlock/>
              </v:shape>
            </w:pict>
          </mc:Fallback>
        </mc:AlternateContent>
      </w:r>
    </w:p>
    <w:p w14:paraId="63662491" w14:textId="6BA367F8" w:rsidR="001C68FA" w:rsidRPr="00652D7C" w:rsidRDefault="001C68FA" w:rsidP="00652D7C">
      <w:pPr>
        <w:rPr>
          <w:sz w:val="22"/>
          <w:szCs w:val="22"/>
        </w:rPr>
      </w:pPr>
    </w:p>
    <w:sectPr w:rsidR="001C68FA" w:rsidRPr="00652D7C" w:rsidSect="007A32FF">
      <w:headerReference w:type="default" r:id="rId9"/>
      <w:pgSz w:w="11900" w:h="16840"/>
      <w:pgMar w:top="1134" w:right="1134" w:bottom="1134" w:left="1134" w:header="1701"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2C802" w14:textId="77777777" w:rsidR="00700FEF" w:rsidRDefault="00700FEF" w:rsidP="00936FB2">
      <w:r>
        <w:separator/>
      </w:r>
    </w:p>
  </w:endnote>
  <w:endnote w:type="continuationSeparator" w:id="0">
    <w:p w14:paraId="2F5D88BE" w14:textId="77777777" w:rsidR="00700FEF" w:rsidRDefault="00700FEF" w:rsidP="0093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B0B3" w14:textId="77777777" w:rsidR="00700FEF" w:rsidRDefault="00700FEF" w:rsidP="00936FB2">
      <w:r>
        <w:separator/>
      </w:r>
    </w:p>
  </w:footnote>
  <w:footnote w:type="continuationSeparator" w:id="0">
    <w:p w14:paraId="4D73CDA5" w14:textId="77777777" w:rsidR="00700FEF" w:rsidRDefault="00700FEF" w:rsidP="00936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69494" w14:textId="397FCFF8" w:rsidR="00700FEF" w:rsidRDefault="00363B0C" w:rsidP="00224C64">
    <w:pPr>
      <w:pStyle w:val="Title"/>
    </w:pPr>
    <w:r>
      <w:rPr>
        <w:rFonts w:ascii="Courier New" w:hAnsi="Courier New" w:cs="Courier New"/>
        <w:noProof/>
        <w:color w:val="0000FF"/>
        <w:lang w:eastAsia="en-GB"/>
      </w:rPr>
      <mc:AlternateContent>
        <mc:Choice Requires="wps">
          <w:drawing>
            <wp:anchor distT="0" distB="0" distL="114300" distR="114300" simplePos="0" relativeHeight="251658240" behindDoc="0" locked="0" layoutInCell="1" allowOverlap="1" wp14:anchorId="7B58319A" wp14:editId="1B4DCBF1">
              <wp:simplePos x="0" y="0"/>
              <wp:positionH relativeFrom="column">
                <wp:posOffset>1388745</wp:posOffset>
              </wp:positionH>
              <wp:positionV relativeFrom="paragraph">
                <wp:posOffset>-506095</wp:posOffset>
              </wp:positionV>
              <wp:extent cx="4800600" cy="4114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800600" cy="41148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DA0CE6" w14:textId="3A5E56A9" w:rsidR="00363B0C" w:rsidRPr="00363B0C" w:rsidRDefault="00021888" w:rsidP="00363B0C">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FF0000"/>
                            </w:rPr>
                          </w:pPr>
                          <w:r>
                            <w:rPr>
                              <w:rFonts w:ascii="Helvetica Neue" w:hAnsi="Helvetica Neue" w:cs="Courier New"/>
                              <w:color w:val="FF0000"/>
                            </w:rPr>
                            <w:t>Isaac</w:t>
                          </w:r>
                          <w:r w:rsidR="00363B0C" w:rsidRPr="00363B0C">
                            <w:rPr>
                              <w:rFonts w:ascii="Helvetica Neue" w:hAnsi="Helvetica Neue" w:cs="Courier New"/>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3" type="#_x0000_t202" style="position:absolute;margin-left:109.35pt;margin-top:-39.85pt;width:378pt;height:3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" filled="f" stroked="f">
              <v:textbox>
                <w:txbxContent>
                  <w:p w14:paraId="65DA0CE6" w14:textId="3A5E56A9" w:rsidR="00363B0C" w:rsidRPr="00363B0C" w:rsidRDefault="00021888" w:rsidP="00363B0C">
                    <w:pPr>
                      <w:pBdr>
                        <w:top w:val="dashSmallGap" w:sz="4" w:space="1" w:color="auto"/>
                        <w:left w:val="dashSmallGap" w:sz="4" w:space="4" w:color="auto"/>
                        <w:bottom w:val="dashSmallGap" w:sz="4" w:space="1" w:color="auto"/>
                        <w:right w:val="dashSmallGap" w:sz="4" w:space="4" w:color="auto"/>
                      </w:pBdr>
                      <w:rPr>
                        <w:rFonts w:ascii="Helvetica Neue" w:hAnsi="Helvetica Neue" w:cs="Courier New"/>
                        <w:color w:val="FF0000"/>
                      </w:rPr>
                    </w:pPr>
                    <w:r>
                      <w:rPr>
                        <w:rFonts w:ascii="Helvetica Neue" w:hAnsi="Helvetica Neue" w:cs="Courier New"/>
                        <w:color w:val="FF0000"/>
                      </w:rPr>
                      <w:t>Isaac</w:t>
                    </w:r>
                    <w:r w:rsidR="00363B0C" w:rsidRPr="00363B0C">
                      <w:rPr>
                        <w:rFonts w:ascii="Helvetica Neue" w:hAnsi="Helvetica Neue" w:cs="Courier New"/>
                        <w:color w:val="FF0000"/>
                      </w:rPr>
                      <w:t xml:space="preserve"> </w:t>
                    </w:r>
                  </w:p>
                </w:txbxContent>
              </v:textbox>
            </v:shape>
          </w:pict>
        </mc:Fallback>
      </mc:AlternateContent>
    </w:r>
    <w:r w:rsidR="00652D7C">
      <w:rPr>
        <w:rFonts w:ascii="Courier New" w:hAnsi="Courier New" w:cs="Courier New"/>
        <w:noProof/>
        <w:color w:val="0000FF"/>
        <w:lang w:eastAsia="en-GB"/>
      </w:rPr>
      <w:t>Python</w:t>
    </w:r>
    <w:r w:rsidR="00700FEF">
      <w:t xml:space="preserve"> Exam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0B4D"/>
    <w:multiLevelType w:val="hybridMultilevel"/>
    <w:tmpl w:val="8B3E3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F61E7"/>
    <w:multiLevelType w:val="hybridMultilevel"/>
    <w:tmpl w:val="51DCC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8347EC1"/>
    <w:multiLevelType w:val="hybridMultilevel"/>
    <w:tmpl w:val="113A4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B2"/>
    <w:rsid w:val="00021888"/>
    <w:rsid w:val="000D78DC"/>
    <w:rsid w:val="00106DC9"/>
    <w:rsid w:val="001223AD"/>
    <w:rsid w:val="001C68FA"/>
    <w:rsid w:val="00224C64"/>
    <w:rsid w:val="00363B0C"/>
    <w:rsid w:val="004078E9"/>
    <w:rsid w:val="00652D7C"/>
    <w:rsid w:val="00700FEF"/>
    <w:rsid w:val="007A32FF"/>
    <w:rsid w:val="007C050D"/>
    <w:rsid w:val="00801755"/>
    <w:rsid w:val="00876078"/>
    <w:rsid w:val="00885A8D"/>
    <w:rsid w:val="0090708C"/>
    <w:rsid w:val="00936FB2"/>
    <w:rsid w:val="00976D10"/>
    <w:rsid w:val="00A4620C"/>
    <w:rsid w:val="00A82446"/>
    <w:rsid w:val="00B944BE"/>
    <w:rsid w:val="00C228BF"/>
    <w:rsid w:val="00D22ABF"/>
    <w:rsid w:val="00F70F41"/>
    <w:rsid w:val="00F8566E"/>
    <w:rsid w:val="00FF6E4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5"/>
    <o:shapelayout v:ext="edit">
      <o:idmap v:ext="edit" data="1"/>
    </o:shapelayout>
  </w:shapeDefaults>
  <w:doNotEmbedSmartTags/>
  <w:decimalSymbol w:val="."/>
  <w:listSeparator w:val=","/>
  <w14:docId w14:val="1F0A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B2"/>
    <w:pPr>
      <w:ind w:left="720"/>
      <w:contextualSpacing/>
    </w:pPr>
  </w:style>
  <w:style w:type="paragraph" w:styleId="Header">
    <w:name w:val="header"/>
    <w:basedOn w:val="Normal"/>
    <w:link w:val="HeaderChar"/>
    <w:uiPriority w:val="99"/>
    <w:unhideWhenUsed/>
    <w:rsid w:val="00936FB2"/>
    <w:pPr>
      <w:tabs>
        <w:tab w:val="center" w:pos="4320"/>
        <w:tab w:val="right" w:pos="8640"/>
      </w:tabs>
    </w:pPr>
  </w:style>
  <w:style w:type="character" w:customStyle="1" w:styleId="HeaderChar">
    <w:name w:val="Header Char"/>
    <w:basedOn w:val="DefaultParagraphFont"/>
    <w:link w:val="Header"/>
    <w:uiPriority w:val="99"/>
    <w:rsid w:val="00936FB2"/>
    <w:rPr>
      <w:sz w:val="24"/>
      <w:szCs w:val="24"/>
    </w:rPr>
  </w:style>
  <w:style w:type="paragraph" w:styleId="Footer">
    <w:name w:val="footer"/>
    <w:basedOn w:val="Normal"/>
    <w:link w:val="FooterChar"/>
    <w:uiPriority w:val="99"/>
    <w:unhideWhenUsed/>
    <w:rsid w:val="00936FB2"/>
    <w:pPr>
      <w:tabs>
        <w:tab w:val="center" w:pos="4320"/>
        <w:tab w:val="right" w:pos="8640"/>
      </w:tabs>
    </w:pPr>
  </w:style>
  <w:style w:type="character" w:customStyle="1" w:styleId="FooterChar">
    <w:name w:val="Footer Char"/>
    <w:basedOn w:val="DefaultParagraphFont"/>
    <w:link w:val="Footer"/>
    <w:uiPriority w:val="99"/>
    <w:rsid w:val="00936FB2"/>
    <w:rPr>
      <w:sz w:val="24"/>
      <w:szCs w:val="24"/>
    </w:rPr>
  </w:style>
  <w:style w:type="paragraph" w:styleId="Title">
    <w:name w:val="Title"/>
    <w:basedOn w:val="Normal"/>
    <w:next w:val="Normal"/>
    <w:link w:val="TitleChar"/>
    <w:uiPriority w:val="10"/>
    <w:qFormat/>
    <w:rsid w:val="00936F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FB2"/>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rsid w:val="00652D7C"/>
    <w:rPr>
      <w:rFonts w:ascii="Helvetica" w:eastAsia="ヒラギノ角ゴ Pro W3" w:hAnsi="Helvetica" w:cs="Times New Roman"/>
      <w:color w:val="000000"/>
      <w:szCs w:val="20"/>
      <w:lang w:val="en-US" w:eastAsia="en-US"/>
    </w:rPr>
  </w:style>
  <w:style w:type="paragraph" w:styleId="NoSpacing">
    <w:name w:val="No Spacing"/>
    <w:uiPriority w:val="1"/>
    <w:qFormat/>
    <w:rsid w:val="001C68FA"/>
    <w:rPr>
      <w:rFonts w:eastAsiaTheme="minorHAnsi"/>
      <w:sz w:val="22"/>
      <w:szCs w:val="22"/>
      <w:lang w:eastAsia="en-US"/>
    </w:rPr>
  </w:style>
  <w:style w:type="paragraph" w:styleId="BalloonText">
    <w:name w:val="Balloon Text"/>
    <w:basedOn w:val="Normal"/>
    <w:link w:val="BalloonTextChar"/>
    <w:uiPriority w:val="99"/>
    <w:semiHidden/>
    <w:unhideWhenUsed/>
    <w:rsid w:val="00885A8D"/>
    <w:rPr>
      <w:rFonts w:ascii="Tahoma" w:hAnsi="Tahoma" w:cs="Tahoma"/>
      <w:sz w:val="16"/>
      <w:szCs w:val="16"/>
    </w:rPr>
  </w:style>
  <w:style w:type="character" w:customStyle="1" w:styleId="BalloonTextChar">
    <w:name w:val="Balloon Text Char"/>
    <w:basedOn w:val="DefaultParagraphFont"/>
    <w:link w:val="BalloonText"/>
    <w:uiPriority w:val="99"/>
    <w:semiHidden/>
    <w:rsid w:val="00885A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B2"/>
    <w:pPr>
      <w:ind w:left="720"/>
      <w:contextualSpacing/>
    </w:pPr>
  </w:style>
  <w:style w:type="paragraph" w:styleId="Header">
    <w:name w:val="header"/>
    <w:basedOn w:val="Normal"/>
    <w:link w:val="HeaderChar"/>
    <w:uiPriority w:val="99"/>
    <w:unhideWhenUsed/>
    <w:rsid w:val="00936FB2"/>
    <w:pPr>
      <w:tabs>
        <w:tab w:val="center" w:pos="4320"/>
        <w:tab w:val="right" w:pos="8640"/>
      </w:tabs>
    </w:pPr>
  </w:style>
  <w:style w:type="character" w:customStyle="1" w:styleId="HeaderChar">
    <w:name w:val="Header Char"/>
    <w:basedOn w:val="DefaultParagraphFont"/>
    <w:link w:val="Header"/>
    <w:uiPriority w:val="99"/>
    <w:rsid w:val="00936FB2"/>
    <w:rPr>
      <w:sz w:val="24"/>
      <w:szCs w:val="24"/>
    </w:rPr>
  </w:style>
  <w:style w:type="paragraph" w:styleId="Footer">
    <w:name w:val="footer"/>
    <w:basedOn w:val="Normal"/>
    <w:link w:val="FooterChar"/>
    <w:uiPriority w:val="99"/>
    <w:unhideWhenUsed/>
    <w:rsid w:val="00936FB2"/>
    <w:pPr>
      <w:tabs>
        <w:tab w:val="center" w:pos="4320"/>
        <w:tab w:val="right" w:pos="8640"/>
      </w:tabs>
    </w:pPr>
  </w:style>
  <w:style w:type="character" w:customStyle="1" w:styleId="FooterChar">
    <w:name w:val="Footer Char"/>
    <w:basedOn w:val="DefaultParagraphFont"/>
    <w:link w:val="Footer"/>
    <w:uiPriority w:val="99"/>
    <w:rsid w:val="00936FB2"/>
    <w:rPr>
      <w:sz w:val="24"/>
      <w:szCs w:val="24"/>
    </w:rPr>
  </w:style>
  <w:style w:type="paragraph" w:styleId="Title">
    <w:name w:val="Title"/>
    <w:basedOn w:val="Normal"/>
    <w:next w:val="Normal"/>
    <w:link w:val="TitleChar"/>
    <w:uiPriority w:val="10"/>
    <w:qFormat/>
    <w:rsid w:val="00936F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FB2"/>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rsid w:val="00652D7C"/>
    <w:rPr>
      <w:rFonts w:ascii="Helvetica" w:eastAsia="ヒラギノ角ゴ Pro W3" w:hAnsi="Helvetica" w:cs="Times New Roman"/>
      <w:color w:val="000000"/>
      <w:szCs w:val="20"/>
      <w:lang w:val="en-US" w:eastAsia="en-US"/>
    </w:rPr>
  </w:style>
  <w:style w:type="paragraph" w:styleId="NoSpacing">
    <w:name w:val="No Spacing"/>
    <w:uiPriority w:val="1"/>
    <w:qFormat/>
    <w:rsid w:val="001C68FA"/>
    <w:rPr>
      <w:rFonts w:eastAsiaTheme="minorHAnsi"/>
      <w:sz w:val="22"/>
      <w:szCs w:val="22"/>
      <w:lang w:eastAsia="en-US"/>
    </w:rPr>
  </w:style>
  <w:style w:type="paragraph" w:styleId="BalloonText">
    <w:name w:val="Balloon Text"/>
    <w:basedOn w:val="Normal"/>
    <w:link w:val="BalloonTextChar"/>
    <w:uiPriority w:val="99"/>
    <w:semiHidden/>
    <w:unhideWhenUsed/>
    <w:rsid w:val="00885A8D"/>
    <w:rPr>
      <w:rFonts w:ascii="Tahoma" w:hAnsi="Tahoma" w:cs="Tahoma"/>
      <w:sz w:val="16"/>
      <w:szCs w:val="16"/>
    </w:rPr>
  </w:style>
  <w:style w:type="character" w:customStyle="1" w:styleId="BalloonTextChar">
    <w:name w:val="Balloon Text Char"/>
    <w:basedOn w:val="DefaultParagraphFont"/>
    <w:link w:val="BalloonText"/>
    <w:uiPriority w:val="99"/>
    <w:semiHidden/>
    <w:rsid w:val="00885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43729">
      <w:bodyDiv w:val="1"/>
      <w:marLeft w:val="0"/>
      <w:marRight w:val="0"/>
      <w:marTop w:val="0"/>
      <w:marBottom w:val="0"/>
      <w:divBdr>
        <w:top w:val="none" w:sz="0" w:space="0" w:color="auto"/>
        <w:left w:val="none" w:sz="0" w:space="0" w:color="auto"/>
        <w:bottom w:val="none" w:sz="0" w:space="0" w:color="auto"/>
        <w:right w:val="none" w:sz="0" w:space="0" w:color="auto"/>
      </w:divBdr>
    </w:div>
    <w:div w:id="955798101">
      <w:bodyDiv w:val="1"/>
      <w:marLeft w:val="0"/>
      <w:marRight w:val="0"/>
      <w:marTop w:val="0"/>
      <w:marBottom w:val="0"/>
      <w:divBdr>
        <w:top w:val="none" w:sz="0" w:space="0" w:color="auto"/>
        <w:left w:val="none" w:sz="0" w:space="0" w:color="auto"/>
        <w:bottom w:val="none" w:sz="0" w:space="0" w:color="auto"/>
        <w:right w:val="none" w:sz="0" w:space="0" w:color="auto"/>
      </w:divBdr>
    </w:div>
    <w:div w:id="1181965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C2138-6C1E-43DD-9666-1154C734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C077CA09</Template>
  <TotalTime>31</TotalTime>
  <Pages>6</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Ewell Castle School</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Kalonji</dc:creator>
  <cp:lastModifiedBy>Isaac-Shilo Kalonji</cp:lastModifiedBy>
  <cp:revision>4</cp:revision>
  <dcterms:created xsi:type="dcterms:W3CDTF">2014-12-05T14:43:00Z</dcterms:created>
  <dcterms:modified xsi:type="dcterms:W3CDTF">2014-12-08T13:17:00Z</dcterms:modified>
</cp:coreProperties>
</file>