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FA" w:rsidRDefault="00C26DFA" w:rsidP="00C26DFA">
      <w:pPr>
        <w:rPr>
          <w:b/>
          <w:u w:val="single"/>
        </w:rPr>
      </w:pPr>
      <w:r>
        <w:rPr>
          <w:b/>
          <w:u w:val="single"/>
        </w:rPr>
        <w:t>Activity 4.7</w:t>
      </w:r>
    </w:p>
    <w:p w:rsidR="00C26DFA" w:rsidRDefault="00C26DFA" w:rsidP="00C26DFA">
      <w:pPr>
        <w:rPr>
          <w:b/>
          <w:u w:val="single"/>
        </w:rPr>
      </w:pPr>
      <w:r>
        <w:rPr>
          <w:b/>
          <w:u w:val="single"/>
        </w:rPr>
        <w:t>Using the Python IDLE</w:t>
      </w:r>
    </w:p>
    <w:p w:rsidR="00C26DFA" w:rsidRDefault="00C26DFA" w:rsidP="00C26DFA">
      <w:r>
        <w:t>Write your own summary sheet to describe how to run python programs including how to save and open .</w:t>
      </w:r>
      <w:proofErr w:type="spellStart"/>
      <w:r>
        <w:t>py</w:t>
      </w:r>
      <w:proofErr w:type="spellEnd"/>
      <w:r>
        <w:t xml:space="preserve"> files.  Include any other commands that you have found useful.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02"/>
        <w:gridCol w:w="5640"/>
      </w:tblGrid>
      <w:tr w:rsidR="00C26DFA" w:rsidTr="00C26DF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Using the Python IDLE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C26DFA">
            <w:pPr>
              <w:spacing w:after="0" w:line="240" w:lineRule="auto"/>
            </w:pPr>
          </w:p>
        </w:tc>
      </w:tr>
      <w:tr w:rsidR="00C26DFA" w:rsidTr="00C26DF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</w:pPr>
            <w:r>
              <w:t>How to open a new window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>Ctrl + N</w:t>
            </w:r>
          </w:p>
        </w:tc>
      </w:tr>
      <w:tr w:rsidR="00C26DFA" w:rsidTr="00C26DF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</w:pPr>
            <w:r>
              <w:t>How to save a file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>Ctrl + S</w:t>
            </w:r>
          </w:p>
        </w:tc>
      </w:tr>
      <w:tr w:rsidR="00C26DFA" w:rsidTr="00C26DF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</w:pPr>
            <w:r>
              <w:t>How to open a file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>Ctrl + O</w:t>
            </w:r>
          </w:p>
        </w:tc>
      </w:tr>
      <w:tr w:rsidR="00C26DFA" w:rsidTr="00C26DF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</w:pPr>
            <w:r>
              <w:t>How to run a program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>Ctrl + R       OR F5</w:t>
            </w:r>
          </w:p>
        </w:tc>
      </w:tr>
      <w:tr w:rsidR="00C26DFA" w:rsidTr="00C26DF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 xml:space="preserve">How to undo/redo 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>Ctrl + Z (UNDO) / Ctrl + SHIFT + Z (REDO)</w:t>
            </w:r>
          </w:p>
        </w:tc>
      </w:tr>
      <w:tr w:rsidR="00C26DFA" w:rsidTr="00C26DF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>How to replace a section (highlighted area)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>Ctrl + H</w:t>
            </w:r>
          </w:p>
        </w:tc>
      </w:tr>
      <w:tr w:rsidR="00C26DFA" w:rsidTr="00C26DF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>How to find a section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>Ctrl + F</w:t>
            </w:r>
          </w:p>
        </w:tc>
      </w:tr>
      <w:tr w:rsidR="00C26DFA" w:rsidTr="00C26DF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Useful tips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C26DFA">
            <w:pPr>
              <w:spacing w:after="0" w:line="240" w:lineRule="auto"/>
            </w:pPr>
          </w:p>
        </w:tc>
      </w:tr>
      <w:tr w:rsidR="00C26DFA" w:rsidTr="00C26DF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</w:pPr>
            <w:r>
              <w:t xml:space="preserve">alt p 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</w:pPr>
            <w:r>
              <w:t>Displays the last line you entered</w:t>
            </w:r>
          </w:p>
        </w:tc>
      </w:tr>
      <w:tr w:rsidR="00C26DFA" w:rsidTr="00C26DF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</w:pPr>
            <w:r>
              <w:t xml:space="preserve">Commands in the file are not colour coded 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</w:pPr>
            <w:r>
              <w:t>Save as a .</w:t>
            </w:r>
            <w:proofErr w:type="spellStart"/>
            <w:r>
              <w:t>py</w:t>
            </w:r>
            <w:proofErr w:type="spellEnd"/>
            <w:r>
              <w:t xml:space="preserve"> file</w:t>
            </w:r>
          </w:p>
        </w:tc>
      </w:tr>
      <w:tr w:rsidR="00C26DFA" w:rsidTr="00C26DF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>F6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>Allows you to view the last shell</w:t>
            </w:r>
          </w:p>
        </w:tc>
      </w:tr>
      <w:tr w:rsidR="00C26DFA" w:rsidTr="00C26DF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>Ctrl + SHIFT + S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3539DB">
            <w:pPr>
              <w:spacing w:after="0" w:line="240" w:lineRule="auto"/>
            </w:pPr>
            <w:r>
              <w:t>Allows you to choose where to save</w:t>
            </w:r>
          </w:p>
        </w:tc>
      </w:tr>
    </w:tbl>
    <w:p w:rsidR="00890FC9" w:rsidRDefault="00890FC9"/>
    <w:p w:rsidR="00C26DFA" w:rsidRPr="00C26DFA" w:rsidRDefault="00C26DFA">
      <w:pPr>
        <w:rPr>
          <w:b/>
          <w:u w:val="single"/>
        </w:rPr>
      </w:pPr>
      <w:r>
        <w:rPr>
          <w:b/>
          <w:u w:val="single"/>
        </w:rPr>
        <w:t>Activity 5.1</w:t>
      </w:r>
    </w:p>
    <w:p w:rsidR="00C26DFA" w:rsidRDefault="00C26DFA" w:rsidP="00C26DFA">
      <w:pPr>
        <w:rPr>
          <w:b/>
          <w:u w:val="single"/>
        </w:rPr>
      </w:pPr>
      <w:r>
        <w:rPr>
          <w:b/>
          <w:u w:val="single"/>
        </w:rPr>
        <w:t>Where does the name “Boolean” come from?</w:t>
      </w:r>
    </w:p>
    <w:p w:rsidR="00C26DFA" w:rsidRDefault="00C26DFA" w:rsidP="00C26DFA">
      <w:r>
        <w:t>Boolean variables are named after George Boole who invented the mathematics of digital logic. Find a picture of George Boole and insert it here. When was he born?</w:t>
      </w:r>
      <w:r w:rsidR="003539DB">
        <w:t xml:space="preserve"> 2</w:t>
      </w:r>
      <w:r w:rsidR="003539DB" w:rsidRPr="003539DB">
        <w:rPr>
          <w:vertAlign w:val="superscript"/>
        </w:rPr>
        <w:t>nd</w:t>
      </w:r>
      <w:r w:rsidR="003539DB">
        <w:t xml:space="preserve"> Nov. 1985</w:t>
      </w:r>
    </w:p>
    <w:p w:rsidR="003539DB" w:rsidRDefault="003539DB" w:rsidP="00C26DFA">
      <w:r>
        <w:rPr>
          <w:noProof/>
          <w:lang w:eastAsia="en-GB"/>
        </w:rPr>
        <w:drawing>
          <wp:inline distT="0" distB="0" distL="0" distR="0">
            <wp:extent cx="1076325" cy="1428750"/>
            <wp:effectExtent l="0" t="0" r="9525" b="0"/>
            <wp:docPr id="3" name="Picture 3" descr="http://www.rogerparsons.info/george/boo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gerparsons.info/george/bool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FA" w:rsidRDefault="00C26DFA" w:rsidP="00C26DFA">
      <w:pPr>
        <w:rPr>
          <w:b/>
          <w:u w:val="single"/>
        </w:rPr>
      </w:pPr>
      <w:r>
        <w:rPr>
          <w:b/>
          <w:u w:val="single"/>
        </w:rPr>
        <w:t>Activity 5.2</w:t>
      </w:r>
    </w:p>
    <w:p w:rsidR="00C26DFA" w:rsidRDefault="00C26DFA" w:rsidP="00C26DFA">
      <w:r>
        <w:rPr>
          <w:b/>
        </w:rPr>
        <w:t xml:space="preserve">Finding the data type: </w:t>
      </w:r>
      <w:r>
        <w:t>Use the “type” function to find out the data types for these values.</w:t>
      </w:r>
    </w:p>
    <w:p w:rsidR="00C26DFA" w:rsidRDefault="00C26DFA" w:rsidP="00C26DFA">
      <w:r>
        <w:t>&gt;&gt;&gt;</w:t>
      </w:r>
      <w:proofErr w:type="gramStart"/>
      <w:r>
        <w:t>type(</w:t>
      </w:r>
      <w:proofErr w:type="gramEnd"/>
      <w:r>
        <w:t>"Fred")</w:t>
      </w:r>
      <w:r w:rsidR="003539DB">
        <w:t xml:space="preserve">     -</w:t>
      </w:r>
      <w:r w:rsidR="003539DB" w:rsidRPr="003539DB">
        <w:t>&lt;class '</w:t>
      </w:r>
      <w:proofErr w:type="spellStart"/>
      <w:r w:rsidR="003539DB" w:rsidRPr="003539DB">
        <w:t>str</w:t>
      </w:r>
      <w:proofErr w:type="spellEnd"/>
      <w:r w:rsidR="003539DB" w:rsidRPr="003539DB">
        <w:t>'&gt;</w:t>
      </w:r>
      <w:r w:rsidR="003539DB">
        <w:t xml:space="preserve">  - string</w:t>
      </w:r>
    </w:p>
    <w:p w:rsidR="003539DB" w:rsidRDefault="00C26DFA" w:rsidP="00C26DFA">
      <w:r>
        <w:t xml:space="preserve">&gt;&gt;&gt; </w:t>
      </w:r>
      <w:proofErr w:type="gramStart"/>
      <w:r>
        <w:t>type(</w:t>
      </w:r>
      <w:proofErr w:type="gramEnd"/>
      <w:r>
        <w:t>198)</w:t>
      </w:r>
      <w:r w:rsidR="003539DB">
        <w:t xml:space="preserve">         -</w:t>
      </w:r>
      <w:r w:rsidR="003539DB" w:rsidRPr="003539DB">
        <w:t xml:space="preserve"> &lt;class '</w:t>
      </w:r>
      <w:proofErr w:type="spellStart"/>
      <w:r w:rsidR="003539DB" w:rsidRPr="003539DB">
        <w:t>int</w:t>
      </w:r>
      <w:proofErr w:type="spellEnd"/>
      <w:r w:rsidR="003539DB" w:rsidRPr="003539DB">
        <w:t>'&gt;</w:t>
      </w:r>
      <w:r w:rsidR="003539DB">
        <w:t xml:space="preserve">  -</w:t>
      </w:r>
      <w:r w:rsidR="00903CBA">
        <w:t xml:space="preserve"> integer</w:t>
      </w:r>
      <w:bookmarkStart w:id="0" w:name="_GoBack"/>
      <w:bookmarkEnd w:id="0"/>
    </w:p>
    <w:p w:rsidR="00C26DFA" w:rsidRDefault="00C26DFA" w:rsidP="00C26DFA">
      <w:r>
        <w:t xml:space="preserve">&gt;&gt;&gt; </w:t>
      </w:r>
      <w:proofErr w:type="gramStart"/>
      <w:r>
        <w:t>type(</w:t>
      </w:r>
      <w:proofErr w:type="gramEnd"/>
      <w:r>
        <w:t>88.9)</w:t>
      </w:r>
      <w:r w:rsidR="003539DB">
        <w:t xml:space="preserve">        -</w:t>
      </w:r>
      <w:r w:rsidR="003539DB" w:rsidRPr="003539DB">
        <w:t xml:space="preserve"> &lt;class 'float'&gt;</w:t>
      </w:r>
      <w:r w:rsidR="003539DB">
        <w:t xml:space="preserve">  - number with a decimal</w:t>
      </w:r>
    </w:p>
    <w:p w:rsidR="00C26DFA" w:rsidRDefault="00C26DFA" w:rsidP="00C26DFA">
      <w:r>
        <w:t>&gt;&gt;&gt;</w:t>
      </w:r>
      <w:proofErr w:type="gramStart"/>
      <w:r>
        <w:t>type(</w:t>
      </w:r>
      <w:proofErr w:type="gramEnd"/>
      <w:r>
        <w:t>True)</w:t>
      </w:r>
      <w:r w:rsidR="003539DB">
        <w:t xml:space="preserve">         - </w:t>
      </w:r>
      <w:r w:rsidR="003539DB" w:rsidRPr="003539DB">
        <w:t>&lt;class 'bool'&gt;</w:t>
      </w:r>
      <w:r w:rsidR="003539DB">
        <w:t xml:space="preserve">   -  </w:t>
      </w:r>
      <w:r w:rsidR="009169F3">
        <w:t xml:space="preserve">Boolean </w:t>
      </w:r>
    </w:p>
    <w:p w:rsidR="00C26DFA" w:rsidRDefault="00C26DFA" w:rsidP="00C26DFA">
      <w:r>
        <w:lastRenderedPageBreak/>
        <w:t>&gt;&gt;&gt;</w:t>
      </w:r>
      <w:proofErr w:type="gramStart"/>
      <w:r>
        <w:t>type(</w:t>
      </w:r>
      <w:proofErr w:type="gramEnd"/>
      <w:r>
        <w:t>False)</w:t>
      </w:r>
      <w:r w:rsidR="003539DB">
        <w:t xml:space="preserve">        - </w:t>
      </w:r>
      <w:r w:rsidR="003539DB" w:rsidRPr="003539DB">
        <w:t>&lt;class 'bool'&gt;</w:t>
      </w:r>
      <w:r w:rsidR="009169F3">
        <w:t xml:space="preserve">   - Boolean </w:t>
      </w:r>
    </w:p>
    <w:p w:rsidR="00C26DFA" w:rsidRDefault="00C26DFA" w:rsidP="00C26DFA">
      <w:pPr>
        <w:rPr>
          <w:i/>
          <w:iCs/>
        </w:rPr>
      </w:pPr>
      <w:r>
        <w:rPr>
          <w:i/>
          <w:iCs/>
        </w:rPr>
        <w:t>Remember that True and False must start with a capital letter.</w:t>
      </w: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  <w:r>
        <w:rPr>
          <w:b/>
          <w:u w:val="single"/>
        </w:rPr>
        <w:t>Activity 5.3</w:t>
      </w:r>
    </w:p>
    <w:p w:rsidR="00C26DFA" w:rsidRDefault="00C26DFA" w:rsidP="00C26DFA">
      <w:r>
        <w:t>The type function returns the data type of an expression.</w:t>
      </w:r>
    </w:p>
    <w:p w:rsidR="00C26DFA" w:rsidRDefault="00C26DFA" w:rsidP="00C26DFA">
      <w:r>
        <w:t>For each of the following expressions predict the data type then use the type command to check your prediction.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3118"/>
        <w:gridCol w:w="1985"/>
        <w:gridCol w:w="1275"/>
      </w:tblGrid>
      <w:tr w:rsidR="00C26DFA" w:rsidTr="00C26DF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expression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Predicted data 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Type command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Result</w:t>
            </w:r>
          </w:p>
        </w:tc>
      </w:tr>
      <w:tr w:rsidR="00C26DFA" w:rsidRPr="009169F3" w:rsidTr="00C26DF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“hello world”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 w:rsidP="009169F3">
            <w:pPr>
              <w:spacing w:after="0" w:line="240" w:lineRule="auto"/>
            </w:pPr>
            <w:r w:rsidRPr="009169F3">
              <w:t xml:space="preserve">String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type("hello world")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 w:rsidRPr="009169F3">
              <w:t>&lt;class ‘</w:t>
            </w:r>
            <w:proofErr w:type="spellStart"/>
            <w:r w:rsidRPr="009169F3">
              <w:t>str</w:t>
            </w:r>
            <w:proofErr w:type="spellEnd"/>
            <w:r w:rsidRPr="009169F3">
              <w:t>’&gt;</w:t>
            </w:r>
          </w:p>
        </w:tc>
      </w:tr>
      <w:tr w:rsidR="00C26DFA" w:rsidRPr="009169F3" w:rsidTr="00C26DF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False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 w:rsidRPr="009169F3">
              <w:t>Boolean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type(False)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 w:rsidRPr="009169F3">
              <w:t xml:space="preserve">&lt;class 'bool'&gt;   </w:t>
            </w:r>
          </w:p>
        </w:tc>
      </w:tr>
      <w:tr w:rsidR="00C26DFA" w:rsidRPr="009169F3" w:rsidTr="00C26DF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15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>
              <w:t>Integer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type(15)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 w:rsidRPr="009169F3">
              <w:t>&lt;class ‘</w:t>
            </w:r>
            <w:proofErr w:type="spellStart"/>
            <w:r w:rsidRPr="009169F3">
              <w:t>int</w:t>
            </w:r>
            <w:proofErr w:type="spellEnd"/>
            <w:r w:rsidRPr="009169F3">
              <w:t>’&gt;</w:t>
            </w:r>
          </w:p>
        </w:tc>
      </w:tr>
      <w:tr w:rsidR="00C26DFA" w:rsidRPr="009169F3" w:rsidTr="00C26DF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35.6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>
              <w:t>Number with a decimal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type(35.6)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>
              <w:t>&lt;class ‘float’&gt;</w:t>
            </w:r>
          </w:p>
        </w:tc>
      </w:tr>
      <w:tr w:rsidR="00C26DFA" w:rsidRPr="009169F3" w:rsidTr="00C26DF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-999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>
              <w:t>Integer (just has a – before it, it’s still a whole number)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type(-999)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>
              <w:t>&lt;class ‘</w:t>
            </w:r>
            <w:proofErr w:type="spellStart"/>
            <w:r>
              <w:t>int</w:t>
            </w:r>
            <w:proofErr w:type="spellEnd"/>
            <w:r>
              <w:t>’&gt;</w:t>
            </w:r>
          </w:p>
        </w:tc>
      </w:tr>
      <w:tr w:rsidR="00C26DFA" w:rsidRPr="009169F3" w:rsidTr="00C26DF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“15”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>
              <w:t>String or Integer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type(“15”)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>
              <w:t>Error</w:t>
            </w:r>
          </w:p>
        </w:tc>
      </w:tr>
      <w:tr w:rsidR="00C26DFA" w:rsidRPr="009169F3" w:rsidTr="00C26DF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“False”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>
              <w:t>Boolean or 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type(“False”)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>
              <w:t>Error</w:t>
            </w:r>
          </w:p>
        </w:tc>
      </w:tr>
      <w:tr w:rsidR="00C26DFA" w:rsidRPr="009169F3" w:rsidTr="00C26DF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True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>
              <w:t>Boolean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type(True)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>
              <w:t>&lt;class ‘bool’&gt;</w:t>
            </w:r>
          </w:p>
        </w:tc>
      </w:tr>
      <w:tr w:rsidR="00C26DFA" w:rsidRPr="009169F3" w:rsidTr="00C26DF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0.001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>
              <w:t>Number with a decimal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Pr="009169F3" w:rsidRDefault="00C26DFA">
            <w:pPr>
              <w:spacing w:after="0" w:line="240" w:lineRule="auto"/>
            </w:pPr>
            <w:r w:rsidRPr="009169F3">
              <w:t>type(0.001)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Pr="009169F3" w:rsidRDefault="009169F3">
            <w:pPr>
              <w:spacing w:after="0" w:line="240" w:lineRule="auto"/>
            </w:pPr>
            <w:r>
              <w:t>&lt;class ‘float’&gt;</w:t>
            </w:r>
          </w:p>
        </w:tc>
      </w:tr>
    </w:tbl>
    <w:p w:rsidR="00C26DFA" w:rsidRPr="009169F3" w:rsidRDefault="00C26DFA"/>
    <w:p w:rsidR="00C26DFA" w:rsidRDefault="00C26DFA" w:rsidP="00C26DFA">
      <w:pPr>
        <w:rPr>
          <w:b/>
          <w:u w:val="single"/>
        </w:rPr>
      </w:pPr>
      <w:r>
        <w:rPr>
          <w:b/>
          <w:u w:val="single"/>
        </w:rPr>
        <w:t>Activity 5.4</w:t>
      </w:r>
    </w:p>
    <w:p w:rsidR="00C26DFA" w:rsidRDefault="00C26DFA" w:rsidP="00C26DFA">
      <w:r>
        <w:t xml:space="preserve">The interactive shell is a useful place to explore variables. Write code to ask users for the following information. </w:t>
      </w:r>
      <w:r w:rsidRPr="00C26DFA">
        <w:rPr>
          <w:i/>
        </w:rPr>
        <w:t>Hint – use input</w:t>
      </w:r>
    </w:p>
    <w:p w:rsidR="00C26DFA" w:rsidRDefault="00C26DFA" w:rsidP="00C26DFA">
      <w:r>
        <w:t>Create a variable called myName and assign it to your name.</w:t>
      </w:r>
    </w:p>
    <w:p w:rsidR="00C26DFA" w:rsidRDefault="00C26DFA" w:rsidP="00C26DFA">
      <w:r>
        <w:t>Create a variable called myAge and assign it to your age</w:t>
      </w:r>
    </w:p>
    <w:p w:rsidR="00C26DFA" w:rsidRDefault="00C26DFA" w:rsidP="00C26DFA">
      <w:r>
        <w:t>Create a variable called myEyes and assign it to your eye colour.</w:t>
      </w:r>
    </w:p>
    <w:p w:rsidR="00C26DFA" w:rsidRDefault="00C26DFA" w:rsidP="00C26DFA">
      <w:r>
        <w:t>Create a variable called myHeight and assign it to your height.</w:t>
      </w:r>
    </w:p>
    <w:p w:rsidR="00C26DFA" w:rsidRDefault="00C26DFA" w:rsidP="00C26DFA">
      <w:r>
        <w:t>Write the commands to display on the screen your name, age, eye colour and height.</w:t>
      </w:r>
    </w:p>
    <w:p w:rsidR="00C26DFA" w:rsidRDefault="00C26DFA" w:rsidP="00C26DFA">
      <w:r>
        <w:t>Write a descriptive print line that includes all the information recorded from the variables</w:t>
      </w: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  <w:r>
        <w:rPr>
          <w:b/>
          <w:u w:val="single"/>
        </w:rPr>
        <w:t>Activity 5.5</w:t>
      </w:r>
    </w:p>
    <w:p w:rsidR="00C26DFA" w:rsidRDefault="00C26DFA" w:rsidP="00C26DFA">
      <w:pPr>
        <w:rPr>
          <w:b/>
          <w:u w:val="single"/>
        </w:rPr>
      </w:pPr>
      <w:r>
        <w:rPr>
          <w:b/>
          <w:u w:val="single"/>
        </w:rPr>
        <w:t>Variable names</w:t>
      </w:r>
    </w:p>
    <w:p w:rsidR="00C26DFA" w:rsidRDefault="00C26DFA" w:rsidP="00C26DFA">
      <w:r>
        <w:t>A programmer is trying to decide which would be a valid name for a variable which represents a house number.</w:t>
      </w:r>
    </w:p>
    <w:p w:rsidR="00C26DFA" w:rsidRDefault="00C26DFA" w:rsidP="00C26DFA">
      <w:r>
        <w:t>Which of the following variable assignments are valid? Why are the others not valid?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72"/>
        <w:gridCol w:w="1320"/>
        <w:gridCol w:w="5350"/>
      </w:tblGrid>
      <w:tr w:rsidR="00C26DFA" w:rsidTr="00C26DFA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C26DFA">
            <w:pPr>
              <w:spacing w:after="0" w:line="240" w:lineRule="auto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 or invalid variable name?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 why not valid</w:t>
            </w:r>
          </w:p>
        </w:tc>
      </w:tr>
      <w:tr w:rsidR="00C26DFA" w:rsidTr="00C26DFA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</w:pPr>
            <w:r>
              <w:t>8HouseNumber = 288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C26DFA">
            <w:pPr>
              <w:spacing w:after="0" w:line="240" w:lineRule="auto"/>
            </w:pP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C26DFA">
            <w:pPr>
              <w:spacing w:after="0" w:line="240" w:lineRule="auto"/>
            </w:pPr>
          </w:p>
        </w:tc>
      </w:tr>
      <w:tr w:rsidR="00C26DFA" w:rsidTr="00C26DFA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</w:pPr>
            <w:proofErr w:type="spellStart"/>
            <w:r>
              <w:t>houseNumber</w:t>
            </w:r>
            <w:proofErr w:type="spellEnd"/>
            <w:r>
              <w:t xml:space="preserve"> = 288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C26DFA">
            <w:pPr>
              <w:spacing w:after="0" w:line="240" w:lineRule="auto"/>
            </w:pP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C26DFA">
            <w:pPr>
              <w:spacing w:after="0" w:line="240" w:lineRule="auto"/>
            </w:pPr>
          </w:p>
        </w:tc>
      </w:tr>
      <w:tr w:rsidR="00C26DFA" w:rsidTr="00C26DFA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</w:pPr>
            <w:r>
              <w:t>house Number = 288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C26DFA">
            <w:pPr>
              <w:spacing w:after="0" w:line="240" w:lineRule="auto"/>
            </w:pP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C26DFA">
            <w:pPr>
              <w:spacing w:after="0" w:line="240" w:lineRule="auto"/>
            </w:pPr>
          </w:p>
        </w:tc>
      </w:tr>
      <w:tr w:rsidR="00C26DFA" w:rsidTr="00C26DFA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</w:pPr>
            <w:proofErr w:type="spellStart"/>
            <w:r>
              <w:t>house_number</w:t>
            </w:r>
            <w:proofErr w:type="spellEnd"/>
            <w:r>
              <w:t xml:space="preserve"> = 288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C26DFA">
            <w:pPr>
              <w:spacing w:after="0" w:line="240" w:lineRule="auto"/>
            </w:pP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C26DFA">
            <w:pPr>
              <w:spacing w:after="0" w:line="240" w:lineRule="auto"/>
            </w:pPr>
          </w:p>
        </w:tc>
      </w:tr>
      <w:tr w:rsidR="00C26DFA" w:rsidTr="00C26DFA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FA" w:rsidRDefault="00C26DFA">
            <w:pPr>
              <w:spacing w:after="0" w:line="240" w:lineRule="auto"/>
            </w:pPr>
            <w:r>
              <w:t>import = 288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C26DFA">
            <w:pPr>
              <w:spacing w:after="0" w:line="240" w:lineRule="auto"/>
            </w:pP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FA" w:rsidRDefault="00C26DFA">
            <w:pPr>
              <w:spacing w:after="0" w:line="240" w:lineRule="auto"/>
            </w:pPr>
          </w:p>
        </w:tc>
      </w:tr>
    </w:tbl>
    <w:p w:rsidR="00C26DFA" w:rsidRDefault="00C26DFA" w:rsidP="00C26DFA"/>
    <w:p w:rsidR="00C26DFA" w:rsidRDefault="00C26DFA" w:rsidP="00C26DFA">
      <w:pPr>
        <w:rPr>
          <w:b/>
          <w:u w:val="single"/>
        </w:rPr>
      </w:pPr>
      <w:r>
        <w:rPr>
          <w:b/>
          <w:u w:val="single"/>
        </w:rPr>
        <w:t>Activity 7.4</w:t>
      </w:r>
    </w:p>
    <w:p w:rsidR="00C26DFA" w:rsidRDefault="00C26DFA" w:rsidP="00C26DFA">
      <w:r>
        <w:t xml:space="preserve">This program asks if it is snowing and if so tell you to take a sledge otherwise to have a good day.  The condition is missing. </w:t>
      </w:r>
      <w:r>
        <w:br/>
      </w:r>
      <w:r>
        <w:br/>
        <w:t>Copy and complete the condition to make the program work correctly.</w:t>
      </w:r>
    </w:p>
    <w:p w:rsidR="00C26DFA" w:rsidRDefault="00C26DFA" w:rsidP="00C26DFA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285750</wp:posOffset>
                </wp:positionV>
                <wp:extent cx="1924050" cy="323850"/>
                <wp:effectExtent l="0" t="0" r="19050" b="1905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DFA" w:rsidRDefault="00161D0C" w:rsidP="00C26DFA">
                            <w:proofErr w:type="gramStart"/>
                            <w:r>
                              <w:t>answer</w:t>
                            </w:r>
                            <w:proofErr w:type="gramEnd"/>
                            <w:r>
                              <w:t xml:space="preserve"> == “Y”: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48.75pt;margin-top:22.5pt;width:151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c+IwIAAEgEAAAOAAAAZHJzL2Uyb0RvYy54bWysVNtu2zAMfR+wfxD0vthxkj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">
                <v:textbox>
                  <w:txbxContent>
                    <w:p w:rsidR="00C26DFA" w:rsidRDefault="00161D0C" w:rsidP="00C26DFA">
                      <w:proofErr w:type="gramStart"/>
                      <w:r>
                        <w:t>answer</w:t>
                      </w:r>
                      <w:proofErr w:type="gramEnd"/>
                      <w:r>
                        <w:t xml:space="preserve"> == “Y”: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58674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5" r="50005" b="80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</w:p>
    <w:p w:rsidR="00C26DFA" w:rsidRDefault="00C26DFA" w:rsidP="00C26DFA">
      <w:pPr>
        <w:rPr>
          <w:b/>
          <w:u w:val="single"/>
        </w:rPr>
      </w:pPr>
      <w:r>
        <w:rPr>
          <w:b/>
          <w:u w:val="single"/>
        </w:rPr>
        <w:t>Activity 7.5</w:t>
      </w:r>
    </w:p>
    <w:p w:rsidR="00C26DFA" w:rsidRDefault="00C26DFA" w:rsidP="00C26DFA">
      <w:r>
        <w:t>What condition is needed in this program to display “pass” if the exam mark is greater than 40?</w:t>
      </w:r>
      <w:r>
        <w:br/>
        <w:t>Copy and complete the condition to make the program work correctly.</w:t>
      </w:r>
    </w:p>
    <w:p w:rsidR="00C26DFA" w:rsidRDefault="00C26DFA" w:rsidP="00C26DFA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339725</wp:posOffset>
                </wp:positionV>
                <wp:extent cx="1924050" cy="30480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DFA" w:rsidRDefault="00161D0C" w:rsidP="00C26DFA">
                            <w:proofErr w:type="gramStart"/>
                            <w:r>
                              <w:t>mark  &gt;</w:t>
                            </w:r>
                            <w:proofErr w:type="gramEnd"/>
                            <w:r>
                              <w:t xml:space="preserve">= 40: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3.5pt;margin-top:26.75pt;width:151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">
                <v:textbox>
                  <w:txbxContent>
                    <w:p w:rsidR="00C26DFA" w:rsidRDefault="00161D0C" w:rsidP="00C26DFA">
                      <w:proofErr w:type="gramStart"/>
                      <w:r>
                        <w:t>mark  &gt;</w:t>
                      </w:r>
                      <w:proofErr w:type="gramEnd"/>
                      <w:r>
                        <w:t xml:space="preserve">= 40: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w:drawing>
          <wp:inline distT="0" distB="0" distL="0" distR="0">
            <wp:extent cx="588645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" t="12955" r="58316" b="60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FA" w:rsidRPr="00C26DFA" w:rsidRDefault="00C26DFA" w:rsidP="00C26DFA"/>
    <w:sectPr w:rsidR="00C26DFA" w:rsidRPr="00C2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FA"/>
    <w:rsid w:val="00161D0C"/>
    <w:rsid w:val="003539DB"/>
    <w:rsid w:val="007B1650"/>
    <w:rsid w:val="00890FC9"/>
    <w:rsid w:val="00903CBA"/>
    <w:rsid w:val="009169F3"/>
    <w:rsid w:val="00C2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F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F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E9E37-1928-4F69-91E1-80A8A681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794DD069</Template>
  <TotalTime>0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Gladesmore Community School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Redman</dc:creator>
  <cp:lastModifiedBy>Isaac-Shilo Kalonji</cp:lastModifiedBy>
  <cp:revision>3</cp:revision>
  <dcterms:created xsi:type="dcterms:W3CDTF">2014-10-10T13:44:00Z</dcterms:created>
  <dcterms:modified xsi:type="dcterms:W3CDTF">2014-11-27T14:55:00Z</dcterms:modified>
</cp:coreProperties>
</file>